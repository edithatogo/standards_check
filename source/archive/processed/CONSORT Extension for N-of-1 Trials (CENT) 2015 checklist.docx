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7442" w14:textId="77777777" w:rsidR="0035341C" w:rsidRPr="001837DF" w:rsidRDefault="0035341C" w:rsidP="001837DF">
      <w:pPr>
        <w:pStyle w:val="TableTitle"/>
        <w:spacing w:line="240" w:lineRule="auto"/>
        <w:rPr>
          <w:sz w:val="20"/>
          <w:lang w:val="en-CA" w:eastAsia="en-CA"/>
        </w:rPr>
      </w:pPr>
      <w:r w:rsidRPr="001837DF">
        <w:rPr>
          <w:b/>
          <w:sz w:val="20"/>
          <w:lang w:val="en-CA" w:eastAsia="en-CA"/>
        </w:rPr>
        <w:t>Table 1</w:t>
      </w:r>
      <w:r w:rsidR="004A26D8" w:rsidRPr="001837DF">
        <w:rPr>
          <w:sz w:val="20"/>
        </w:rPr>
        <w:t> </w:t>
      </w:r>
      <w:r w:rsidRPr="001837DF">
        <w:rPr>
          <w:sz w:val="20"/>
          <w:lang w:val="en-CA" w:eastAsia="en-CA"/>
        </w:rPr>
        <w:t>CENT 2015 checklist</w:t>
      </w:r>
      <w:r w:rsidR="00381377" w:rsidRPr="001837DF">
        <w:rPr>
          <w:rStyle w:val="EndnoteReference"/>
          <w:b/>
          <w:sz w:val="20"/>
          <w:szCs w:val="24"/>
          <w:vertAlign w:val="baseline"/>
          <w:lang w:val="en-CA" w:eastAsia="en-CA"/>
        </w:rPr>
        <w:t>*</w:t>
      </w:r>
      <w:r w:rsidRPr="001837DF">
        <w:rPr>
          <w:sz w:val="20"/>
          <w:lang w:val="en-CA" w:eastAsia="en-CA"/>
        </w:rPr>
        <w:t xml:space="preserve">; CONSORT 2010 checklist items with modifications or additions for individual or series of N-of-1 trials; empty </w:t>
      </w:r>
      <w:r w:rsidR="00D27725" w:rsidRPr="001837DF">
        <w:rPr>
          <w:sz w:val="20"/>
          <w:lang w:val="en-CA" w:eastAsia="en-CA"/>
        </w:rPr>
        <w:t>items</w:t>
      </w:r>
      <w:r w:rsidRPr="001837DF">
        <w:rPr>
          <w:sz w:val="20"/>
          <w:lang w:val="en-CA" w:eastAsia="en-CA"/>
        </w:rPr>
        <w:t xml:space="preserve"> in the CENT 2015 column indicate no modifica</w:t>
      </w:r>
      <w:r w:rsidR="00290B79" w:rsidRPr="001837DF">
        <w:rPr>
          <w:sz w:val="20"/>
          <w:lang w:val="en-CA" w:eastAsia="en-CA"/>
        </w:rPr>
        <w:t>tion from the CONSORT 2010 item</w:t>
      </w:r>
    </w:p>
    <w:tbl>
      <w:tblPr>
        <w:tblW w:w="0" w:type="auto"/>
        <w:tblCellSpacing w:w="42" w:type="dxa"/>
        <w:tblBorders>
          <w:top w:val="single" w:sz="6" w:space="0" w:color="auto"/>
          <w:bottom w:val="single" w:sz="6" w:space="0" w:color="auto"/>
        </w:tblBorders>
        <w:tblLook w:val="0000" w:firstRow="0" w:lastRow="0" w:firstColumn="0" w:lastColumn="0" w:noHBand="0" w:noVBand="0"/>
      </w:tblPr>
      <w:tblGrid>
        <w:gridCol w:w="2214"/>
        <w:gridCol w:w="600"/>
        <w:gridCol w:w="4319"/>
        <w:gridCol w:w="306"/>
        <w:gridCol w:w="739"/>
        <w:gridCol w:w="5782"/>
      </w:tblGrid>
      <w:tr w:rsidR="00506950" w:rsidRPr="001837DF" w14:paraId="4892CFE2" w14:textId="77777777" w:rsidTr="00302CAC">
        <w:trPr>
          <w:tblCellSpacing w:w="42" w:type="dxa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bottom"/>
          </w:tcPr>
          <w:p w14:paraId="473802A2" w14:textId="77777777" w:rsidR="00667FA0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Section/</w:t>
            </w:r>
          </w:p>
          <w:p w14:paraId="4AC9E807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Topic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3ED732F4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CONSORT 2010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bottom"/>
          </w:tcPr>
          <w:p w14:paraId="60CA8F62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5EB8D26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CENT 2015</w:t>
            </w:r>
          </w:p>
        </w:tc>
      </w:tr>
      <w:tr w:rsidR="00506950" w:rsidRPr="001837DF" w14:paraId="53588C68" w14:textId="77777777" w:rsidTr="00302CAC">
        <w:trPr>
          <w:tblCellSpacing w:w="42" w:type="dxa"/>
        </w:trPr>
        <w:tc>
          <w:tcPr>
            <w:tcW w:w="0" w:type="auto"/>
            <w:vMerge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433DEC37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399BCF06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2961F93D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Item</w:t>
            </w: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2EA36DC1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4EB661B9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45CFE387" w14:textId="77777777" w:rsidR="00506950" w:rsidRPr="001837DF" w:rsidRDefault="00506950" w:rsidP="001837DF">
            <w:pPr>
              <w:pStyle w:val="TableHeader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Item</w:t>
            </w:r>
          </w:p>
        </w:tc>
      </w:tr>
      <w:tr w:rsidR="008261B7" w:rsidRPr="001837DF" w14:paraId="1E8CB870" w14:textId="77777777" w:rsidTr="00302CAC">
        <w:trPr>
          <w:tblCellSpacing w:w="42" w:type="dxa"/>
        </w:trPr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</w:tcPr>
          <w:p w14:paraId="070F4DDF" w14:textId="77777777" w:rsidR="007D1620" w:rsidRPr="001837DF" w:rsidRDefault="007D1620" w:rsidP="001837DF">
            <w:pPr>
              <w:pStyle w:val="TableSubHead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Title and abstract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</w:tcPr>
          <w:p w14:paraId="712B208D" w14:textId="77777777" w:rsidR="007D1620" w:rsidRPr="001837DF" w:rsidRDefault="007D1620" w:rsidP="001837DF">
            <w:pPr>
              <w:pStyle w:val="TableSubHead"/>
              <w:rPr>
                <w:rFonts w:eastAsia="Calibri"/>
                <w:sz w:val="20"/>
              </w:rPr>
            </w:pPr>
          </w:p>
        </w:tc>
      </w:tr>
      <w:tr w:rsidR="008261B7" w:rsidRPr="001837DF" w14:paraId="3FCE2E87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178C53DE" w14:textId="77777777" w:rsidR="007D1620" w:rsidRPr="001837DF" w:rsidRDefault="007D1620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D7A2172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1a</w:t>
            </w:r>
          </w:p>
        </w:tc>
        <w:tc>
          <w:tcPr>
            <w:tcW w:w="0" w:type="auto"/>
            <w:shd w:val="clear" w:color="auto" w:fill="auto"/>
          </w:tcPr>
          <w:p w14:paraId="5161FC49" w14:textId="77777777" w:rsidR="007D1620" w:rsidRPr="001837DF" w:rsidRDefault="007D1620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Identification as a randomised trial in the title</w:t>
            </w:r>
          </w:p>
        </w:tc>
        <w:tc>
          <w:tcPr>
            <w:tcW w:w="0" w:type="auto"/>
            <w:shd w:val="clear" w:color="auto" w:fill="auto"/>
          </w:tcPr>
          <w:p w14:paraId="37186FAF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F816D62" w14:textId="77777777" w:rsidR="007D1620" w:rsidRPr="001837DF" w:rsidRDefault="007D1620" w:rsidP="001837DF">
            <w:pPr>
              <w:spacing w:line="240" w:lineRule="auto"/>
              <w:jc w:val="center"/>
              <w:rPr>
                <w:bCs/>
                <w:sz w:val="20"/>
                <w:lang w:val="en-CA"/>
              </w:rPr>
            </w:pPr>
            <w:r w:rsidRPr="001837DF">
              <w:rPr>
                <w:bCs/>
                <w:sz w:val="20"/>
                <w:lang w:val="en-CA"/>
              </w:rPr>
              <w:t>1a</w:t>
            </w:r>
          </w:p>
        </w:tc>
        <w:tc>
          <w:tcPr>
            <w:tcW w:w="0" w:type="auto"/>
            <w:shd w:val="clear" w:color="auto" w:fill="auto"/>
          </w:tcPr>
          <w:p w14:paraId="634E1627" w14:textId="77777777" w:rsidR="007D1620" w:rsidRPr="001837DF" w:rsidRDefault="007D1620" w:rsidP="00302CAC">
            <w:pPr>
              <w:spacing w:line="240" w:lineRule="auto"/>
              <w:rPr>
                <w:rFonts w:ascii="Arial" w:hAnsi="Arial"/>
                <w:b/>
                <w:bCs/>
                <w:i/>
                <w:sz w:val="20"/>
                <w:lang w:val="en-CA"/>
              </w:rPr>
            </w:pPr>
            <w:r w:rsidRPr="001837DF">
              <w:rPr>
                <w:bCs/>
                <w:sz w:val="20"/>
                <w:lang w:val="en-CA"/>
              </w:rPr>
              <w:t>Identify as an “N-of-1 trial” in the title</w:t>
            </w:r>
          </w:p>
          <w:p w14:paraId="45B4AFEF" w14:textId="77777777" w:rsidR="007D1620" w:rsidRPr="001837DF" w:rsidRDefault="007D1620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bCs/>
                <w:i/>
                <w:sz w:val="20"/>
                <w:lang w:val="en-CA"/>
              </w:rPr>
              <w:t>For series:</w:t>
            </w:r>
            <w:r w:rsidRPr="00302CAC">
              <w:rPr>
                <w:b/>
                <w:bCs/>
                <w:sz w:val="20"/>
                <w:lang w:val="en-CA"/>
              </w:rPr>
              <w:t xml:space="preserve"> </w:t>
            </w:r>
            <w:r w:rsidRPr="001837DF">
              <w:rPr>
                <w:bCs/>
                <w:sz w:val="20"/>
                <w:lang w:val="en-CA"/>
              </w:rPr>
              <w:t>Identify as “a series of N-of-1 trials” in the title</w:t>
            </w:r>
          </w:p>
        </w:tc>
      </w:tr>
      <w:tr w:rsidR="008261B7" w:rsidRPr="001837DF" w14:paraId="4DF81C30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63DBCE8D" w14:textId="77777777" w:rsidR="007D1620" w:rsidRPr="001837DF" w:rsidRDefault="007D1620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028FEB71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1b</w:t>
            </w:r>
          </w:p>
        </w:tc>
        <w:tc>
          <w:tcPr>
            <w:tcW w:w="0" w:type="auto"/>
            <w:shd w:val="clear" w:color="auto" w:fill="auto"/>
          </w:tcPr>
          <w:p w14:paraId="6647F6F6" w14:textId="77777777" w:rsidR="007D1620" w:rsidRPr="001837DF" w:rsidRDefault="007D1620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Structured summary of trial design, methods, results, and conclusions (for specific guidance see CONSORT for abstracts)</w:t>
            </w:r>
          </w:p>
        </w:tc>
        <w:tc>
          <w:tcPr>
            <w:tcW w:w="0" w:type="auto"/>
            <w:shd w:val="clear" w:color="auto" w:fill="auto"/>
          </w:tcPr>
          <w:p w14:paraId="71DA1BF3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76F2F4A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1b</w:t>
            </w:r>
          </w:p>
        </w:tc>
        <w:tc>
          <w:tcPr>
            <w:tcW w:w="0" w:type="auto"/>
            <w:shd w:val="clear" w:color="auto" w:fill="auto"/>
          </w:tcPr>
          <w:p w14:paraId="5F760704" w14:textId="77777777" w:rsidR="007D1620" w:rsidRPr="00302CAC" w:rsidRDefault="007D1620" w:rsidP="00302CAC">
            <w:pPr>
              <w:spacing w:line="240" w:lineRule="auto"/>
              <w:rPr>
                <w:i/>
                <w:sz w:val="20"/>
              </w:rPr>
            </w:pPr>
            <w:r w:rsidRPr="00302CAC">
              <w:rPr>
                <w:i/>
                <w:sz w:val="20"/>
              </w:rPr>
              <w:t>For specific guidance, see CENT guidance for abstracts (table 2)</w:t>
            </w:r>
          </w:p>
        </w:tc>
      </w:tr>
      <w:tr w:rsidR="008261B7" w:rsidRPr="001837DF" w14:paraId="5A71CBF8" w14:textId="77777777" w:rsidTr="00302CAC">
        <w:trPr>
          <w:tblCellSpacing w:w="42" w:type="dxa"/>
        </w:trPr>
        <w:tc>
          <w:tcPr>
            <w:tcW w:w="0" w:type="auto"/>
            <w:gridSpan w:val="3"/>
            <w:shd w:val="clear" w:color="auto" w:fill="auto"/>
          </w:tcPr>
          <w:p w14:paraId="425E4151" w14:textId="77777777" w:rsidR="007D1620" w:rsidRPr="001837DF" w:rsidRDefault="007D1620" w:rsidP="00D819DB">
            <w:pPr>
              <w:pStyle w:val="TableSubHead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Introduction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34FC9F23" w14:textId="77777777" w:rsidR="007D1620" w:rsidRPr="001837DF" w:rsidRDefault="007D1620" w:rsidP="00D819DB">
            <w:pPr>
              <w:pStyle w:val="TableSubHead"/>
              <w:rPr>
                <w:rFonts w:eastAsia="Calibri"/>
                <w:sz w:val="20"/>
              </w:rPr>
            </w:pPr>
          </w:p>
        </w:tc>
      </w:tr>
      <w:tr w:rsidR="008261B7" w:rsidRPr="001837DF" w14:paraId="5E94CBCF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5AAAC328" w14:textId="77777777" w:rsidR="007D1620" w:rsidRPr="001837DF" w:rsidRDefault="007D1620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Background and objectives</w:t>
            </w:r>
          </w:p>
        </w:tc>
        <w:tc>
          <w:tcPr>
            <w:tcW w:w="0" w:type="auto"/>
            <w:shd w:val="clear" w:color="auto" w:fill="auto"/>
          </w:tcPr>
          <w:p w14:paraId="640DBC1B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2a</w:t>
            </w:r>
          </w:p>
        </w:tc>
        <w:tc>
          <w:tcPr>
            <w:tcW w:w="0" w:type="auto"/>
            <w:shd w:val="clear" w:color="auto" w:fill="auto"/>
          </w:tcPr>
          <w:p w14:paraId="7DF64B32" w14:textId="77777777" w:rsidR="007D1620" w:rsidRPr="001837DF" w:rsidRDefault="007D1620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Scientific background and explanation of rationale</w:t>
            </w:r>
          </w:p>
        </w:tc>
        <w:tc>
          <w:tcPr>
            <w:tcW w:w="0" w:type="auto"/>
            <w:shd w:val="clear" w:color="auto" w:fill="auto"/>
          </w:tcPr>
          <w:p w14:paraId="6CAFB2E0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B6E2301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2a.1</w:t>
            </w:r>
          </w:p>
        </w:tc>
        <w:tc>
          <w:tcPr>
            <w:tcW w:w="0" w:type="auto"/>
            <w:shd w:val="clear" w:color="auto" w:fill="auto"/>
          </w:tcPr>
          <w:p w14:paraId="3B4198EF" w14:textId="77777777" w:rsidR="007D1620" w:rsidRPr="001837DF" w:rsidRDefault="007D1620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2F6F15AD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0D5BACE1" w14:textId="77777777" w:rsidR="007D1620" w:rsidRPr="001837DF" w:rsidRDefault="007D1620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103DDB4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C5CEB13" w14:textId="77777777" w:rsidR="007D1620" w:rsidRPr="001837DF" w:rsidRDefault="007D1620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3B329F1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B5CEDEC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2a.2</w:t>
            </w:r>
          </w:p>
        </w:tc>
        <w:tc>
          <w:tcPr>
            <w:tcW w:w="0" w:type="auto"/>
            <w:shd w:val="clear" w:color="auto" w:fill="auto"/>
          </w:tcPr>
          <w:p w14:paraId="77205BCF" w14:textId="77777777" w:rsidR="007D1620" w:rsidRPr="001837DF" w:rsidRDefault="007D1620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Rationale for using N-of-1 approach</w:t>
            </w:r>
          </w:p>
        </w:tc>
      </w:tr>
      <w:tr w:rsidR="008261B7" w:rsidRPr="001837DF" w14:paraId="33E31E8D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539F62E4" w14:textId="77777777" w:rsidR="007D1620" w:rsidRPr="001837DF" w:rsidRDefault="007D1620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4A1A4E3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2b</w:t>
            </w:r>
          </w:p>
        </w:tc>
        <w:tc>
          <w:tcPr>
            <w:tcW w:w="0" w:type="auto"/>
            <w:shd w:val="clear" w:color="auto" w:fill="auto"/>
          </w:tcPr>
          <w:p w14:paraId="683F6D0F" w14:textId="77777777" w:rsidR="007D1620" w:rsidRPr="001837DF" w:rsidRDefault="007D1620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Specific objectives or hypotheses</w:t>
            </w:r>
          </w:p>
        </w:tc>
        <w:tc>
          <w:tcPr>
            <w:tcW w:w="0" w:type="auto"/>
            <w:shd w:val="clear" w:color="auto" w:fill="auto"/>
          </w:tcPr>
          <w:p w14:paraId="6447B50F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DF9EDC5" w14:textId="77777777" w:rsidR="007D1620" w:rsidRPr="001837DF" w:rsidRDefault="007D1620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2b</w:t>
            </w:r>
          </w:p>
        </w:tc>
        <w:tc>
          <w:tcPr>
            <w:tcW w:w="0" w:type="auto"/>
            <w:shd w:val="clear" w:color="auto" w:fill="auto"/>
          </w:tcPr>
          <w:p w14:paraId="682378EE" w14:textId="77777777" w:rsidR="007D1620" w:rsidRPr="001837DF" w:rsidRDefault="007D1620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</w:tr>
      <w:tr w:rsidR="008261B7" w:rsidRPr="001837DF" w14:paraId="1A215731" w14:textId="77777777" w:rsidTr="00302CAC">
        <w:trPr>
          <w:tblCellSpacing w:w="42" w:type="dxa"/>
        </w:trPr>
        <w:tc>
          <w:tcPr>
            <w:tcW w:w="0" w:type="auto"/>
            <w:gridSpan w:val="3"/>
            <w:shd w:val="clear" w:color="auto" w:fill="auto"/>
          </w:tcPr>
          <w:p w14:paraId="2B17C3C4" w14:textId="77777777" w:rsidR="007D1620" w:rsidRPr="001837DF" w:rsidRDefault="00313301" w:rsidP="00D819DB">
            <w:pPr>
              <w:pStyle w:val="TableSubHead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Methods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49BE070D" w14:textId="77777777" w:rsidR="007D1620" w:rsidRPr="001837DF" w:rsidRDefault="007D1620" w:rsidP="00D819DB">
            <w:pPr>
              <w:pStyle w:val="TableSubHead"/>
              <w:rPr>
                <w:rFonts w:eastAsia="Calibri"/>
                <w:sz w:val="20"/>
              </w:rPr>
            </w:pPr>
          </w:p>
        </w:tc>
      </w:tr>
      <w:tr w:rsidR="00BC6DC8" w:rsidRPr="001837DF" w14:paraId="49518426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0C1AA1A2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Trial design</w:t>
            </w:r>
          </w:p>
        </w:tc>
        <w:tc>
          <w:tcPr>
            <w:tcW w:w="0" w:type="auto"/>
            <w:shd w:val="clear" w:color="auto" w:fill="auto"/>
          </w:tcPr>
          <w:p w14:paraId="74B78B7B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3a</w:t>
            </w:r>
          </w:p>
        </w:tc>
        <w:tc>
          <w:tcPr>
            <w:tcW w:w="0" w:type="auto"/>
            <w:shd w:val="clear" w:color="auto" w:fill="auto"/>
          </w:tcPr>
          <w:p w14:paraId="406EE066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Description of trial design (such as parallel, factorial) including allocation ratio</w:t>
            </w:r>
          </w:p>
        </w:tc>
        <w:tc>
          <w:tcPr>
            <w:tcW w:w="0" w:type="auto"/>
            <w:shd w:val="clear" w:color="auto" w:fill="auto"/>
          </w:tcPr>
          <w:p w14:paraId="78A3867D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46B56A8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3a</w:t>
            </w:r>
          </w:p>
        </w:tc>
        <w:tc>
          <w:tcPr>
            <w:tcW w:w="0" w:type="auto"/>
            <w:shd w:val="clear" w:color="auto" w:fill="auto"/>
          </w:tcPr>
          <w:p w14:paraId="14E83E94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Describe trial design, planned number of periods, and duration of each period (including run-in and wash out, if applicable)</w:t>
            </w:r>
          </w:p>
          <w:p w14:paraId="2CB57B8C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bCs/>
                <w:i/>
                <w:sz w:val="20"/>
                <w:lang w:val="en-CA"/>
              </w:rPr>
              <w:t xml:space="preserve">In addition for </w:t>
            </w:r>
            <w:r w:rsidRPr="00302CAC">
              <w:rPr>
                <w:b/>
                <w:i/>
                <w:sz w:val="20"/>
                <w:lang w:val="en-CA"/>
              </w:rPr>
              <w:t>series:</w:t>
            </w:r>
            <w:r w:rsidRPr="001837DF">
              <w:rPr>
                <w:sz w:val="20"/>
                <w:lang w:val="en-CA"/>
              </w:rPr>
              <w:t xml:space="preserve"> Whether and how the design was individualized to each participant, and explain the series design</w:t>
            </w:r>
          </w:p>
        </w:tc>
      </w:tr>
      <w:tr w:rsidR="00BC6DC8" w:rsidRPr="001837DF" w14:paraId="41014FED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57477AEC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6C4396C2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3b</w:t>
            </w:r>
          </w:p>
        </w:tc>
        <w:tc>
          <w:tcPr>
            <w:tcW w:w="0" w:type="auto"/>
            <w:shd w:val="clear" w:color="auto" w:fill="auto"/>
          </w:tcPr>
          <w:p w14:paraId="77FB874F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Important changes to methods after trial start (such as eligibility criteria), with reasons</w:t>
            </w:r>
          </w:p>
        </w:tc>
        <w:tc>
          <w:tcPr>
            <w:tcW w:w="0" w:type="auto"/>
            <w:shd w:val="clear" w:color="auto" w:fill="auto"/>
          </w:tcPr>
          <w:p w14:paraId="0782E534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39FA6F9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3b</w:t>
            </w:r>
          </w:p>
        </w:tc>
        <w:tc>
          <w:tcPr>
            <w:tcW w:w="0" w:type="auto"/>
            <w:shd w:val="clear" w:color="auto" w:fill="auto"/>
          </w:tcPr>
          <w:p w14:paraId="5ED5894E" w14:textId="77777777" w:rsidR="00BC6DC8" w:rsidRPr="001837DF" w:rsidRDefault="00BC6DC8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BC6DC8" w:rsidRPr="001837DF" w14:paraId="57F181B4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6A6401B9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Participant(s)</w:t>
            </w:r>
          </w:p>
        </w:tc>
        <w:tc>
          <w:tcPr>
            <w:tcW w:w="0" w:type="auto"/>
            <w:shd w:val="clear" w:color="auto" w:fill="auto"/>
          </w:tcPr>
          <w:p w14:paraId="19A3131D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4a</w:t>
            </w:r>
          </w:p>
        </w:tc>
        <w:tc>
          <w:tcPr>
            <w:tcW w:w="0" w:type="auto"/>
            <w:shd w:val="clear" w:color="auto" w:fill="auto"/>
          </w:tcPr>
          <w:p w14:paraId="20211182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Eligibility criteria for participants</w:t>
            </w:r>
          </w:p>
        </w:tc>
        <w:tc>
          <w:tcPr>
            <w:tcW w:w="0" w:type="auto"/>
            <w:shd w:val="clear" w:color="auto" w:fill="auto"/>
          </w:tcPr>
          <w:p w14:paraId="2FA97721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34BEABB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4a†</w:t>
            </w:r>
          </w:p>
        </w:tc>
        <w:tc>
          <w:tcPr>
            <w:tcW w:w="0" w:type="auto"/>
            <w:shd w:val="clear" w:color="auto" w:fill="auto"/>
          </w:tcPr>
          <w:p w14:paraId="6278D52F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Diagnosis or disorder, diagnostic criteria, comorbid conditions, and concurrent therapies.</w:t>
            </w:r>
          </w:p>
          <w:p w14:paraId="50975054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i/>
                <w:sz w:val="20"/>
                <w:lang w:val="en-CA"/>
              </w:rPr>
              <w:t>For series</w:t>
            </w:r>
            <w:r w:rsidRPr="00302CAC">
              <w:rPr>
                <w:b/>
                <w:i/>
                <w:sz w:val="20"/>
              </w:rPr>
              <w:t>:</w:t>
            </w:r>
            <w:r w:rsidRPr="001837DF">
              <w:rPr>
                <w:sz w:val="20"/>
              </w:rPr>
              <w:t xml:space="preserve"> Same as CONSORT item 4a</w:t>
            </w:r>
          </w:p>
        </w:tc>
      </w:tr>
      <w:tr w:rsidR="00BC6DC8" w:rsidRPr="001837DF" w14:paraId="258E92E5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6709B267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A0DF55A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4b</w:t>
            </w:r>
          </w:p>
        </w:tc>
        <w:tc>
          <w:tcPr>
            <w:tcW w:w="0" w:type="auto"/>
            <w:shd w:val="clear" w:color="auto" w:fill="auto"/>
          </w:tcPr>
          <w:p w14:paraId="048A7908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Settings and locations where the data were collected</w:t>
            </w:r>
          </w:p>
        </w:tc>
        <w:tc>
          <w:tcPr>
            <w:tcW w:w="0" w:type="auto"/>
            <w:shd w:val="clear" w:color="auto" w:fill="auto"/>
          </w:tcPr>
          <w:p w14:paraId="4F51DAC8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2431150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</w:rPr>
            </w:pPr>
            <w:r w:rsidRPr="001837DF">
              <w:rPr>
                <w:sz w:val="20"/>
                <w:lang w:val="en-CA"/>
              </w:rPr>
              <w:t>4b</w:t>
            </w:r>
            <w:r w:rsidRPr="001837DF">
              <w:rPr>
                <w:sz w:val="20"/>
              </w:rPr>
              <w:t>†</w:t>
            </w:r>
          </w:p>
        </w:tc>
        <w:tc>
          <w:tcPr>
            <w:tcW w:w="0" w:type="auto"/>
            <w:shd w:val="clear" w:color="auto" w:fill="auto"/>
          </w:tcPr>
          <w:p w14:paraId="31FBD7B2" w14:textId="77777777" w:rsidR="00BC6DC8" w:rsidRPr="001837DF" w:rsidRDefault="00BC6DC8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BC6DC8" w:rsidRPr="001837DF" w14:paraId="2F0983FC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69A61CC0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4A9EF7B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6551395" w14:textId="77777777" w:rsidR="00BC6DC8" w:rsidRPr="001837DF" w:rsidRDefault="00BC6DC8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8DD0310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1CB3EAD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4c</w:t>
            </w:r>
          </w:p>
        </w:tc>
        <w:tc>
          <w:tcPr>
            <w:tcW w:w="0" w:type="auto"/>
            <w:shd w:val="clear" w:color="auto" w:fill="auto"/>
          </w:tcPr>
          <w:p w14:paraId="2D303FBA" w14:textId="4E19CE44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 xml:space="preserve">Whether the trial(s) represents a research study and if so, whether institutional ethics approval was </w:t>
            </w:r>
            <w:r w:rsidR="0000402F">
              <w:rPr>
                <w:sz w:val="20"/>
                <w:lang w:val="en-CA"/>
              </w:rPr>
              <w:t>obtained</w:t>
            </w:r>
          </w:p>
        </w:tc>
      </w:tr>
      <w:tr w:rsidR="008261B7" w:rsidRPr="001837DF" w14:paraId="1C883417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1B1923FB" w14:textId="77777777" w:rsidR="00313301" w:rsidRPr="001837DF" w:rsidRDefault="00313301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Interventions</w:t>
            </w:r>
          </w:p>
        </w:tc>
        <w:tc>
          <w:tcPr>
            <w:tcW w:w="0" w:type="auto"/>
            <w:shd w:val="clear" w:color="auto" w:fill="auto"/>
          </w:tcPr>
          <w:p w14:paraId="2E8607F6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6EC2F8C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 xml:space="preserve">The interventions for each group with sufficient details to allow replication, including how and </w:t>
            </w:r>
            <w:r w:rsidRPr="001837DF">
              <w:rPr>
                <w:sz w:val="20"/>
                <w:lang w:val="en-CA"/>
              </w:rPr>
              <w:lastRenderedPageBreak/>
              <w:t>when they were actually administered</w:t>
            </w:r>
          </w:p>
        </w:tc>
        <w:tc>
          <w:tcPr>
            <w:tcW w:w="0" w:type="auto"/>
            <w:shd w:val="clear" w:color="auto" w:fill="auto"/>
          </w:tcPr>
          <w:p w14:paraId="0DE8FD22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E43AAB6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4F8EC25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The interventions for each period with sufficient details to allow replication, including how and when they were actually administered</w:t>
            </w:r>
          </w:p>
        </w:tc>
      </w:tr>
      <w:tr w:rsidR="00BC6DC8" w:rsidRPr="001837DF" w14:paraId="77BEAC02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3043185E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Outcomes</w:t>
            </w:r>
          </w:p>
        </w:tc>
        <w:tc>
          <w:tcPr>
            <w:tcW w:w="0" w:type="auto"/>
            <w:shd w:val="clear" w:color="auto" w:fill="auto"/>
          </w:tcPr>
          <w:p w14:paraId="190AA8F7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6a</w:t>
            </w:r>
          </w:p>
        </w:tc>
        <w:tc>
          <w:tcPr>
            <w:tcW w:w="0" w:type="auto"/>
            <w:shd w:val="clear" w:color="auto" w:fill="auto"/>
          </w:tcPr>
          <w:p w14:paraId="4900C4E7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Completely defined pre-specified primary and secondary outcome measures, including how and when they were assessed</w:t>
            </w:r>
          </w:p>
        </w:tc>
        <w:tc>
          <w:tcPr>
            <w:tcW w:w="0" w:type="auto"/>
            <w:shd w:val="clear" w:color="auto" w:fill="auto"/>
          </w:tcPr>
          <w:p w14:paraId="3D8E9C19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3073E2E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6a.1</w:t>
            </w:r>
          </w:p>
        </w:tc>
        <w:tc>
          <w:tcPr>
            <w:tcW w:w="0" w:type="auto"/>
            <w:shd w:val="clear" w:color="auto" w:fill="auto"/>
          </w:tcPr>
          <w:p w14:paraId="67E92F0B" w14:textId="77777777" w:rsidR="00BC6DC8" w:rsidRPr="001837DF" w:rsidRDefault="00BC6DC8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BC6DC8" w:rsidRPr="001837DF" w14:paraId="308B08B3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68D9C1F5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04F2D050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22E4DA6" w14:textId="77777777" w:rsidR="00BC6DC8" w:rsidRPr="001837DF" w:rsidRDefault="00BC6DC8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565C92B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CE37E2A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6a.2</w:t>
            </w:r>
          </w:p>
        </w:tc>
        <w:tc>
          <w:tcPr>
            <w:tcW w:w="0" w:type="auto"/>
            <w:shd w:val="clear" w:color="auto" w:fill="auto"/>
          </w:tcPr>
          <w:p w14:paraId="1E6C01BA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Description and measurement properties (validity and reliability) of outcome assessment tools</w:t>
            </w:r>
          </w:p>
        </w:tc>
      </w:tr>
      <w:tr w:rsidR="00BC6DC8" w:rsidRPr="001837DF" w14:paraId="1E8ECE18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60D9837B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395F854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6b</w:t>
            </w:r>
          </w:p>
        </w:tc>
        <w:tc>
          <w:tcPr>
            <w:tcW w:w="0" w:type="auto"/>
            <w:shd w:val="clear" w:color="auto" w:fill="auto"/>
          </w:tcPr>
          <w:p w14:paraId="7B645E8B" w14:textId="77777777" w:rsidR="00BC6DC8" w:rsidRPr="001837DF" w:rsidRDefault="00BC6DC8" w:rsidP="00302CAC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Any changes to trial outcomes after the trial commenced, with reasons</w:t>
            </w:r>
          </w:p>
        </w:tc>
        <w:tc>
          <w:tcPr>
            <w:tcW w:w="0" w:type="auto"/>
            <w:shd w:val="clear" w:color="auto" w:fill="auto"/>
          </w:tcPr>
          <w:p w14:paraId="548BE4E5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5D8FC56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6b</w:t>
            </w:r>
          </w:p>
        </w:tc>
        <w:tc>
          <w:tcPr>
            <w:tcW w:w="0" w:type="auto"/>
            <w:shd w:val="clear" w:color="auto" w:fill="auto"/>
          </w:tcPr>
          <w:p w14:paraId="40552C3C" w14:textId="77777777" w:rsidR="00BC6DC8" w:rsidRPr="001837DF" w:rsidRDefault="00BC6DC8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2F877AE0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67852F74" w14:textId="77777777" w:rsidR="00313301" w:rsidRPr="001837DF" w:rsidRDefault="00313301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Sample size</w:t>
            </w:r>
          </w:p>
        </w:tc>
        <w:tc>
          <w:tcPr>
            <w:tcW w:w="0" w:type="auto"/>
            <w:shd w:val="clear" w:color="auto" w:fill="auto"/>
          </w:tcPr>
          <w:p w14:paraId="7B7A72F1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7a</w:t>
            </w:r>
          </w:p>
        </w:tc>
        <w:tc>
          <w:tcPr>
            <w:tcW w:w="0" w:type="auto"/>
            <w:shd w:val="clear" w:color="auto" w:fill="auto"/>
          </w:tcPr>
          <w:p w14:paraId="239886C8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How sample size was determined</w:t>
            </w:r>
          </w:p>
        </w:tc>
        <w:tc>
          <w:tcPr>
            <w:tcW w:w="0" w:type="auto"/>
            <w:shd w:val="clear" w:color="auto" w:fill="auto"/>
          </w:tcPr>
          <w:p w14:paraId="2D776A9E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941FF92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7a</w:t>
            </w:r>
          </w:p>
        </w:tc>
        <w:tc>
          <w:tcPr>
            <w:tcW w:w="0" w:type="auto"/>
            <w:shd w:val="clear" w:color="auto" w:fill="auto"/>
          </w:tcPr>
          <w:p w14:paraId="53F66B84" w14:textId="77777777" w:rsidR="00313301" w:rsidRPr="001837DF" w:rsidRDefault="00313301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5CBA94D1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7B81A7A2" w14:textId="77777777" w:rsidR="00313301" w:rsidRPr="001837DF" w:rsidRDefault="00313301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808DDE6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7b</w:t>
            </w:r>
          </w:p>
        </w:tc>
        <w:tc>
          <w:tcPr>
            <w:tcW w:w="0" w:type="auto"/>
            <w:shd w:val="clear" w:color="auto" w:fill="auto"/>
          </w:tcPr>
          <w:p w14:paraId="473597B2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When applicable, explanation of any interim analyses and stopping guidelines</w:t>
            </w:r>
          </w:p>
        </w:tc>
        <w:tc>
          <w:tcPr>
            <w:tcW w:w="0" w:type="auto"/>
            <w:shd w:val="clear" w:color="auto" w:fill="auto"/>
          </w:tcPr>
          <w:p w14:paraId="6E096B04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A5B731C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7b</w:t>
            </w:r>
          </w:p>
        </w:tc>
        <w:tc>
          <w:tcPr>
            <w:tcW w:w="0" w:type="auto"/>
            <w:shd w:val="clear" w:color="auto" w:fill="auto"/>
          </w:tcPr>
          <w:p w14:paraId="215BE05A" w14:textId="77777777" w:rsidR="00313301" w:rsidRPr="001837DF" w:rsidRDefault="00313301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1C994A0D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7CEBF1A2" w14:textId="77777777" w:rsidR="00313301" w:rsidRPr="001837DF" w:rsidRDefault="00313301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Randomisation</w:t>
            </w:r>
            <w:r w:rsidR="00BC6DC8" w:rsidRPr="001837DF">
              <w:rPr>
                <w:sz w:val="20"/>
                <w:lang w:val="en-CA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14:paraId="02A1E0A5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733D91C" w14:textId="77777777" w:rsidR="00313301" w:rsidRPr="001837DF" w:rsidRDefault="00313301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B1CBF5F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8E672D5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BD02E9F" w14:textId="77777777" w:rsidR="00313301" w:rsidRPr="001837DF" w:rsidRDefault="00313301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</w:tr>
      <w:tr w:rsidR="00BC6DC8" w:rsidRPr="001837DF" w14:paraId="06ACD878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3FBAA8B8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</w:rPr>
              <w:t> </w:t>
            </w:r>
            <w:r w:rsidRPr="001837DF">
              <w:rPr>
                <w:sz w:val="20"/>
                <w:lang w:val="en-CA"/>
              </w:rPr>
              <w:t>Sequence generation</w:t>
            </w:r>
          </w:p>
        </w:tc>
        <w:tc>
          <w:tcPr>
            <w:tcW w:w="0" w:type="auto"/>
            <w:shd w:val="clear" w:color="auto" w:fill="auto"/>
          </w:tcPr>
          <w:p w14:paraId="76E76612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8a</w:t>
            </w:r>
          </w:p>
        </w:tc>
        <w:tc>
          <w:tcPr>
            <w:tcW w:w="0" w:type="auto"/>
            <w:shd w:val="clear" w:color="auto" w:fill="auto"/>
          </w:tcPr>
          <w:p w14:paraId="2643A877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Method used to generate the random allocation sequence</w:t>
            </w:r>
          </w:p>
        </w:tc>
        <w:tc>
          <w:tcPr>
            <w:tcW w:w="0" w:type="auto"/>
            <w:shd w:val="clear" w:color="auto" w:fill="auto"/>
          </w:tcPr>
          <w:p w14:paraId="0CA2B4AD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8FA0359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8a</w:t>
            </w:r>
          </w:p>
        </w:tc>
        <w:tc>
          <w:tcPr>
            <w:tcW w:w="0" w:type="auto"/>
            <w:shd w:val="clear" w:color="auto" w:fill="auto"/>
          </w:tcPr>
          <w:p w14:paraId="0A5F5782" w14:textId="4F0AEB08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Whether the order of treatment periods was randomised, with rationale, and method used to generate allocation sequence</w:t>
            </w:r>
          </w:p>
        </w:tc>
      </w:tr>
      <w:tr w:rsidR="00BC6DC8" w:rsidRPr="001837DF" w14:paraId="67DC5387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2FF91696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01E44BAB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8b</w:t>
            </w:r>
          </w:p>
        </w:tc>
        <w:tc>
          <w:tcPr>
            <w:tcW w:w="0" w:type="auto"/>
            <w:shd w:val="clear" w:color="auto" w:fill="auto"/>
          </w:tcPr>
          <w:p w14:paraId="2E378410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Type of randomisation; details of any restriction (such as blocking and block size)</w:t>
            </w:r>
          </w:p>
        </w:tc>
        <w:tc>
          <w:tcPr>
            <w:tcW w:w="0" w:type="auto"/>
            <w:shd w:val="clear" w:color="auto" w:fill="auto"/>
          </w:tcPr>
          <w:p w14:paraId="22D22259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27C7437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8b</w:t>
            </w:r>
          </w:p>
        </w:tc>
        <w:tc>
          <w:tcPr>
            <w:tcW w:w="0" w:type="auto"/>
            <w:shd w:val="clear" w:color="auto" w:fill="auto"/>
          </w:tcPr>
          <w:p w14:paraId="2B83518D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When applicable, type of randomisation; details of any restrictions (such as pairs, blocking)</w:t>
            </w:r>
          </w:p>
        </w:tc>
      </w:tr>
      <w:tr w:rsidR="00BC6DC8" w:rsidRPr="001837DF" w14:paraId="245A91CA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0A7D62EC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0748BB66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0C49EC5C" w14:textId="77777777" w:rsidR="00BC6DC8" w:rsidRPr="001837DF" w:rsidRDefault="00BC6DC8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0AFD30A9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E406F74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8c</w:t>
            </w:r>
          </w:p>
        </w:tc>
        <w:tc>
          <w:tcPr>
            <w:tcW w:w="0" w:type="auto"/>
            <w:shd w:val="clear" w:color="auto" w:fill="auto"/>
          </w:tcPr>
          <w:p w14:paraId="7900877C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Full, intended sequence of periods</w:t>
            </w:r>
          </w:p>
        </w:tc>
      </w:tr>
      <w:tr w:rsidR="008261B7" w:rsidRPr="001837DF" w14:paraId="0F778503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4197C208" w14:textId="77777777" w:rsidR="00313301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</w:rPr>
              <w:t> </w:t>
            </w:r>
            <w:r w:rsidR="00313301" w:rsidRPr="001837DF">
              <w:rPr>
                <w:sz w:val="20"/>
                <w:lang w:val="en-CA"/>
              </w:rPr>
              <w:t>Allocation concealment mechanism</w:t>
            </w:r>
          </w:p>
        </w:tc>
        <w:tc>
          <w:tcPr>
            <w:tcW w:w="0" w:type="auto"/>
            <w:shd w:val="clear" w:color="auto" w:fill="auto"/>
          </w:tcPr>
          <w:p w14:paraId="75FB89F7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DE8B97F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Mechanism used to implement the random allocation sequence (such as sequentially numbered containers), describing any steps taken to conceal the sequence until interventions were assigned</w:t>
            </w:r>
          </w:p>
        </w:tc>
        <w:tc>
          <w:tcPr>
            <w:tcW w:w="0" w:type="auto"/>
            <w:shd w:val="clear" w:color="auto" w:fill="auto"/>
          </w:tcPr>
          <w:p w14:paraId="74212536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69D6DEC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08EC063" w14:textId="77777777" w:rsidR="00313301" w:rsidRPr="001837DF" w:rsidRDefault="00313301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41A65DD0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77367EE8" w14:textId="77777777" w:rsidR="00313301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</w:rPr>
              <w:t> </w:t>
            </w:r>
            <w:r w:rsidR="00313301" w:rsidRPr="001837DF">
              <w:rPr>
                <w:sz w:val="20"/>
                <w:lang w:val="en-CA"/>
              </w:rPr>
              <w:t>Implementation</w:t>
            </w:r>
          </w:p>
        </w:tc>
        <w:tc>
          <w:tcPr>
            <w:tcW w:w="0" w:type="auto"/>
            <w:shd w:val="clear" w:color="auto" w:fill="auto"/>
          </w:tcPr>
          <w:p w14:paraId="00AF7AAE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7020401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Who generated the random allocation sequence, who enrolled participants, and who assigned participants to interventions</w:t>
            </w:r>
          </w:p>
        </w:tc>
        <w:tc>
          <w:tcPr>
            <w:tcW w:w="0" w:type="auto"/>
            <w:shd w:val="clear" w:color="auto" w:fill="auto"/>
          </w:tcPr>
          <w:p w14:paraId="53608D4E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A19C0B4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9028B4A" w14:textId="77777777" w:rsidR="00313301" w:rsidRPr="001837DF" w:rsidRDefault="00313301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02EEFDF7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2669DCCA" w14:textId="77777777" w:rsidR="00313301" w:rsidRPr="001837DF" w:rsidRDefault="00313301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Blinding</w:t>
            </w:r>
          </w:p>
        </w:tc>
        <w:tc>
          <w:tcPr>
            <w:tcW w:w="0" w:type="auto"/>
            <w:shd w:val="clear" w:color="auto" w:fill="auto"/>
          </w:tcPr>
          <w:p w14:paraId="4647FE42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11a</w:t>
            </w:r>
          </w:p>
        </w:tc>
        <w:tc>
          <w:tcPr>
            <w:tcW w:w="0" w:type="auto"/>
            <w:shd w:val="clear" w:color="auto" w:fill="auto"/>
          </w:tcPr>
          <w:p w14:paraId="52F211C0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If done, who was blinded after assignment to interventions (for example, participants, care providers, those assessing outcomes) and how</w:t>
            </w:r>
          </w:p>
        </w:tc>
        <w:tc>
          <w:tcPr>
            <w:tcW w:w="0" w:type="auto"/>
            <w:shd w:val="clear" w:color="auto" w:fill="auto"/>
          </w:tcPr>
          <w:p w14:paraId="2B9FE28B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FC2C8A3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11a</w:t>
            </w:r>
          </w:p>
        </w:tc>
        <w:tc>
          <w:tcPr>
            <w:tcW w:w="0" w:type="auto"/>
            <w:shd w:val="clear" w:color="auto" w:fill="auto"/>
          </w:tcPr>
          <w:p w14:paraId="5E97DC65" w14:textId="77777777" w:rsidR="00313301" w:rsidRPr="001837DF" w:rsidRDefault="00313301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2BB0AEDA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25919618" w14:textId="77777777" w:rsidR="00313301" w:rsidRPr="001837DF" w:rsidRDefault="00313301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D37D463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11b</w:t>
            </w:r>
          </w:p>
        </w:tc>
        <w:tc>
          <w:tcPr>
            <w:tcW w:w="0" w:type="auto"/>
            <w:shd w:val="clear" w:color="auto" w:fill="auto"/>
          </w:tcPr>
          <w:p w14:paraId="41DBB740" w14:textId="77777777" w:rsidR="00313301" w:rsidRPr="001837DF" w:rsidRDefault="00313301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If relevant, description of the similarity of interventions</w:t>
            </w:r>
          </w:p>
        </w:tc>
        <w:tc>
          <w:tcPr>
            <w:tcW w:w="0" w:type="auto"/>
            <w:shd w:val="clear" w:color="auto" w:fill="auto"/>
          </w:tcPr>
          <w:p w14:paraId="2511F190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C6CD696" w14:textId="77777777" w:rsidR="00313301" w:rsidRPr="001837DF" w:rsidRDefault="00313301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11b</w:t>
            </w:r>
          </w:p>
        </w:tc>
        <w:tc>
          <w:tcPr>
            <w:tcW w:w="0" w:type="auto"/>
            <w:shd w:val="clear" w:color="auto" w:fill="auto"/>
          </w:tcPr>
          <w:p w14:paraId="367117F4" w14:textId="77777777" w:rsidR="00313301" w:rsidRPr="001837DF" w:rsidRDefault="00313301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</w:tr>
      <w:tr w:rsidR="00BC6DC8" w:rsidRPr="001837DF" w14:paraId="4EA9C09C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3430B86A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Statistical methods</w:t>
            </w:r>
          </w:p>
        </w:tc>
        <w:tc>
          <w:tcPr>
            <w:tcW w:w="0" w:type="auto"/>
            <w:shd w:val="clear" w:color="auto" w:fill="auto"/>
          </w:tcPr>
          <w:p w14:paraId="4C1F7E78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12a</w:t>
            </w:r>
          </w:p>
        </w:tc>
        <w:tc>
          <w:tcPr>
            <w:tcW w:w="0" w:type="auto"/>
            <w:shd w:val="clear" w:color="auto" w:fill="auto"/>
          </w:tcPr>
          <w:p w14:paraId="6F4391C4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Statistical methods used to compare groups for primary and secondary outcomes</w:t>
            </w:r>
          </w:p>
        </w:tc>
        <w:tc>
          <w:tcPr>
            <w:tcW w:w="0" w:type="auto"/>
            <w:shd w:val="clear" w:color="auto" w:fill="auto"/>
          </w:tcPr>
          <w:p w14:paraId="0E3BF3AF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D002E35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12a</w:t>
            </w:r>
          </w:p>
        </w:tc>
        <w:tc>
          <w:tcPr>
            <w:tcW w:w="0" w:type="auto"/>
            <w:shd w:val="clear" w:color="auto" w:fill="auto"/>
          </w:tcPr>
          <w:p w14:paraId="7AF9727B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Methods used to summarize data and compare interventions for primary and secondary outcomes</w:t>
            </w:r>
          </w:p>
        </w:tc>
      </w:tr>
      <w:tr w:rsidR="00BC6DC8" w:rsidRPr="001837DF" w14:paraId="7F8AEA18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614EF81D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D914967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12b</w:t>
            </w:r>
          </w:p>
        </w:tc>
        <w:tc>
          <w:tcPr>
            <w:tcW w:w="0" w:type="auto"/>
            <w:shd w:val="clear" w:color="auto" w:fill="auto"/>
          </w:tcPr>
          <w:p w14:paraId="39B9B83B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Methods for additional analyses, such as subgroup analyses and adjusted analyses</w:t>
            </w:r>
          </w:p>
        </w:tc>
        <w:tc>
          <w:tcPr>
            <w:tcW w:w="0" w:type="auto"/>
            <w:shd w:val="clear" w:color="auto" w:fill="auto"/>
          </w:tcPr>
          <w:p w14:paraId="24DD71AC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E5E9CD6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12b</w:t>
            </w:r>
          </w:p>
        </w:tc>
        <w:tc>
          <w:tcPr>
            <w:tcW w:w="0" w:type="auto"/>
            <w:shd w:val="clear" w:color="auto" w:fill="auto"/>
          </w:tcPr>
          <w:p w14:paraId="6EB3B746" w14:textId="77777777" w:rsidR="00BC6DC8" w:rsidRPr="001837DF" w:rsidRDefault="00BC6DC8" w:rsidP="00302CAC">
            <w:pPr>
              <w:spacing w:line="240" w:lineRule="auto"/>
              <w:rPr>
                <w:rFonts w:ascii="Arial" w:eastAsia="Calibri" w:hAnsi="Arial"/>
                <w:b/>
                <w:i/>
                <w:sz w:val="20"/>
                <w:lang w:val="en-CA"/>
              </w:rPr>
            </w:pPr>
            <w:r w:rsidRPr="00302CAC">
              <w:rPr>
                <w:rFonts w:eastAsia="Calibri"/>
                <w:b/>
                <w:bCs/>
                <w:i/>
                <w:sz w:val="20"/>
                <w:lang w:val="en-CA"/>
              </w:rPr>
              <w:t xml:space="preserve">For series: </w:t>
            </w:r>
            <w:r w:rsidRPr="001837DF">
              <w:rPr>
                <w:rFonts w:eastAsia="Calibri"/>
                <w:sz w:val="20"/>
                <w:lang w:val="en-CA"/>
              </w:rPr>
              <w:t xml:space="preserve">If done, methods of quantitative synthesis of individual trial data, including subgroup analyses, adjusted analyses, and how </w:t>
            </w:r>
            <w:r w:rsidRPr="001837DF">
              <w:rPr>
                <w:rFonts w:eastAsia="Calibri"/>
                <w:sz w:val="20"/>
                <w:lang w:val="en-CA"/>
              </w:rPr>
              <w:lastRenderedPageBreak/>
              <w:t>heterogeneity between participants was assessed, (for specific guidance on reporting syntheses of multiple trials, please consult the PRISMA Statement)</w:t>
            </w:r>
          </w:p>
        </w:tc>
      </w:tr>
      <w:tr w:rsidR="00BC6DC8" w:rsidRPr="001837DF" w14:paraId="57AA88AC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0F4389B1" w14:textId="77777777" w:rsidR="00BC6DC8" w:rsidRPr="001837DF" w:rsidRDefault="00BC6DC8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D05FF3A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A1D2930" w14:textId="77777777" w:rsidR="00BC6DC8" w:rsidRPr="001837DF" w:rsidRDefault="00BC6DC8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BC1FD77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C258EB4" w14:textId="77777777" w:rsidR="00BC6DC8" w:rsidRPr="001837DF" w:rsidRDefault="00BC6DC8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12c</w:t>
            </w:r>
          </w:p>
        </w:tc>
        <w:tc>
          <w:tcPr>
            <w:tcW w:w="0" w:type="auto"/>
            <w:shd w:val="clear" w:color="auto" w:fill="auto"/>
          </w:tcPr>
          <w:p w14:paraId="57E06C60" w14:textId="77777777" w:rsidR="00BC6DC8" w:rsidRPr="001837DF" w:rsidRDefault="00BC6DC8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Statistical methods used to account for carry</w:t>
            </w:r>
            <w:r w:rsidR="005B4794" w:rsidRPr="001837DF">
              <w:rPr>
                <w:sz w:val="20"/>
                <w:lang w:val="en-CA"/>
              </w:rPr>
              <w:t>over</w:t>
            </w:r>
            <w:r w:rsidRPr="001837DF">
              <w:rPr>
                <w:sz w:val="20"/>
                <w:lang w:val="en-CA"/>
              </w:rPr>
              <w:t xml:space="preserve"> effect, period effects, and intra-subject correlation</w:t>
            </w:r>
          </w:p>
        </w:tc>
      </w:tr>
      <w:tr w:rsidR="008261B7" w:rsidRPr="001837DF" w14:paraId="0C244A5E" w14:textId="77777777" w:rsidTr="00302CAC">
        <w:trPr>
          <w:tblCellSpacing w:w="42" w:type="dxa"/>
        </w:trPr>
        <w:tc>
          <w:tcPr>
            <w:tcW w:w="0" w:type="auto"/>
            <w:gridSpan w:val="3"/>
            <w:shd w:val="clear" w:color="auto" w:fill="auto"/>
          </w:tcPr>
          <w:p w14:paraId="444A1A9B" w14:textId="77777777" w:rsidR="00313301" w:rsidRPr="001837DF" w:rsidRDefault="00D35C1E" w:rsidP="00D819DB">
            <w:pPr>
              <w:pStyle w:val="TableSubHead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Results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69EB8A44" w14:textId="77777777" w:rsidR="00313301" w:rsidRPr="001837DF" w:rsidRDefault="00313301" w:rsidP="00D819DB">
            <w:pPr>
              <w:pStyle w:val="TableSubHead"/>
              <w:rPr>
                <w:rFonts w:eastAsia="Calibri"/>
                <w:sz w:val="20"/>
              </w:rPr>
            </w:pPr>
          </w:p>
        </w:tc>
      </w:tr>
      <w:tr w:rsidR="00D27725" w:rsidRPr="001837DF" w14:paraId="441E319C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6745AEB2" w14:textId="77777777" w:rsidR="00D27725" w:rsidRPr="001837DF" w:rsidRDefault="00D27725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Participant flow (a diagram is strongly recommended)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774BC57E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13a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0E46304" w14:textId="77777777" w:rsidR="00D27725" w:rsidRPr="001837DF" w:rsidRDefault="00D27725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For each group, the numbers of participants who were randomly assigned, received intended treatment, and were analysed for the primary outcome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4B76E30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C0B0A31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13a.1</w:t>
            </w:r>
          </w:p>
        </w:tc>
        <w:tc>
          <w:tcPr>
            <w:tcW w:w="0" w:type="auto"/>
            <w:shd w:val="clear" w:color="auto" w:fill="auto"/>
          </w:tcPr>
          <w:p w14:paraId="5E92E313" w14:textId="77777777" w:rsidR="00D27725" w:rsidRPr="001837DF" w:rsidRDefault="00D27725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Number and sequence of periods completed, and any changes from original plan with reasons</w:t>
            </w:r>
          </w:p>
        </w:tc>
      </w:tr>
      <w:tr w:rsidR="00D27725" w:rsidRPr="001837DF" w14:paraId="55BC08CA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5562021D" w14:textId="77777777" w:rsidR="00D27725" w:rsidRPr="001837DF" w:rsidRDefault="00D27725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BF80793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5476199" w14:textId="77777777" w:rsidR="00D27725" w:rsidRPr="001837DF" w:rsidRDefault="00D27725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E782A8E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63059314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13a.2</w:t>
            </w:r>
          </w:p>
        </w:tc>
        <w:tc>
          <w:tcPr>
            <w:tcW w:w="0" w:type="auto"/>
            <w:shd w:val="clear" w:color="auto" w:fill="auto"/>
          </w:tcPr>
          <w:p w14:paraId="67E84C17" w14:textId="77777777" w:rsidR="00D27725" w:rsidRPr="001837DF" w:rsidRDefault="00D27725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bCs/>
                <w:i/>
                <w:sz w:val="20"/>
                <w:lang w:val="en-CA"/>
              </w:rPr>
              <w:t>For series:</w:t>
            </w:r>
            <w:r w:rsidRPr="001837DF">
              <w:rPr>
                <w:sz w:val="20"/>
                <w:lang w:val="en-CA"/>
              </w:rPr>
              <w:t xml:space="preserve"> The number of participants who were enrolled, assigned to interventions, and analysed for the primary outcome</w:t>
            </w:r>
          </w:p>
        </w:tc>
      </w:tr>
      <w:tr w:rsidR="00D27725" w:rsidRPr="001837DF" w14:paraId="08F0CD44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29A9FF95" w14:textId="77777777" w:rsidR="00D27725" w:rsidRPr="001837DF" w:rsidRDefault="00D27725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9BEB491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13b</w:t>
            </w:r>
          </w:p>
        </w:tc>
        <w:tc>
          <w:tcPr>
            <w:tcW w:w="0" w:type="auto"/>
            <w:shd w:val="clear" w:color="auto" w:fill="auto"/>
          </w:tcPr>
          <w:p w14:paraId="24221CC8" w14:textId="77777777" w:rsidR="00D27725" w:rsidRPr="001837DF" w:rsidRDefault="00D27725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For each group, losses and exclusions after randomisation,</w:t>
            </w:r>
            <w:r w:rsidRPr="001837DF" w:rsidDel="00646D6B">
              <w:rPr>
                <w:sz w:val="20"/>
                <w:lang w:val="en-CA"/>
              </w:rPr>
              <w:t xml:space="preserve"> </w:t>
            </w:r>
            <w:r w:rsidRPr="001837DF">
              <w:rPr>
                <w:sz w:val="20"/>
                <w:lang w:val="en-CA"/>
              </w:rPr>
              <w:t>together with reasons</w:t>
            </w:r>
          </w:p>
        </w:tc>
        <w:tc>
          <w:tcPr>
            <w:tcW w:w="0" w:type="auto"/>
            <w:shd w:val="clear" w:color="auto" w:fill="auto"/>
          </w:tcPr>
          <w:p w14:paraId="4BB6F31B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4993377" w14:textId="77777777" w:rsidR="00D27725" w:rsidRPr="001837DF" w:rsidRDefault="00D27725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13c</w:t>
            </w:r>
          </w:p>
        </w:tc>
        <w:tc>
          <w:tcPr>
            <w:tcW w:w="0" w:type="auto"/>
            <w:shd w:val="clear" w:color="auto" w:fill="auto"/>
          </w:tcPr>
          <w:p w14:paraId="44584235" w14:textId="70CB471E" w:rsidR="00D27725" w:rsidRPr="001837DF" w:rsidRDefault="00D27725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i/>
                <w:sz w:val="20"/>
                <w:lang w:val="en-CA"/>
              </w:rPr>
              <w:t xml:space="preserve">For series: </w:t>
            </w:r>
            <w:r w:rsidRPr="001837DF">
              <w:rPr>
                <w:sz w:val="20"/>
                <w:lang w:val="en-CA"/>
              </w:rPr>
              <w:t>losses or exclusion</w:t>
            </w:r>
            <w:r w:rsidR="00485ACE">
              <w:rPr>
                <w:sz w:val="20"/>
                <w:lang w:val="en-CA"/>
              </w:rPr>
              <w:t>s</w:t>
            </w:r>
            <w:r w:rsidRPr="001837DF">
              <w:rPr>
                <w:sz w:val="20"/>
                <w:lang w:val="en-CA"/>
              </w:rPr>
              <w:t xml:space="preserve"> of participants after treatment assignment, with reasons, and period in which this occurred, if applicable</w:t>
            </w:r>
          </w:p>
        </w:tc>
      </w:tr>
      <w:tr w:rsidR="008261B7" w:rsidRPr="001837DF" w14:paraId="3C2F60FE" w14:textId="77777777" w:rsidTr="00302CAC">
        <w:trPr>
          <w:tblCellSpacing w:w="42" w:type="dxa"/>
        </w:trPr>
        <w:tc>
          <w:tcPr>
            <w:tcW w:w="0" w:type="auto"/>
            <w:vMerge w:val="restart"/>
            <w:shd w:val="clear" w:color="auto" w:fill="auto"/>
          </w:tcPr>
          <w:p w14:paraId="18FF4D4C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Recruitment</w:t>
            </w:r>
          </w:p>
        </w:tc>
        <w:tc>
          <w:tcPr>
            <w:tcW w:w="0" w:type="auto"/>
            <w:shd w:val="clear" w:color="auto" w:fill="auto"/>
          </w:tcPr>
          <w:p w14:paraId="15451ACE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14a</w:t>
            </w:r>
          </w:p>
        </w:tc>
        <w:tc>
          <w:tcPr>
            <w:tcW w:w="0" w:type="auto"/>
            <w:shd w:val="clear" w:color="auto" w:fill="auto"/>
          </w:tcPr>
          <w:p w14:paraId="1721FB2C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Dates defining the periods of recruitment and follow-up</w:t>
            </w:r>
          </w:p>
        </w:tc>
        <w:tc>
          <w:tcPr>
            <w:tcW w:w="0" w:type="auto"/>
            <w:shd w:val="clear" w:color="auto" w:fill="auto"/>
          </w:tcPr>
          <w:p w14:paraId="0DAD9284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6DA8906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14a†</w:t>
            </w:r>
          </w:p>
        </w:tc>
        <w:tc>
          <w:tcPr>
            <w:tcW w:w="0" w:type="auto"/>
            <w:shd w:val="clear" w:color="auto" w:fill="auto"/>
          </w:tcPr>
          <w:p w14:paraId="18C7986E" w14:textId="77777777" w:rsidR="008261B7" w:rsidRPr="001837DF" w:rsidRDefault="008261B7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30A3E503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00A8D07C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6752E136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14b</w:t>
            </w:r>
          </w:p>
        </w:tc>
        <w:tc>
          <w:tcPr>
            <w:tcW w:w="0" w:type="auto"/>
            <w:shd w:val="clear" w:color="auto" w:fill="auto"/>
          </w:tcPr>
          <w:p w14:paraId="7196CF59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Why the trial ended or was stopped</w:t>
            </w:r>
          </w:p>
        </w:tc>
        <w:tc>
          <w:tcPr>
            <w:tcW w:w="0" w:type="auto"/>
            <w:shd w:val="clear" w:color="auto" w:fill="auto"/>
          </w:tcPr>
          <w:p w14:paraId="419D82DE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2B24A1A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14b</w:t>
            </w:r>
          </w:p>
        </w:tc>
        <w:tc>
          <w:tcPr>
            <w:tcW w:w="0" w:type="auto"/>
            <w:shd w:val="clear" w:color="auto" w:fill="auto"/>
          </w:tcPr>
          <w:p w14:paraId="1CD19DEA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Whether any periods were stopped early and/or whether trial was stopped early, with reason(s).</w:t>
            </w:r>
          </w:p>
        </w:tc>
      </w:tr>
      <w:tr w:rsidR="008261B7" w:rsidRPr="001837DF" w14:paraId="03E5509A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1A95771D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Baseline data</w:t>
            </w:r>
          </w:p>
        </w:tc>
        <w:tc>
          <w:tcPr>
            <w:tcW w:w="0" w:type="auto"/>
            <w:shd w:val="clear" w:color="auto" w:fill="auto"/>
          </w:tcPr>
          <w:p w14:paraId="730750E6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7AB77EB0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A table showing baseline demographic and clinical characteristics for each group</w:t>
            </w:r>
          </w:p>
        </w:tc>
        <w:tc>
          <w:tcPr>
            <w:tcW w:w="0" w:type="auto"/>
            <w:shd w:val="clear" w:color="auto" w:fill="auto"/>
          </w:tcPr>
          <w:p w14:paraId="6C841EF2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3A4113E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</w:rPr>
            </w:pPr>
            <w:r w:rsidRPr="001837DF">
              <w:rPr>
                <w:sz w:val="20"/>
                <w:lang w:val="en-CA"/>
              </w:rPr>
              <w:t>15</w:t>
            </w:r>
            <w:r w:rsidR="00D27725" w:rsidRPr="001837DF">
              <w:rPr>
                <w:sz w:val="20"/>
              </w:rPr>
              <w:t>†</w:t>
            </w:r>
          </w:p>
        </w:tc>
        <w:tc>
          <w:tcPr>
            <w:tcW w:w="0" w:type="auto"/>
            <w:shd w:val="clear" w:color="auto" w:fill="auto"/>
          </w:tcPr>
          <w:p w14:paraId="68363D94" w14:textId="77777777" w:rsidR="008261B7" w:rsidRPr="001837DF" w:rsidRDefault="008261B7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7E50B356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0F51E4C3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Numbers analysed</w:t>
            </w:r>
          </w:p>
        </w:tc>
        <w:tc>
          <w:tcPr>
            <w:tcW w:w="0" w:type="auto"/>
            <w:shd w:val="clear" w:color="auto" w:fill="auto"/>
          </w:tcPr>
          <w:p w14:paraId="53C1C4E3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4BAB0D35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For each group, number of participants (denominator) included in each analysis and whether the analysis was by original assigned groups</w:t>
            </w:r>
          </w:p>
        </w:tc>
        <w:tc>
          <w:tcPr>
            <w:tcW w:w="0" w:type="auto"/>
            <w:shd w:val="clear" w:color="auto" w:fill="auto"/>
          </w:tcPr>
          <w:p w14:paraId="7C2694CC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6F27618C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54D63969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For each intervention, number of periods analysed.</w:t>
            </w:r>
          </w:p>
          <w:p w14:paraId="39654D3B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bCs/>
                <w:i/>
                <w:sz w:val="20"/>
                <w:lang w:val="en-CA"/>
              </w:rPr>
              <w:t>In addition for series:</w:t>
            </w:r>
            <w:r w:rsidRPr="001837DF">
              <w:rPr>
                <w:bCs/>
                <w:sz w:val="20"/>
                <w:lang w:val="en-CA"/>
              </w:rPr>
              <w:t xml:space="preserve"> </w:t>
            </w:r>
            <w:r w:rsidRPr="001837DF">
              <w:rPr>
                <w:sz w:val="20"/>
                <w:lang w:val="en-CA"/>
              </w:rPr>
              <w:t>if quantitative synthesis was performed, number of trials for which data were synthesized</w:t>
            </w:r>
          </w:p>
        </w:tc>
      </w:tr>
      <w:tr w:rsidR="008261B7" w:rsidRPr="001837DF" w14:paraId="3F416155" w14:textId="77777777" w:rsidTr="00302CAC">
        <w:trPr>
          <w:tblCellSpacing w:w="42" w:type="dxa"/>
        </w:trPr>
        <w:tc>
          <w:tcPr>
            <w:tcW w:w="0" w:type="auto"/>
            <w:vMerge w:val="restart"/>
            <w:tcBorders>
              <w:top w:val="nil"/>
            </w:tcBorders>
            <w:shd w:val="clear" w:color="auto" w:fill="auto"/>
          </w:tcPr>
          <w:p w14:paraId="78FCE173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Outcomes and estimation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861F8AF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17a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18E0774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For each primary and secondary outcome, results for each group, and the estimated effect size and its precision (such as 95% confidence interval)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0C09142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36915996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17a.1</w:t>
            </w:r>
          </w:p>
        </w:tc>
        <w:tc>
          <w:tcPr>
            <w:tcW w:w="0" w:type="auto"/>
            <w:shd w:val="clear" w:color="auto" w:fill="auto"/>
          </w:tcPr>
          <w:p w14:paraId="01268ED0" w14:textId="77777777" w:rsidR="008261B7" w:rsidRPr="001837DF" w:rsidRDefault="008261B7" w:rsidP="00302CAC">
            <w:pPr>
              <w:spacing w:line="240" w:lineRule="auto"/>
              <w:rPr>
                <w:rFonts w:eastAsia="Calibri"/>
                <w:sz w:val="20"/>
                <w:lang w:val="en-CA"/>
              </w:rPr>
            </w:pPr>
            <w:r w:rsidRPr="001837DF">
              <w:rPr>
                <w:rFonts w:eastAsia="Calibri"/>
                <w:sz w:val="20"/>
                <w:lang w:val="en-CA"/>
              </w:rPr>
              <w:t>For each primary and secondary outcome, results for each period; an accompanying figure displaying the trial data is recommended.</w:t>
            </w:r>
          </w:p>
        </w:tc>
      </w:tr>
      <w:tr w:rsidR="008261B7" w:rsidRPr="001837DF" w14:paraId="5F669284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4A3FD451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DC115F3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373BBAE" w14:textId="77777777" w:rsidR="008261B7" w:rsidRPr="001837DF" w:rsidRDefault="008261B7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9F3E916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D41D9E5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17a.2</w:t>
            </w:r>
          </w:p>
        </w:tc>
        <w:tc>
          <w:tcPr>
            <w:tcW w:w="0" w:type="auto"/>
            <w:shd w:val="clear" w:color="auto" w:fill="auto"/>
          </w:tcPr>
          <w:p w14:paraId="5250E50E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For each primary and secondary outcome, the estimated effect size and its precision (</w:t>
            </w:r>
            <w:r w:rsidR="00D27725" w:rsidRPr="001837DF">
              <w:rPr>
                <w:sz w:val="20"/>
                <w:lang w:val="en-CA"/>
              </w:rPr>
              <w:t xml:space="preserve">such as </w:t>
            </w:r>
            <w:r w:rsidRPr="001837DF">
              <w:rPr>
                <w:sz w:val="20"/>
                <w:lang w:val="en-CA"/>
              </w:rPr>
              <w:t>95% confidence interval)</w:t>
            </w:r>
          </w:p>
          <w:p w14:paraId="04703324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i/>
                <w:sz w:val="20"/>
                <w:lang w:val="en-CA"/>
              </w:rPr>
              <w:t xml:space="preserve">In addition for series: </w:t>
            </w:r>
            <w:r w:rsidRPr="001837DF">
              <w:rPr>
                <w:sz w:val="20"/>
                <w:lang w:val="en-CA"/>
              </w:rPr>
              <w:t>if quantitative synthesis was performed, group estimates of effect and precision for each primary and secondary outcome</w:t>
            </w:r>
          </w:p>
        </w:tc>
      </w:tr>
      <w:tr w:rsidR="008261B7" w:rsidRPr="001837DF" w14:paraId="5F9164CD" w14:textId="77777777" w:rsidTr="00302CAC">
        <w:trPr>
          <w:tblCellSpacing w:w="42" w:type="dxa"/>
        </w:trPr>
        <w:tc>
          <w:tcPr>
            <w:tcW w:w="0" w:type="auto"/>
            <w:vMerge/>
            <w:shd w:val="clear" w:color="auto" w:fill="auto"/>
          </w:tcPr>
          <w:p w14:paraId="7D0FB2C2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E49B064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17b</w:t>
            </w:r>
          </w:p>
        </w:tc>
        <w:tc>
          <w:tcPr>
            <w:tcW w:w="0" w:type="auto"/>
            <w:shd w:val="clear" w:color="auto" w:fill="auto"/>
          </w:tcPr>
          <w:p w14:paraId="4C00C62B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bCs/>
                <w:sz w:val="20"/>
                <w:lang w:val="en-CA"/>
              </w:rPr>
              <w:t>For binary outcomes, presentation of both absolute and relative effect sizes is recommended</w:t>
            </w:r>
          </w:p>
        </w:tc>
        <w:tc>
          <w:tcPr>
            <w:tcW w:w="0" w:type="auto"/>
            <w:shd w:val="clear" w:color="auto" w:fill="auto"/>
          </w:tcPr>
          <w:p w14:paraId="54BF314B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5D2E3A3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17b</w:t>
            </w:r>
          </w:p>
        </w:tc>
        <w:tc>
          <w:tcPr>
            <w:tcW w:w="0" w:type="auto"/>
            <w:shd w:val="clear" w:color="auto" w:fill="auto"/>
          </w:tcPr>
          <w:p w14:paraId="4673B271" w14:textId="77777777" w:rsidR="008261B7" w:rsidRPr="001837DF" w:rsidRDefault="008261B7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470F577A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67D4FED0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Ancillary analyses</w:t>
            </w:r>
          </w:p>
        </w:tc>
        <w:tc>
          <w:tcPr>
            <w:tcW w:w="0" w:type="auto"/>
            <w:shd w:val="clear" w:color="auto" w:fill="auto"/>
          </w:tcPr>
          <w:p w14:paraId="71405271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4BA7B3EF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 xml:space="preserve">Results of any other analyses performed, including </w:t>
            </w:r>
            <w:r w:rsidRPr="001837DF">
              <w:rPr>
                <w:sz w:val="20"/>
                <w:lang w:val="en-CA"/>
              </w:rPr>
              <w:lastRenderedPageBreak/>
              <w:t>subgroup analyses and adjusted analyses, distinguishing pre-specified from exploratory</w:t>
            </w:r>
          </w:p>
        </w:tc>
        <w:tc>
          <w:tcPr>
            <w:tcW w:w="0" w:type="auto"/>
            <w:shd w:val="clear" w:color="auto" w:fill="auto"/>
          </w:tcPr>
          <w:p w14:paraId="7BAEAD77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7419FAB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B9763A0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 xml:space="preserve">Results of any other analyses performed, including assessment of </w:t>
            </w:r>
            <w:r w:rsidRPr="001837DF">
              <w:rPr>
                <w:sz w:val="20"/>
                <w:lang w:val="en-CA"/>
              </w:rPr>
              <w:lastRenderedPageBreak/>
              <w:t>carry</w:t>
            </w:r>
            <w:r w:rsidR="005B4794" w:rsidRPr="001837DF">
              <w:rPr>
                <w:sz w:val="20"/>
                <w:lang w:val="en-CA"/>
              </w:rPr>
              <w:t>over</w:t>
            </w:r>
            <w:r w:rsidRPr="001837DF">
              <w:rPr>
                <w:sz w:val="20"/>
                <w:lang w:val="en-CA"/>
              </w:rPr>
              <w:t xml:space="preserve"> effects, period effects, intra-subject correlation</w:t>
            </w:r>
          </w:p>
          <w:p w14:paraId="69D5B861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302CAC">
              <w:rPr>
                <w:b/>
                <w:bCs/>
                <w:i/>
                <w:sz w:val="20"/>
                <w:lang w:val="en-CA"/>
              </w:rPr>
              <w:t>In addition for series:</w:t>
            </w:r>
            <w:r w:rsidRPr="001837DF">
              <w:rPr>
                <w:bCs/>
                <w:sz w:val="20"/>
                <w:lang w:val="en-CA"/>
              </w:rPr>
              <w:t xml:space="preserve"> If done, results of </w:t>
            </w:r>
            <w:r w:rsidRPr="001837DF">
              <w:rPr>
                <w:sz w:val="20"/>
                <w:lang w:val="en-CA"/>
              </w:rPr>
              <w:t>subgroup or sensitivity analyses</w:t>
            </w:r>
          </w:p>
        </w:tc>
      </w:tr>
      <w:tr w:rsidR="008261B7" w:rsidRPr="001837DF" w14:paraId="3FA033E7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329BAEED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lastRenderedPageBreak/>
              <w:t>Harms</w:t>
            </w:r>
          </w:p>
        </w:tc>
        <w:tc>
          <w:tcPr>
            <w:tcW w:w="0" w:type="auto"/>
            <w:shd w:val="clear" w:color="auto" w:fill="auto"/>
          </w:tcPr>
          <w:p w14:paraId="19927824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317BFD7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All important harms or unintended effects in each group (for specific guidance see CONSORT for harms)</w:t>
            </w:r>
          </w:p>
        </w:tc>
        <w:tc>
          <w:tcPr>
            <w:tcW w:w="0" w:type="auto"/>
            <w:shd w:val="clear" w:color="auto" w:fill="auto"/>
          </w:tcPr>
          <w:p w14:paraId="61276EE0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0D56410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556C87BD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 xml:space="preserve">All harms or unintended effects for each intervention. </w:t>
            </w:r>
            <w:r w:rsidRPr="00302CAC">
              <w:rPr>
                <w:i/>
                <w:sz w:val="20"/>
                <w:lang w:val="en-CA"/>
              </w:rPr>
              <w:t>(for specific guidance see CONSORT for harms)</w:t>
            </w:r>
          </w:p>
        </w:tc>
      </w:tr>
      <w:tr w:rsidR="008261B7" w:rsidRPr="001837DF" w14:paraId="5FDB4771" w14:textId="77777777" w:rsidTr="00302CAC">
        <w:trPr>
          <w:tblCellSpacing w:w="42" w:type="dxa"/>
        </w:trPr>
        <w:tc>
          <w:tcPr>
            <w:tcW w:w="0" w:type="auto"/>
            <w:gridSpan w:val="3"/>
            <w:shd w:val="clear" w:color="auto" w:fill="auto"/>
          </w:tcPr>
          <w:p w14:paraId="7FF40160" w14:textId="77777777" w:rsidR="008261B7" w:rsidRPr="001837DF" w:rsidRDefault="008261B7" w:rsidP="00D819DB">
            <w:pPr>
              <w:pStyle w:val="TableSubHead"/>
              <w:rPr>
                <w:rFonts w:eastAsia="Calibri"/>
                <w:sz w:val="20"/>
              </w:rPr>
            </w:pPr>
            <w:r w:rsidRPr="001837DF">
              <w:rPr>
                <w:rFonts w:eastAsia="Calibri"/>
                <w:sz w:val="20"/>
              </w:rPr>
              <w:t>Discussion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4EE5C59F" w14:textId="77777777" w:rsidR="008261B7" w:rsidRPr="001837DF" w:rsidRDefault="008261B7" w:rsidP="00D819DB">
            <w:pPr>
              <w:pStyle w:val="TableSubHead"/>
              <w:rPr>
                <w:rFonts w:eastAsia="Calibri"/>
                <w:sz w:val="20"/>
              </w:rPr>
            </w:pPr>
          </w:p>
        </w:tc>
      </w:tr>
      <w:tr w:rsidR="008261B7" w:rsidRPr="001837DF" w14:paraId="5E2DAB9B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7A509C5A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Limitations</w:t>
            </w:r>
          </w:p>
        </w:tc>
        <w:tc>
          <w:tcPr>
            <w:tcW w:w="0" w:type="auto"/>
            <w:shd w:val="clear" w:color="auto" w:fill="auto"/>
          </w:tcPr>
          <w:p w14:paraId="018B34E4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5478BC9C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Trial limitations, addressing sources of potential bias, imprecision, and, if relevant, multiplicity of analyses</w:t>
            </w:r>
          </w:p>
        </w:tc>
        <w:tc>
          <w:tcPr>
            <w:tcW w:w="0" w:type="auto"/>
            <w:shd w:val="clear" w:color="auto" w:fill="auto"/>
          </w:tcPr>
          <w:p w14:paraId="36E885D7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11634DE5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29AFF3EE" w14:textId="77777777" w:rsidR="008261B7" w:rsidRPr="001837DF" w:rsidRDefault="008261B7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2A07E340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191D315A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Generalisability</w:t>
            </w:r>
          </w:p>
        </w:tc>
        <w:tc>
          <w:tcPr>
            <w:tcW w:w="0" w:type="auto"/>
            <w:shd w:val="clear" w:color="auto" w:fill="auto"/>
          </w:tcPr>
          <w:p w14:paraId="0FFB0D95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2D44D656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Generalisability (external validity, applicability) of the trial findings</w:t>
            </w:r>
          </w:p>
        </w:tc>
        <w:tc>
          <w:tcPr>
            <w:tcW w:w="0" w:type="auto"/>
            <w:shd w:val="clear" w:color="auto" w:fill="auto"/>
          </w:tcPr>
          <w:p w14:paraId="44DF667A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496B29DD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2F31F16E" w14:textId="77777777" w:rsidR="008261B7" w:rsidRPr="001837DF" w:rsidRDefault="008261B7" w:rsidP="00302CAC">
            <w:pPr>
              <w:spacing w:line="240" w:lineRule="auto"/>
              <w:rPr>
                <w:i/>
                <w:sz w:val="20"/>
                <w:lang w:val="en-CA"/>
              </w:rPr>
            </w:pPr>
          </w:p>
        </w:tc>
      </w:tr>
      <w:tr w:rsidR="008261B7" w:rsidRPr="001837DF" w14:paraId="2E502335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0BA5E35F" w14:textId="77777777" w:rsidR="008261B7" w:rsidRPr="001837DF" w:rsidRDefault="008261B7" w:rsidP="001837DF">
            <w:pPr>
              <w:spacing w:line="240" w:lineRule="auto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Interpretation</w:t>
            </w:r>
          </w:p>
        </w:tc>
        <w:tc>
          <w:tcPr>
            <w:tcW w:w="0" w:type="auto"/>
            <w:shd w:val="clear" w:color="auto" w:fill="auto"/>
          </w:tcPr>
          <w:p w14:paraId="7610742C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7045B2D1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Interpretation consistent with results, balancing benefits and harms, and considering other relevant evidence</w:t>
            </w:r>
          </w:p>
        </w:tc>
        <w:tc>
          <w:tcPr>
            <w:tcW w:w="0" w:type="auto"/>
            <w:shd w:val="clear" w:color="auto" w:fill="auto"/>
          </w:tcPr>
          <w:p w14:paraId="3CE9FF6D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7F8CA0B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1E6BF2D9" w14:textId="77777777" w:rsidR="008261B7" w:rsidRPr="001837DF" w:rsidRDefault="008261B7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</w:tr>
      <w:tr w:rsidR="008261B7" w:rsidRPr="001837DF" w14:paraId="7B3C6193" w14:textId="77777777" w:rsidTr="00302CAC">
        <w:trPr>
          <w:tblCellSpacing w:w="42" w:type="dxa"/>
        </w:trPr>
        <w:tc>
          <w:tcPr>
            <w:tcW w:w="0" w:type="auto"/>
            <w:gridSpan w:val="3"/>
            <w:shd w:val="clear" w:color="auto" w:fill="auto"/>
          </w:tcPr>
          <w:p w14:paraId="536380D1" w14:textId="77777777" w:rsidR="008261B7" w:rsidRPr="001837DF" w:rsidRDefault="008261B7" w:rsidP="00D819DB">
            <w:pPr>
              <w:pStyle w:val="TableSubHead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Other information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2B51C697" w14:textId="77777777" w:rsidR="008261B7" w:rsidRPr="001837DF" w:rsidRDefault="008261B7" w:rsidP="00D819DB">
            <w:pPr>
              <w:pStyle w:val="TableSubHead"/>
              <w:rPr>
                <w:sz w:val="20"/>
                <w:lang w:val="en-CA"/>
              </w:rPr>
            </w:pPr>
          </w:p>
        </w:tc>
      </w:tr>
      <w:tr w:rsidR="008261B7" w:rsidRPr="001837DF" w14:paraId="62C8C938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5678329F" w14:textId="77777777" w:rsidR="008261B7" w:rsidRPr="001837DF" w:rsidRDefault="008261B7" w:rsidP="001837DF">
            <w:pPr>
              <w:spacing w:line="240" w:lineRule="auto"/>
              <w:rPr>
                <w:i/>
                <w:caps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Registration</w:t>
            </w:r>
          </w:p>
        </w:tc>
        <w:tc>
          <w:tcPr>
            <w:tcW w:w="0" w:type="auto"/>
            <w:shd w:val="clear" w:color="auto" w:fill="auto"/>
          </w:tcPr>
          <w:p w14:paraId="5C3ADF18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598D73AF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Registration number and name of trial registry</w:t>
            </w:r>
          </w:p>
        </w:tc>
        <w:tc>
          <w:tcPr>
            <w:tcW w:w="0" w:type="auto"/>
            <w:shd w:val="clear" w:color="auto" w:fill="auto"/>
          </w:tcPr>
          <w:p w14:paraId="229BE3DB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18115E2" w14:textId="77777777" w:rsidR="008261B7" w:rsidRPr="001837DF" w:rsidRDefault="008261B7" w:rsidP="001837DF">
            <w:pPr>
              <w:spacing w:line="240" w:lineRule="auto"/>
              <w:jc w:val="center"/>
              <w:rPr>
                <w:iCs/>
                <w:sz w:val="20"/>
                <w:lang w:val="en-CA"/>
              </w:rPr>
            </w:pPr>
            <w:r w:rsidRPr="001837DF">
              <w:rPr>
                <w:iCs/>
                <w:sz w:val="20"/>
                <w:lang w:val="en-CA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60316A53" w14:textId="77777777" w:rsidR="008261B7" w:rsidRPr="001837DF" w:rsidRDefault="008261B7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</w:tr>
      <w:tr w:rsidR="008261B7" w:rsidRPr="001837DF" w14:paraId="3F184D16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4BDC45BB" w14:textId="77777777" w:rsidR="008261B7" w:rsidRPr="001837DF" w:rsidRDefault="008261B7" w:rsidP="001837DF">
            <w:pPr>
              <w:spacing w:line="240" w:lineRule="auto"/>
              <w:rPr>
                <w:i/>
                <w:caps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Protocol</w:t>
            </w:r>
          </w:p>
        </w:tc>
        <w:tc>
          <w:tcPr>
            <w:tcW w:w="0" w:type="auto"/>
            <w:shd w:val="clear" w:color="auto" w:fill="auto"/>
          </w:tcPr>
          <w:p w14:paraId="5C6BEF59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33CA100F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Where the full trial protocol can be accessed, if available</w:t>
            </w:r>
          </w:p>
        </w:tc>
        <w:tc>
          <w:tcPr>
            <w:tcW w:w="0" w:type="auto"/>
            <w:shd w:val="clear" w:color="auto" w:fill="auto"/>
          </w:tcPr>
          <w:p w14:paraId="69D6EA69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74EBAB9D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10238E57" w14:textId="77777777" w:rsidR="008261B7" w:rsidRPr="001837DF" w:rsidRDefault="008261B7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</w:tr>
      <w:tr w:rsidR="008261B7" w:rsidRPr="001837DF" w14:paraId="7CE43B7D" w14:textId="77777777" w:rsidTr="00302CAC">
        <w:trPr>
          <w:tblCellSpacing w:w="42" w:type="dxa"/>
        </w:trPr>
        <w:tc>
          <w:tcPr>
            <w:tcW w:w="0" w:type="auto"/>
            <w:shd w:val="clear" w:color="auto" w:fill="auto"/>
          </w:tcPr>
          <w:p w14:paraId="225228A6" w14:textId="77777777" w:rsidR="008261B7" w:rsidRPr="001837DF" w:rsidRDefault="008261B7" w:rsidP="001837DF">
            <w:pPr>
              <w:spacing w:line="240" w:lineRule="auto"/>
              <w:rPr>
                <w:i/>
                <w:caps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Funding</w:t>
            </w:r>
          </w:p>
        </w:tc>
        <w:tc>
          <w:tcPr>
            <w:tcW w:w="0" w:type="auto"/>
            <w:shd w:val="clear" w:color="auto" w:fill="auto"/>
          </w:tcPr>
          <w:p w14:paraId="44EE321C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010532CB" w14:textId="77777777" w:rsidR="008261B7" w:rsidRPr="001837DF" w:rsidRDefault="008261B7" w:rsidP="00302CAC">
            <w:pPr>
              <w:spacing w:line="240" w:lineRule="auto"/>
              <w:rPr>
                <w:rFonts w:ascii="Arial" w:hAnsi="Arial"/>
                <w:b/>
                <w:i/>
                <w:sz w:val="20"/>
                <w:lang w:val="en-CA"/>
              </w:rPr>
            </w:pPr>
            <w:r w:rsidRPr="001837DF">
              <w:rPr>
                <w:sz w:val="20"/>
                <w:lang w:val="en-CA"/>
              </w:rPr>
              <w:t xml:space="preserve">Sources of funding </w:t>
            </w:r>
            <w:r w:rsidRPr="001837DF">
              <w:rPr>
                <w:bCs/>
                <w:sz w:val="20"/>
                <w:lang w:val="en-CA"/>
              </w:rPr>
              <w:t>and other support (such as supply of drugs), role of funders</w:t>
            </w:r>
          </w:p>
        </w:tc>
        <w:tc>
          <w:tcPr>
            <w:tcW w:w="0" w:type="auto"/>
            <w:shd w:val="clear" w:color="auto" w:fill="auto"/>
          </w:tcPr>
          <w:p w14:paraId="3F7A4853" w14:textId="77777777" w:rsidR="008261B7" w:rsidRPr="001837DF" w:rsidRDefault="008261B7" w:rsidP="001837DF">
            <w:pPr>
              <w:spacing w:line="240" w:lineRule="auto"/>
              <w:jc w:val="center"/>
              <w:rPr>
                <w:sz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513562EE" w14:textId="77777777" w:rsidR="008261B7" w:rsidRPr="001837DF" w:rsidRDefault="008261B7" w:rsidP="001837DF">
            <w:pPr>
              <w:spacing w:line="240" w:lineRule="auto"/>
              <w:jc w:val="center"/>
              <w:rPr>
                <w:bCs/>
                <w:iCs/>
                <w:sz w:val="20"/>
                <w:lang w:val="en-CA"/>
              </w:rPr>
            </w:pPr>
            <w:r w:rsidRPr="001837DF">
              <w:rPr>
                <w:bCs/>
                <w:iCs/>
                <w:sz w:val="20"/>
                <w:lang w:val="en-CA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08213468" w14:textId="77777777" w:rsidR="008261B7" w:rsidRPr="001837DF" w:rsidRDefault="008261B7" w:rsidP="00302CAC">
            <w:pPr>
              <w:spacing w:line="240" w:lineRule="auto"/>
              <w:rPr>
                <w:sz w:val="20"/>
                <w:lang w:val="en-CA"/>
              </w:rPr>
            </w:pPr>
          </w:p>
        </w:tc>
      </w:tr>
    </w:tbl>
    <w:p w14:paraId="5ACB3613" w14:textId="77777777" w:rsidR="00273AE5" w:rsidRPr="001837DF" w:rsidRDefault="00381377" w:rsidP="001837DF">
      <w:pPr>
        <w:pStyle w:val="TableNote"/>
        <w:spacing w:line="240" w:lineRule="auto"/>
        <w:rPr>
          <w:sz w:val="20"/>
        </w:rPr>
      </w:pPr>
      <w:r w:rsidRPr="001837DF">
        <w:rPr>
          <w:rStyle w:val="EndnoteReference"/>
          <w:b/>
          <w:sz w:val="20"/>
          <w:szCs w:val="24"/>
          <w:vertAlign w:val="baseline"/>
          <w:lang w:val="en-CA" w:eastAsia="en-CA"/>
        </w:rPr>
        <w:t>*</w:t>
      </w:r>
      <w:r w:rsidR="009D7814" w:rsidRPr="001837DF">
        <w:rPr>
          <w:sz w:val="20"/>
        </w:rPr>
        <w:t>It is strongly recommended that this checklist be read in conjunction with the CENT 2015 Explanation and Elaboration</w:t>
      </w:r>
      <w:r w:rsidR="007D1620" w:rsidRPr="001837DF">
        <w:rPr>
          <w:sz w:val="20"/>
          <w:vertAlign w:val="superscript"/>
        </w:rPr>
        <w:t>24</w:t>
      </w:r>
      <w:r w:rsidR="007D1620" w:rsidRPr="001837DF">
        <w:rPr>
          <w:sz w:val="20"/>
        </w:rPr>
        <w:t xml:space="preserve"> </w:t>
      </w:r>
      <w:r w:rsidR="009D7814" w:rsidRPr="001837DF">
        <w:rPr>
          <w:sz w:val="20"/>
        </w:rPr>
        <w:t>for important clarification on the items. The copyright for CENT (including checklist) is held by the CENT Group and is distributed under a Creative Commons Attribution (CC-BY 4.0) license.</w:t>
      </w:r>
    </w:p>
    <w:p w14:paraId="40E666EC" w14:textId="77777777" w:rsidR="009D7814" w:rsidRPr="001837DF" w:rsidRDefault="00381377" w:rsidP="001837DF">
      <w:pPr>
        <w:pStyle w:val="TableNote"/>
        <w:spacing w:line="240" w:lineRule="auto"/>
        <w:rPr>
          <w:sz w:val="20"/>
        </w:rPr>
      </w:pPr>
      <w:r w:rsidRPr="001837DF">
        <w:rPr>
          <w:sz w:val="20"/>
          <w:lang w:val="en-CA"/>
        </w:rPr>
        <w:t>†</w:t>
      </w:r>
      <w:r w:rsidR="009D7814" w:rsidRPr="001837DF">
        <w:rPr>
          <w:sz w:val="20"/>
        </w:rPr>
        <w:t>Caution should be taken when reporting potentially identifying information pertaining to CENT items 4a, 4b, 14a, and 15</w:t>
      </w:r>
      <w:r w:rsidR="00210701" w:rsidRPr="001837DF">
        <w:rPr>
          <w:sz w:val="20"/>
        </w:rPr>
        <w:t>.</w:t>
      </w:r>
    </w:p>
    <w:sectPr w:rsidR="009D7814" w:rsidRPr="001837DF" w:rsidSect="00302CAC">
      <w:footerReference w:type="even" r:id="rId8"/>
      <w:footerReference w:type="default" r:id="rId9"/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53DE" w14:textId="77777777" w:rsidR="00BC1D95" w:rsidRDefault="00BC1D95">
      <w:r>
        <w:separator/>
      </w:r>
    </w:p>
  </w:endnote>
  <w:endnote w:type="continuationSeparator" w:id="0">
    <w:p w14:paraId="019D79B5" w14:textId="77777777" w:rsidR="00BC1D95" w:rsidRDefault="00BC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FELUG R+ Adv PS A 88 A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6C75" w14:textId="77777777" w:rsidR="00485ACE" w:rsidRDefault="00485ACE" w:rsidP="005D0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C955" w14:textId="77777777" w:rsidR="00485ACE" w:rsidRDefault="00485ACE" w:rsidP="005D0C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CE77" w14:textId="77777777" w:rsidR="00BC1D95" w:rsidRDefault="00BC1D95">
      <w:r>
        <w:separator/>
      </w:r>
    </w:p>
  </w:footnote>
  <w:footnote w:type="continuationSeparator" w:id="0">
    <w:p w14:paraId="4E7E1EB9" w14:textId="77777777" w:rsidR="00BC1D95" w:rsidRDefault="00BC1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A22D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526CC4C"/>
    <w:lvl w:ilvl="0">
      <w:start w:val="1"/>
      <w:numFmt w:val="decimal"/>
      <w:pStyle w:val="Reference"/>
      <w:lvlText w:val="%1"/>
      <w:lvlJc w:val="left"/>
      <w:pPr>
        <w:tabs>
          <w:tab w:val="num" w:pos="515"/>
        </w:tabs>
        <w:ind w:left="628" w:hanging="340"/>
      </w:pPr>
      <w:rPr>
        <w:rFonts w:hint="default"/>
      </w:rPr>
    </w:lvl>
  </w:abstractNum>
  <w:abstractNum w:abstractNumId="2" w15:restartNumberingAfterBreak="0">
    <w:nsid w:val="09274D7D"/>
    <w:multiLevelType w:val="multilevel"/>
    <w:tmpl w:val="59187088"/>
    <w:styleLink w:val="Fig"/>
    <w:lvl w:ilvl="0">
      <w:start w:val="1"/>
      <w:numFmt w:val="none"/>
      <w:pStyle w:val="Figure"/>
      <w:lvlText w:val="Figure - "/>
      <w:lvlJc w:val="left"/>
      <w:pPr>
        <w:tabs>
          <w:tab w:val="num" w:pos="270"/>
        </w:tabs>
        <w:ind w:left="270" w:hanging="360"/>
      </w:pPr>
      <w:rPr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  <w:rPr>
        <w:rFonts w:hint="default"/>
      </w:rPr>
    </w:lvl>
  </w:abstractNum>
  <w:abstractNum w:abstractNumId="3" w15:restartNumberingAfterBreak="0">
    <w:nsid w:val="0D3A128F"/>
    <w:multiLevelType w:val="hybridMultilevel"/>
    <w:tmpl w:val="9CD2AD64"/>
    <w:lvl w:ilvl="0" w:tplc="52A01784">
      <w:start w:val="1"/>
      <w:numFmt w:val="decimal"/>
      <w:pStyle w:val="WebRef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EB1FAD"/>
    <w:multiLevelType w:val="multilevel"/>
    <w:tmpl w:val="DD34CDBE"/>
    <w:numStyleLink w:val="Tab"/>
  </w:abstractNum>
  <w:abstractNum w:abstractNumId="5" w15:restartNumberingAfterBreak="0">
    <w:nsid w:val="2A623996"/>
    <w:multiLevelType w:val="multilevel"/>
    <w:tmpl w:val="9EF0E7A6"/>
    <w:numStyleLink w:val="vid"/>
  </w:abstractNum>
  <w:abstractNum w:abstractNumId="6" w15:restartNumberingAfterBreak="0">
    <w:nsid w:val="2C5A46B2"/>
    <w:multiLevelType w:val="multilevel"/>
    <w:tmpl w:val="BBBCAD00"/>
    <w:numStyleLink w:val="data-supp"/>
  </w:abstractNum>
  <w:abstractNum w:abstractNumId="7" w15:restartNumberingAfterBreak="0">
    <w:nsid w:val="34C353CE"/>
    <w:multiLevelType w:val="multilevel"/>
    <w:tmpl w:val="565683E6"/>
    <w:styleLink w:val="Add"/>
    <w:lvl w:ilvl="0">
      <w:start w:val="1"/>
      <w:numFmt w:val="decimal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7D3571E"/>
    <w:multiLevelType w:val="multilevel"/>
    <w:tmpl w:val="DD34CDBE"/>
    <w:styleLink w:val="Tab"/>
    <w:lvl w:ilvl="0">
      <w:start w:val="1"/>
      <w:numFmt w:val="none"/>
      <w:pStyle w:val="Table"/>
      <w:lvlText w:val="Table -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D494CB4"/>
    <w:multiLevelType w:val="multilevel"/>
    <w:tmpl w:val="59187088"/>
    <w:numStyleLink w:val="Fig"/>
  </w:abstractNum>
  <w:abstractNum w:abstractNumId="11" w15:restartNumberingAfterBreak="0">
    <w:nsid w:val="56831C2D"/>
    <w:multiLevelType w:val="multilevel"/>
    <w:tmpl w:val="9EF0E7A6"/>
    <w:styleLink w:val="vid"/>
    <w:lvl w:ilvl="0">
      <w:start w:val="1"/>
      <w:numFmt w:val="none"/>
      <w:pStyle w:val="video"/>
      <w:lvlText w:val="%1Video -"/>
      <w:lvlJc w:val="left"/>
      <w:pPr>
        <w:tabs>
          <w:tab w:val="num" w:pos="360"/>
        </w:tabs>
        <w:ind w:left="360" w:hanging="360"/>
      </w:pPr>
      <w:rPr>
        <w:rFonts w:hint="default"/>
        <w:color w:val="6666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F612173"/>
    <w:multiLevelType w:val="multilevel"/>
    <w:tmpl w:val="488A68AE"/>
    <w:numStyleLink w:val="aud"/>
  </w:abstractNum>
  <w:abstractNum w:abstractNumId="13" w15:restartNumberingAfterBreak="0">
    <w:nsid w:val="72211B93"/>
    <w:multiLevelType w:val="multilevel"/>
    <w:tmpl w:val="B582E550"/>
    <w:lvl w:ilvl="0">
      <w:start w:val="1"/>
      <w:numFmt w:val="decimal"/>
      <w:pStyle w:val="Address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sz w:val="20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96038DA"/>
    <w:multiLevelType w:val="multilevel"/>
    <w:tmpl w:val="488A68AE"/>
    <w:styleLink w:val="aud"/>
    <w:lvl w:ilvl="0">
      <w:start w:val="1"/>
      <w:numFmt w:val="none"/>
      <w:pStyle w:val="audio"/>
      <w:lvlText w:val="%1Audio - "/>
      <w:lvlJc w:val="left"/>
      <w:pPr>
        <w:tabs>
          <w:tab w:val="num" w:pos="360"/>
        </w:tabs>
        <w:ind w:left="360" w:hanging="360"/>
      </w:pPr>
      <w:rPr>
        <w:rFonts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DE62A4F"/>
    <w:multiLevelType w:val="multilevel"/>
    <w:tmpl w:val="BBBCAD00"/>
    <w:styleLink w:val="data-supp"/>
    <w:lvl w:ilvl="0">
      <w:start w:val="1"/>
      <w:numFmt w:val="none"/>
      <w:pStyle w:val="supp-file"/>
      <w:lvlText w:val="%1supp-file 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CCCC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 w16cid:durableId="856045835">
    <w:abstractNumId w:val="9"/>
  </w:num>
  <w:num w:numId="2" w16cid:durableId="1215964217">
    <w:abstractNumId w:val="1"/>
  </w:num>
  <w:num w:numId="3" w16cid:durableId="432938684">
    <w:abstractNumId w:val="13"/>
  </w:num>
  <w:num w:numId="4" w16cid:durableId="1181898073">
    <w:abstractNumId w:val="2"/>
  </w:num>
  <w:num w:numId="5" w16cid:durableId="1049495200">
    <w:abstractNumId w:val="8"/>
  </w:num>
  <w:num w:numId="6" w16cid:durableId="620764668">
    <w:abstractNumId w:val="4"/>
  </w:num>
  <w:num w:numId="7" w16cid:durableId="1051060">
    <w:abstractNumId w:val="7"/>
  </w:num>
  <w:num w:numId="8" w16cid:durableId="1091465916">
    <w:abstractNumId w:val="3"/>
  </w:num>
  <w:num w:numId="9" w16cid:durableId="1080256535">
    <w:abstractNumId w:val="15"/>
  </w:num>
  <w:num w:numId="10" w16cid:durableId="1074206445">
    <w:abstractNumId w:val="11"/>
  </w:num>
  <w:num w:numId="11" w16cid:durableId="783384200">
    <w:abstractNumId w:val="10"/>
  </w:num>
  <w:num w:numId="12" w16cid:durableId="516193933">
    <w:abstractNumId w:val="14"/>
  </w:num>
  <w:num w:numId="13" w16cid:durableId="1363289786">
    <w:abstractNumId w:val="5"/>
  </w:num>
  <w:num w:numId="14" w16cid:durableId="1006982575">
    <w:abstractNumId w:val="6"/>
  </w:num>
  <w:num w:numId="15" w16cid:durableId="1828670603">
    <w:abstractNumId w:val="12"/>
  </w:num>
  <w:num w:numId="16" w16cid:durableId="189349750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E"/>
    <w:rsid w:val="0000006B"/>
    <w:rsid w:val="0000016E"/>
    <w:rsid w:val="00000287"/>
    <w:rsid w:val="000004BD"/>
    <w:rsid w:val="000004DB"/>
    <w:rsid w:val="000004EE"/>
    <w:rsid w:val="0000053F"/>
    <w:rsid w:val="0000066A"/>
    <w:rsid w:val="000006A0"/>
    <w:rsid w:val="00000789"/>
    <w:rsid w:val="00000A4D"/>
    <w:rsid w:val="00000A8C"/>
    <w:rsid w:val="000014BF"/>
    <w:rsid w:val="000015F5"/>
    <w:rsid w:val="0000168C"/>
    <w:rsid w:val="000017C3"/>
    <w:rsid w:val="00001E2F"/>
    <w:rsid w:val="00001F16"/>
    <w:rsid w:val="00001FAE"/>
    <w:rsid w:val="00002085"/>
    <w:rsid w:val="000025A7"/>
    <w:rsid w:val="000025B7"/>
    <w:rsid w:val="00002881"/>
    <w:rsid w:val="000028BB"/>
    <w:rsid w:val="00002974"/>
    <w:rsid w:val="00002B4F"/>
    <w:rsid w:val="00002B62"/>
    <w:rsid w:val="00002C42"/>
    <w:rsid w:val="00002D53"/>
    <w:rsid w:val="000031D7"/>
    <w:rsid w:val="000032D8"/>
    <w:rsid w:val="000034B9"/>
    <w:rsid w:val="00003539"/>
    <w:rsid w:val="00003706"/>
    <w:rsid w:val="00003A46"/>
    <w:rsid w:val="00003BA9"/>
    <w:rsid w:val="00003C22"/>
    <w:rsid w:val="00003D92"/>
    <w:rsid w:val="0000402F"/>
    <w:rsid w:val="0000423B"/>
    <w:rsid w:val="000042F8"/>
    <w:rsid w:val="00004302"/>
    <w:rsid w:val="00004642"/>
    <w:rsid w:val="00004815"/>
    <w:rsid w:val="00004903"/>
    <w:rsid w:val="00004B9E"/>
    <w:rsid w:val="00004D83"/>
    <w:rsid w:val="00004DD6"/>
    <w:rsid w:val="00004EE3"/>
    <w:rsid w:val="00004F9C"/>
    <w:rsid w:val="00004FC5"/>
    <w:rsid w:val="000050F4"/>
    <w:rsid w:val="000051E0"/>
    <w:rsid w:val="00005992"/>
    <w:rsid w:val="00005A6E"/>
    <w:rsid w:val="00005B73"/>
    <w:rsid w:val="0000608F"/>
    <w:rsid w:val="000060A1"/>
    <w:rsid w:val="0000620E"/>
    <w:rsid w:val="000062D0"/>
    <w:rsid w:val="000067B2"/>
    <w:rsid w:val="00006B95"/>
    <w:rsid w:val="00006EF8"/>
    <w:rsid w:val="000071A2"/>
    <w:rsid w:val="000071FF"/>
    <w:rsid w:val="000072F7"/>
    <w:rsid w:val="00007308"/>
    <w:rsid w:val="00007ADA"/>
    <w:rsid w:val="00007CF7"/>
    <w:rsid w:val="0001047A"/>
    <w:rsid w:val="000105F2"/>
    <w:rsid w:val="00010796"/>
    <w:rsid w:val="00010A7A"/>
    <w:rsid w:val="00010BD1"/>
    <w:rsid w:val="0001104C"/>
    <w:rsid w:val="00011157"/>
    <w:rsid w:val="000111F8"/>
    <w:rsid w:val="00011428"/>
    <w:rsid w:val="000114E8"/>
    <w:rsid w:val="0001150E"/>
    <w:rsid w:val="00011530"/>
    <w:rsid w:val="000118CB"/>
    <w:rsid w:val="00011BE6"/>
    <w:rsid w:val="00011CAC"/>
    <w:rsid w:val="00011D59"/>
    <w:rsid w:val="00011EED"/>
    <w:rsid w:val="000123F6"/>
    <w:rsid w:val="000123F7"/>
    <w:rsid w:val="00012AF4"/>
    <w:rsid w:val="00012C28"/>
    <w:rsid w:val="00012C39"/>
    <w:rsid w:val="00012DF4"/>
    <w:rsid w:val="000130E6"/>
    <w:rsid w:val="00013976"/>
    <w:rsid w:val="00013C83"/>
    <w:rsid w:val="00013E29"/>
    <w:rsid w:val="00013E7C"/>
    <w:rsid w:val="00013F5B"/>
    <w:rsid w:val="0001431D"/>
    <w:rsid w:val="00014391"/>
    <w:rsid w:val="0001452E"/>
    <w:rsid w:val="000145E4"/>
    <w:rsid w:val="00014D58"/>
    <w:rsid w:val="000151B9"/>
    <w:rsid w:val="0001558D"/>
    <w:rsid w:val="0001568E"/>
    <w:rsid w:val="00015693"/>
    <w:rsid w:val="00015774"/>
    <w:rsid w:val="000158C6"/>
    <w:rsid w:val="0001592F"/>
    <w:rsid w:val="00015BD0"/>
    <w:rsid w:val="00015D47"/>
    <w:rsid w:val="00015D7A"/>
    <w:rsid w:val="00015DB0"/>
    <w:rsid w:val="00015DBB"/>
    <w:rsid w:val="0001610E"/>
    <w:rsid w:val="000165B7"/>
    <w:rsid w:val="000169B6"/>
    <w:rsid w:val="00016AD0"/>
    <w:rsid w:val="00016BC1"/>
    <w:rsid w:val="00016C02"/>
    <w:rsid w:val="000174E4"/>
    <w:rsid w:val="00017690"/>
    <w:rsid w:val="000178F2"/>
    <w:rsid w:val="00017AB5"/>
    <w:rsid w:val="00017B7A"/>
    <w:rsid w:val="00017BA1"/>
    <w:rsid w:val="00017C18"/>
    <w:rsid w:val="00020533"/>
    <w:rsid w:val="00020663"/>
    <w:rsid w:val="0002072A"/>
    <w:rsid w:val="00020A48"/>
    <w:rsid w:val="00020B0D"/>
    <w:rsid w:val="00020CF5"/>
    <w:rsid w:val="00020D76"/>
    <w:rsid w:val="00020EC8"/>
    <w:rsid w:val="00021080"/>
    <w:rsid w:val="000210CB"/>
    <w:rsid w:val="000212EA"/>
    <w:rsid w:val="0002162A"/>
    <w:rsid w:val="00021AB4"/>
    <w:rsid w:val="00021E0C"/>
    <w:rsid w:val="00021FAE"/>
    <w:rsid w:val="0002209F"/>
    <w:rsid w:val="00022598"/>
    <w:rsid w:val="00022950"/>
    <w:rsid w:val="00022BE2"/>
    <w:rsid w:val="00022C4F"/>
    <w:rsid w:val="00022CD8"/>
    <w:rsid w:val="00022D02"/>
    <w:rsid w:val="00022D20"/>
    <w:rsid w:val="00022D5D"/>
    <w:rsid w:val="00023010"/>
    <w:rsid w:val="000231AC"/>
    <w:rsid w:val="000231F1"/>
    <w:rsid w:val="000232AB"/>
    <w:rsid w:val="00023474"/>
    <w:rsid w:val="00023515"/>
    <w:rsid w:val="000237D8"/>
    <w:rsid w:val="0002380C"/>
    <w:rsid w:val="00023842"/>
    <w:rsid w:val="00023913"/>
    <w:rsid w:val="000239F3"/>
    <w:rsid w:val="00023A76"/>
    <w:rsid w:val="000241EF"/>
    <w:rsid w:val="00024395"/>
    <w:rsid w:val="000245FD"/>
    <w:rsid w:val="00024622"/>
    <w:rsid w:val="00024676"/>
    <w:rsid w:val="00024825"/>
    <w:rsid w:val="00024A37"/>
    <w:rsid w:val="00024B44"/>
    <w:rsid w:val="00024CEF"/>
    <w:rsid w:val="00025005"/>
    <w:rsid w:val="00025174"/>
    <w:rsid w:val="00025322"/>
    <w:rsid w:val="00025433"/>
    <w:rsid w:val="00025740"/>
    <w:rsid w:val="00025B63"/>
    <w:rsid w:val="00025E1D"/>
    <w:rsid w:val="00025EAD"/>
    <w:rsid w:val="00025F77"/>
    <w:rsid w:val="000261E2"/>
    <w:rsid w:val="00026386"/>
    <w:rsid w:val="00026597"/>
    <w:rsid w:val="00026601"/>
    <w:rsid w:val="0002661D"/>
    <w:rsid w:val="000266FA"/>
    <w:rsid w:val="0002692A"/>
    <w:rsid w:val="00026A2A"/>
    <w:rsid w:val="00026A48"/>
    <w:rsid w:val="00026DA7"/>
    <w:rsid w:val="00026DFC"/>
    <w:rsid w:val="00026F27"/>
    <w:rsid w:val="00026F60"/>
    <w:rsid w:val="00027211"/>
    <w:rsid w:val="000273BF"/>
    <w:rsid w:val="000279A1"/>
    <w:rsid w:val="00027B06"/>
    <w:rsid w:val="00027C4A"/>
    <w:rsid w:val="00027EBD"/>
    <w:rsid w:val="0003014A"/>
    <w:rsid w:val="00030503"/>
    <w:rsid w:val="00030519"/>
    <w:rsid w:val="000308B4"/>
    <w:rsid w:val="00030976"/>
    <w:rsid w:val="00030A0E"/>
    <w:rsid w:val="00030E47"/>
    <w:rsid w:val="00030E4D"/>
    <w:rsid w:val="00030E80"/>
    <w:rsid w:val="00031361"/>
    <w:rsid w:val="00031482"/>
    <w:rsid w:val="00031568"/>
    <w:rsid w:val="00031D40"/>
    <w:rsid w:val="00031D6D"/>
    <w:rsid w:val="00031E09"/>
    <w:rsid w:val="00031EC7"/>
    <w:rsid w:val="00031EEF"/>
    <w:rsid w:val="00032215"/>
    <w:rsid w:val="000322CA"/>
    <w:rsid w:val="000323B4"/>
    <w:rsid w:val="000323B7"/>
    <w:rsid w:val="000324A5"/>
    <w:rsid w:val="00032770"/>
    <w:rsid w:val="00032869"/>
    <w:rsid w:val="0003290F"/>
    <w:rsid w:val="00032F91"/>
    <w:rsid w:val="000333D2"/>
    <w:rsid w:val="0003369A"/>
    <w:rsid w:val="000336EF"/>
    <w:rsid w:val="00033C33"/>
    <w:rsid w:val="00034104"/>
    <w:rsid w:val="0003410C"/>
    <w:rsid w:val="00034199"/>
    <w:rsid w:val="00034211"/>
    <w:rsid w:val="00034605"/>
    <w:rsid w:val="00034661"/>
    <w:rsid w:val="000349BC"/>
    <w:rsid w:val="00034D20"/>
    <w:rsid w:val="00034D9A"/>
    <w:rsid w:val="00034E94"/>
    <w:rsid w:val="00035058"/>
    <w:rsid w:val="000350A1"/>
    <w:rsid w:val="000360B9"/>
    <w:rsid w:val="00036178"/>
    <w:rsid w:val="0003656D"/>
    <w:rsid w:val="00036622"/>
    <w:rsid w:val="00036BBE"/>
    <w:rsid w:val="00036C5B"/>
    <w:rsid w:val="0003785B"/>
    <w:rsid w:val="00037BF6"/>
    <w:rsid w:val="00037CB5"/>
    <w:rsid w:val="00037D2B"/>
    <w:rsid w:val="00040246"/>
    <w:rsid w:val="00040565"/>
    <w:rsid w:val="000405F2"/>
    <w:rsid w:val="000406CD"/>
    <w:rsid w:val="00040918"/>
    <w:rsid w:val="00040C45"/>
    <w:rsid w:val="00040D45"/>
    <w:rsid w:val="00040E74"/>
    <w:rsid w:val="00040E78"/>
    <w:rsid w:val="000417B9"/>
    <w:rsid w:val="000417E0"/>
    <w:rsid w:val="00041A62"/>
    <w:rsid w:val="00041C9E"/>
    <w:rsid w:val="00041EB0"/>
    <w:rsid w:val="00041F11"/>
    <w:rsid w:val="00042259"/>
    <w:rsid w:val="00042BA3"/>
    <w:rsid w:val="00042E40"/>
    <w:rsid w:val="000430A0"/>
    <w:rsid w:val="0004310E"/>
    <w:rsid w:val="000432FB"/>
    <w:rsid w:val="00043403"/>
    <w:rsid w:val="0004357B"/>
    <w:rsid w:val="000435F8"/>
    <w:rsid w:val="00043953"/>
    <w:rsid w:val="000439E8"/>
    <w:rsid w:val="00043A90"/>
    <w:rsid w:val="00043BB8"/>
    <w:rsid w:val="00043E45"/>
    <w:rsid w:val="0004420A"/>
    <w:rsid w:val="000443F9"/>
    <w:rsid w:val="000446DD"/>
    <w:rsid w:val="00044A9A"/>
    <w:rsid w:val="00044B2D"/>
    <w:rsid w:val="00044CDF"/>
    <w:rsid w:val="00044D74"/>
    <w:rsid w:val="0004503F"/>
    <w:rsid w:val="00045381"/>
    <w:rsid w:val="0004546B"/>
    <w:rsid w:val="00045492"/>
    <w:rsid w:val="0004559F"/>
    <w:rsid w:val="000459C5"/>
    <w:rsid w:val="00045AEF"/>
    <w:rsid w:val="00045DCC"/>
    <w:rsid w:val="000460F5"/>
    <w:rsid w:val="000461B9"/>
    <w:rsid w:val="00046252"/>
    <w:rsid w:val="000463CD"/>
    <w:rsid w:val="0004679A"/>
    <w:rsid w:val="000467D3"/>
    <w:rsid w:val="00046EC7"/>
    <w:rsid w:val="00046F40"/>
    <w:rsid w:val="00046F9D"/>
    <w:rsid w:val="0004708D"/>
    <w:rsid w:val="000471D1"/>
    <w:rsid w:val="00047578"/>
    <w:rsid w:val="000475A0"/>
    <w:rsid w:val="000475AB"/>
    <w:rsid w:val="00047FE7"/>
    <w:rsid w:val="00050000"/>
    <w:rsid w:val="0005050F"/>
    <w:rsid w:val="000506A5"/>
    <w:rsid w:val="00050765"/>
    <w:rsid w:val="000507DB"/>
    <w:rsid w:val="00050951"/>
    <w:rsid w:val="00050E26"/>
    <w:rsid w:val="00051345"/>
    <w:rsid w:val="00051504"/>
    <w:rsid w:val="000516AD"/>
    <w:rsid w:val="000516D5"/>
    <w:rsid w:val="00051DB6"/>
    <w:rsid w:val="00051FE8"/>
    <w:rsid w:val="00052078"/>
    <w:rsid w:val="000525E1"/>
    <w:rsid w:val="00052DD7"/>
    <w:rsid w:val="00052E36"/>
    <w:rsid w:val="00052F23"/>
    <w:rsid w:val="000531C4"/>
    <w:rsid w:val="00053297"/>
    <w:rsid w:val="000538AF"/>
    <w:rsid w:val="00053A10"/>
    <w:rsid w:val="00054241"/>
    <w:rsid w:val="000542FD"/>
    <w:rsid w:val="0005435D"/>
    <w:rsid w:val="00054380"/>
    <w:rsid w:val="00054883"/>
    <w:rsid w:val="00054D56"/>
    <w:rsid w:val="00054F9A"/>
    <w:rsid w:val="00055213"/>
    <w:rsid w:val="00055316"/>
    <w:rsid w:val="0005537A"/>
    <w:rsid w:val="0005579D"/>
    <w:rsid w:val="000557B2"/>
    <w:rsid w:val="000557FD"/>
    <w:rsid w:val="0005597E"/>
    <w:rsid w:val="00055EE9"/>
    <w:rsid w:val="0005649E"/>
    <w:rsid w:val="00056A68"/>
    <w:rsid w:val="00056AA9"/>
    <w:rsid w:val="00056C0A"/>
    <w:rsid w:val="00056C5E"/>
    <w:rsid w:val="00057513"/>
    <w:rsid w:val="00057576"/>
    <w:rsid w:val="00057626"/>
    <w:rsid w:val="000576E2"/>
    <w:rsid w:val="000577E8"/>
    <w:rsid w:val="000578CB"/>
    <w:rsid w:val="000579A1"/>
    <w:rsid w:val="00057B56"/>
    <w:rsid w:val="00057C13"/>
    <w:rsid w:val="00057C16"/>
    <w:rsid w:val="00057D3B"/>
    <w:rsid w:val="000601E2"/>
    <w:rsid w:val="00060217"/>
    <w:rsid w:val="00060417"/>
    <w:rsid w:val="0006082C"/>
    <w:rsid w:val="000608A4"/>
    <w:rsid w:val="000609B5"/>
    <w:rsid w:val="00060A2B"/>
    <w:rsid w:val="00060D85"/>
    <w:rsid w:val="00060DE2"/>
    <w:rsid w:val="00060FE2"/>
    <w:rsid w:val="000611C3"/>
    <w:rsid w:val="000613D0"/>
    <w:rsid w:val="00061586"/>
    <w:rsid w:val="000616CC"/>
    <w:rsid w:val="00061B2E"/>
    <w:rsid w:val="00061D18"/>
    <w:rsid w:val="00061D74"/>
    <w:rsid w:val="00061F47"/>
    <w:rsid w:val="000620A6"/>
    <w:rsid w:val="0006210F"/>
    <w:rsid w:val="000624DD"/>
    <w:rsid w:val="000625DA"/>
    <w:rsid w:val="000629F7"/>
    <w:rsid w:val="00062B8F"/>
    <w:rsid w:val="00062E62"/>
    <w:rsid w:val="00062F19"/>
    <w:rsid w:val="0006319D"/>
    <w:rsid w:val="0006333A"/>
    <w:rsid w:val="0006350A"/>
    <w:rsid w:val="00063F2F"/>
    <w:rsid w:val="0006414D"/>
    <w:rsid w:val="00064189"/>
    <w:rsid w:val="0006419C"/>
    <w:rsid w:val="000642D3"/>
    <w:rsid w:val="000644F2"/>
    <w:rsid w:val="000645B0"/>
    <w:rsid w:val="000645FD"/>
    <w:rsid w:val="000646C8"/>
    <w:rsid w:val="0006484F"/>
    <w:rsid w:val="00064955"/>
    <w:rsid w:val="00064959"/>
    <w:rsid w:val="00065290"/>
    <w:rsid w:val="000653EE"/>
    <w:rsid w:val="000654EA"/>
    <w:rsid w:val="0006553F"/>
    <w:rsid w:val="000659AE"/>
    <w:rsid w:val="00065AEE"/>
    <w:rsid w:val="00065E16"/>
    <w:rsid w:val="00066026"/>
    <w:rsid w:val="00066642"/>
    <w:rsid w:val="00066925"/>
    <w:rsid w:val="00066D02"/>
    <w:rsid w:val="00066FEE"/>
    <w:rsid w:val="0006726A"/>
    <w:rsid w:val="000676EB"/>
    <w:rsid w:val="000679E8"/>
    <w:rsid w:val="00067BE0"/>
    <w:rsid w:val="000700C3"/>
    <w:rsid w:val="00070199"/>
    <w:rsid w:val="000704B8"/>
    <w:rsid w:val="000708ED"/>
    <w:rsid w:val="00070A2C"/>
    <w:rsid w:val="0007110F"/>
    <w:rsid w:val="0007115F"/>
    <w:rsid w:val="000712B8"/>
    <w:rsid w:val="0007166D"/>
    <w:rsid w:val="000716E8"/>
    <w:rsid w:val="0007187F"/>
    <w:rsid w:val="00071CA4"/>
    <w:rsid w:val="00071EAF"/>
    <w:rsid w:val="000721CC"/>
    <w:rsid w:val="0007246D"/>
    <w:rsid w:val="00072720"/>
    <w:rsid w:val="0007272A"/>
    <w:rsid w:val="00072AB1"/>
    <w:rsid w:val="00072B17"/>
    <w:rsid w:val="00072B24"/>
    <w:rsid w:val="00072B6A"/>
    <w:rsid w:val="00072ED6"/>
    <w:rsid w:val="00073062"/>
    <w:rsid w:val="000736F3"/>
    <w:rsid w:val="0007398C"/>
    <w:rsid w:val="00073AC1"/>
    <w:rsid w:val="00073BC3"/>
    <w:rsid w:val="00073C40"/>
    <w:rsid w:val="00073C47"/>
    <w:rsid w:val="00073FAD"/>
    <w:rsid w:val="00074036"/>
    <w:rsid w:val="00074182"/>
    <w:rsid w:val="0007427E"/>
    <w:rsid w:val="000746FB"/>
    <w:rsid w:val="00074A68"/>
    <w:rsid w:val="00074B5A"/>
    <w:rsid w:val="00074C3F"/>
    <w:rsid w:val="00074D62"/>
    <w:rsid w:val="00074F30"/>
    <w:rsid w:val="0007549A"/>
    <w:rsid w:val="00075501"/>
    <w:rsid w:val="000759FB"/>
    <w:rsid w:val="00075F0B"/>
    <w:rsid w:val="00075F31"/>
    <w:rsid w:val="00076149"/>
    <w:rsid w:val="000764CF"/>
    <w:rsid w:val="000765F2"/>
    <w:rsid w:val="0007662E"/>
    <w:rsid w:val="000766C1"/>
    <w:rsid w:val="00076D7E"/>
    <w:rsid w:val="00077048"/>
    <w:rsid w:val="000771B8"/>
    <w:rsid w:val="000771F0"/>
    <w:rsid w:val="000772BF"/>
    <w:rsid w:val="0007734B"/>
    <w:rsid w:val="0007737A"/>
    <w:rsid w:val="000777A7"/>
    <w:rsid w:val="000779A9"/>
    <w:rsid w:val="00077B6F"/>
    <w:rsid w:val="00077BD6"/>
    <w:rsid w:val="00077DD2"/>
    <w:rsid w:val="00080070"/>
    <w:rsid w:val="000801DB"/>
    <w:rsid w:val="000802B4"/>
    <w:rsid w:val="0008032B"/>
    <w:rsid w:val="00080569"/>
    <w:rsid w:val="00080822"/>
    <w:rsid w:val="00080C63"/>
    <w:rsid w:val="00080DC4"/>
    <w:rsid w:val="00080F4B"/>
    <w:rsid w:val="00081205"/>
    <w:rsid w:val="0008126F"/>
    <w:rsid w:val="00081450"/>
    <w:rsid w:val="0008163D"/>
    <w:rsid w:val="0008178F"/>
    <w:rsid w:val="00081996"/>
    <w:rsid w:val="00081C5C"/>
    <w:rsid w:val="00081ED5"/>
    <w:rsid w:val="00081FD6"/>
    <w:rsid w:val="00082063"/>
    <w:rsid w:val="0008267B"/>
    <w:rsid w:val="00082A70"/>
    <w:rsid w:val="00082DBB"/>
    <w:rsid w:val="00082DCF"/>
    <w:rsid w:val="00083174"/>
    <w:rsid w:val="000833B5"/>
    <w:rsid w:val="000839E1"/>
    <w:rsid w:val="00083E52"/>
    <w:rsid w:val="000840C6"/>
    <w:rsid w:val="000840D7"/>
    <w:rsid w:val="0008414E"/>
    <w:rsid w:val="00084307"/>
    <w:rsid w:val="00084392"/>
    <w:rsid w:val="00084569"/>
    <w:rsid w:val="00084701"/>
    <w:rsid w:val="00084A53"/>
    <w:rsid w:val="00084FDB"/>
    <w:rsid w:val="00085208"/>
    <w:rsid w:val="000855AB"/>
    <w:rsid w:val="00085603"/>
    <w:rsid w:val="000856C7"/>
    <w:rsid w:val="00085B8B"/>
    <w:rsid w:val="00085CF3"/>
    <w:rsid w:val="00086455"/>
    <w:rsid w:val="00086901"/>
    <w:rsid w:val="00086974"/>
    <w:rsid w:val="00086A2E"/>
    <w:rsid w:val="000871FF"/>
    <w:rsid w:val="00087560"/>
    <w:rsid w:val="0008768F"/>
    <w:rsid w:val="000878F9"/>
    <w:rsid w:val="00087B24"/>
    <w:rsid w:val="00087B63"/>
    <w:rsid w:val="00090062"/>
    <w:rsid w:val="00090227"/>
    <w:rsid w:val="000903AA"/>
    <w:rsid w:val="0009087A"/>
    <w:rsid w:val="000909E0"/>
    <w:rsid w:val="000909F8"/>
    <w:rsid w:val="00090E0E"/>
    <w:rsid w:val="00091498"/>
    <w:rsid w:val="00091C1E"/>
    <w:rsid w:val="00091C52"/>
    <w:rsid w:val="00091FB7"/>
    <w:rsid w:val="00092184"/>
    <w:rsid w:val="00092264"/>
    <w:rsid w:val="000922E4"/>
    <w:rsid w:val="000924B1"/>
    <w:rsid w:val="00092975"/>
    <w:rsid w:val="00092A09"/>
    <w:rsid w:val="00092A2E"/>
    <w:rsid w:val="00092D6C"/>
    <w:rsid w:val="00092DDD"/>
    <w:rsid w:val="00092E0B"/>
    <w:rsid w:val="00092EB1"/>
    <w:rsid w:val="00092EDD"/>
    <w:rsid w:val="0009315F"/>
    <w:rsid w:val="000931C9"/>
    <w:rsid w:val="000932CA"/>
    <w:rsid w:val="0009341C"/>
    <w:rsid w:val="000936C8"/>
    <w:rsid w:val="000937DB"/>
    <w:rsid w:val="000938E3"/>
    <w:rsid w:val="0009391D"/>
    <w:rsid w:val="00093C0F"/>
    <w:rsid w:val="00093C1B"/>
    <w:rsid w:val="00093CC9"/>
    <w:rsid w:val="00093D55"/>
    <w:rsid w:val="00093D5F"/>
    <w:rsid w:val="00093E3A"/>
    <w:rsid w:val="0009426B"/>
    <w:rsid w:val="00094406"/>
    <w:rsid w:val="00094739"/>
    <w:rsid w:val="0009489B"/>
    <w:rsid w:val="000948CA"/>
    <w:rsid w:val="0009494D"/>
    <w:rsid w:val="00094AB0"/>
    <w:rsid w:val="00094B81"/>
    <w:rsid w:val="00094C14"/>
    <w:rsid w:val="00094C3F"/>
    <w:rsid w:val="00094DB3"/>
    <w:rsid w:val="0009502C"/>
    <w:rsid w:val="00095094"/>
    <w:rsid w:val="000951AA"/>
    <w:rsid w:val="000952C1"/>
    <w:rsid w:val="000955F5"/>
    <w:rsid w:val="00095B0E"/>
    <w:rsid w:val="00095B56"/>
    <w:rsid w:val="00095B6E"/>
    <w:rsid w:val="00095DB3"/>
    <w:rsid w:val="00095F57"/>
    <w:rsid w:val="00096028"/>
    <w:rsid w:val="000960AD"/>
    <w:rsid w:val="000961B6"/>
    <w:rsid w:val="000962EC"/>
    <w:rsid w:val="00096500"/>
    <w:rsid w:val="000966DE"/>
    <w:rsid w:val="00096A1C"/>
    <w:rsid w:val="00097059"/>
    <w:rsid w:val="000971E9"/>
    <w:rsid w:val="00097243"/>
    <w:rsid w:val="000972A3"/>
    <w:rsid w:val="0009794F"/>
    <w:rsid w:val="000979BA"/>
    <w:rsid w:val="00097A60"/>
    <w:rsid w:val="00097AC4"/>
    <w:rsid w:val="00097C02"/>
    <w:rsid w:val="00097C2C"/>
    <w:rsid w:val="00097DF8"/>
    <w:rsid w:val="000A009D"/>
    <w:rsid w:val="000A0708"/>
    <w:rsid w:val="000A08EA"/>
    <w:rsid w:val="000A09A5"/>
    <w:rsid w:val="000A0A3E"/>
    <w:rsid w:val="000A0B81"/>
    <w:rsid w:val="000A0BDB"/>
    <w:rsid w:val="000A0EFE"/>
    <w:rsid w:val="000A11E0"/>
    <w:rsid w:val="000A133D"/>
    <w:rsid w:val="000A1363"/>
    <w:rsid w:val="000A143F"/>
    <w:rsid w:val="000A1701"/>
    <w:rsid w:val="000A1755"/>
    <w:rsid w:val="000A1A9F"/>
    <w:rsid w:val="000A1C37"/>
    <w:rsid w:val="000A1C81"/>
    <w:rsid w:val="000A21AB"/>
    <w:rsid w:val="000A2556"/>
    <w:rsid w:val="000A25F7"/>
    <w:rsid w:val="000A26ED"/>
    <w:rsid w:val="000A294B"/>
    <w:rsid w:val="000A2BC4"/>
    <w:rsid w:val="000A30CB"/>
    <w:rsid w:val="000A338A"/>
    <w:rsid w:val="000A33AC"/>
    <w:rsid w:val="000A33FA"/>
    <w:rsid w:val="000A356F"/>
    <w:rsid w:val="000A3658"/>
    <w:rsid w:val="000A3897"/>
    <w:rsid w:val="000A38D6"/>
    <w:rsid w:val="000A3934"/>
    <w:rsid w:val="000A39A5"/>
    <w:rsid w:val="000A39DC"/>
    <w:rsid w:val="000A3FE8"/>
    <w:rsid w:val="000A43EA"/>
    <w:rsid w:val="000A4450"/>
    <w:rsid w:val="000A45C6"/>
    <w:rsid w:val="000A4899"/>
    <w:rsid w:val="000A48AE"/>
    <w:rsid w:val="000A4938"/>
    <w:rsid w:val="000A4F31"/>
    <w:rsid w:val="000A5458"/>
    <w:rsid w:val="000A5477"/>
    <w:rsid w:val="000A5535"/>
    <w:rsid w:val="000A5A3A"/>
    <w:rsid w:val="000A5CFB"/>
    <w:rsid w:val="000A5DDD"/>
    <w:rsid w:val="000A5E1C"/>
    <w:rsid w:val="000A5F78"/>
    <w:rsid w:val="000A6009"/>
    <w:rsid w:val="000A6341"/>
    <w:rsid w:val="000A6470"/>
    <w:rsid w:val="000A6B12"/>
    <w:rsid w:val="000A6B3B"/>
    <w:rsid w:val="000A6B61"/>
    <w:rsid w:val="000A6C1D"/>
    <w:rsid w:val="000A6EA7"/>
    <w:rsid w:val="000A6EE3"/>
    <w:rsid w:val="000A7006"/>
    <w:rsid w:val="000A7251"/>
    <w:rsid w:val="000A73D4"/>
    <w:rsid w:val="000A755E"/>
    <w:rsid w:val="000A75C7"/>
    <w:rsid w:val="000A7709"/>
    <w:rsid w:val="000A783B"/>
    <w:rsid w:val="000A7A96"/>
    <w:rsid w:val="000A7CE4"/>
    <w:rsid w:val="000A7DB9"/>
    <w:rsid w:val="000A7F02"/>
    <w:rsid w:val="000B0057"/>
    <w:rsid w:val="000B0245"/>
    <w:rsid w:val="000B0464"/>
    <w:rsid w:val="000B048A"/>
    <w:rsid w:val="000B0607"/>
    <w:rsid w:val="000B067C"/>
    <w:rsid w:val="000B0833"/>
    <w:rsid w:val="000B09AA"/>
    <w:rsid w:val="000B09D3"/>
    <w:rsid w:val="000B0B14"/>
    <w:rsid w:val="000B0D6E"/>
    <w:rsid w:val="000B1763"/>
    <w:rsid w:val="000B17C2"/>
    <w:rsid w:val="000B1913"/>
    <w:rsid w:val="000B1A8E"/>
    <w:rsid w:val="000B1B44"/>
    <w:rsid w:val="000B1E33"/>
    <w:rsid w:val="000B1E3C"/>
    <w:rsid w:val="000B1E5F"/>
    <w:rsid w:val="000B2736"/>
    <w:rsid w:val="000B274F"/>
    <w:rsid w:val="000B27B1"/>
    <w:rsid w:val="000B2B98"/>
    <w:rsid w:val="000B2DDC"/>
    <w:rsid w:val="000B2E97"/>
    <w:rsid w:val="000B2EE2"/>
    <w:rsid w:val="000B31B0"/>
    <w:rsid w:val="000B330B"/>
    <w:rsid w:val="000B34E5"/>
    <w:rsid w:val="000B357B"/>
    <w:rsid w:val="000B36DE"/>
    <w:rsid w:val="000B3762"/>
    <w:rsid w:val="000B3AB2"/>
    <w:rsid w:val="000B3BBE"/>
    <w:rsid w:val="000B3CD8"/>
    <w:rsid w:val="000B3E47"/>
    <w:rsid w:val="000B4096"/>
    <w:rsid w:val="000B413F"/>
    <w:rsid w:val="000B44F0"/>
    <w:rsid w:val="000B46DE"/>
    <w:rsid w:val="000B485A"/>
    <w:rsid w:val="000B48BC"/>
    <w:rsid w:val="000B4C60"/>
    <w:rsid w:val="000B4C78"/>
    <w:rsid w:val="000B4F32"/>
    <w:rsid w:val="000B5047"/>
    <w:rsid w:val="000B5602"/>
    <w:rsid w:val="000B57BA"/>
    <w:rsid w:val="000B5A43"/>
    <w:rsid w:val="000B5C78"/>
    <w:rsid w:val="000B603F"/>
    <w:rsid w:val="000B6255"/>
    <w:rsid w:val="000B62F9"/>
    <w:rsid w:val="000B6404"/>
    <w:rsid w:val="000B6606"/>
    <w:rsid w:val="000B7040"/>
    <w:rsid w:val="000B71D4"/>
    <w:rsid w:val="000B73D6"/>
    <w:rsid w:val="000B75BF"/>
    <w:rsid w:val="000B7942"/>
    <w:rsid w:val="000B7A69"/>
    <w:rsid w:val="000B7AB7"/>
    <w:rsid w:val="000B7AD5"/>
    <w:rsid w:val="000B7FDB"/>
    <w:rsid w:val="000B7FF0"/>
    <w:rsid w:val="000C02E9"/>
    <w:rsid w:val="000C0401"/>
    <w:rsid w:val="000C05D6"/>
    <w:rsid w:val="000C0635"/>
    <w:rsid w:val="000C0648"/>
    <w:rsid w:val="000C07B7"/>
    <w:rsid w:val="000C08FE"/>
    <w:rsid w:val="000C0CC0"/>
    <w:rsid w:val="000C127A"/>
    <w:rsid w:val="000C132C"/>
    <w:rsid w:val="000C16A8"/>
    <w:rsid w:val="000C18CF"/>
    <w:rsid w:val="000C1B91"/>
    <w:rsid w:val="000C1C2C"/>
    <w:rsid w:val="000C1D7E"/>
    <w:rsid w:val="000C1E66"/>
    <w:rsid w:val="000C24CD"/>
    <w:rsid w:val="000C2708"/>
    <w:rsid w:val="000C28C8"/>
    <w:rsid w:val="000C2988"/>
    <w:rsid w:val="000C2D22"/>
    <w:rsid w:val="000C2F72"/>
    <w:rsid w:val="000C3119"/>
    <w:rsid w:val="000C34F1"/>
    <w:rsid w:val="000C367C"/>
    <w:rsid w:val="000C3804"/>
    <w:rsid w:val="000C3A4E"/>
    <w:rsid w:val="000C3B83"/>
    <w:rsid w:val="000C3D1F"/>
    <w:rsid w:val="000C3E13"/>
    <w:rsid w:val="000C4312"/>
    <w:rsid w:val="000C47CD"/>
    <w:rsid w:val="000C48BD"/>
    <w:rsid w:val="000C48F8"/>
    <w:rsid w:val="000C4C01"/>
    <w:rsid w:val="000C5131"/>
    <w:rsid w:val="000C5255"/>
    <w:rsid w:val="000C53CF"/>
    <w:rsid w:val="000C560D"/>
    <w:rsid w:val="000C56B6"/>
    <w:rsid w:val="000C57FA"/>
    <w:rsid w:val="000C5A8A"/>
    <w:rsid w:val="000C5BAB"/>
    <w:rsid w:val="000C5D43"/>
    <w:rsid w:val="000C5E0A"/>
    <w:rsid w:val="000C5EA6"/>
    <w:rsid w:val="000C6107"/>
    <w:rsid w:val="000C66D6"/>
    <w:rsid w:val="000C6A78"/>
    <w:rsid w:val="000C6AB2"/>
    <w:rsid w:val="000C6B7C"/>
    <w:rsid w:val="000C6E96"/>
    <w:rsid w:val="000C6EEB"/>
    <w:rsid w:val="000C706F"/>
    <w:rsid w:val="000C7262"/>
    <w:rsid w:val="000C72A5"/>
    <w:rsid w:val="000C72CC"/>
    <w:rsid w:val="000C73CB"/>
    <w:rsid w:val="000C7C5D"/>
    <w:rsid w:val="000C7D8A"/>
    <w:rsid w:val="000C7E2D"/>
    <w:rsid w:val="000C7EB3"/>
    <w:rsid w:val="000D01AB"/>
    <w:rsid w:val="000D042C"/>
    <w:rsid w:val="000D0557"/>
    <w:rsid w:val="000D07C4"/>
    <w:rsid w:val="000D0AB8"/>
    <w:rsid w:val="000D0D3E"/>
    <w:rsid w:val="000D0E81"/>
    <w:rsid w:val="000D10D0"/>
    <w:rsid w:val="000D12AC"/>
    <w:rsid w:val="000D132A"/>
    <w:rsid w:val="000D14FB"/>
    <w:rsid w:val="000D16AC"/>
    <w:rsid w:val="000D16BD"/>
    <w:rsid w:val="000D1991"/>
    <w:rsid w:val="000D1A87"/>
    <w:rsid w:val="000D1B62"/>
    <w:rsid w:val="000D1E28"/>
    <w:rsid w:val="000D1E64"/>
    <w:rsid w:val="000D1EB8"/>
    <w:rsid w:val="000D1F2B"/>
    <w:rsid w:val="000D22DE"/>
    <w:rsid w:val="000D2898"/>
    <w:rsid w:val="000D2CF3"/>
    <w:rsid w:val="000D2F30"/>
    <w:rsid w:val="000D3045"/>
    <w:rsid w:val="000D3071"/>
    <w:rsid w:val="000D31BB"/>
    <w:rsid w:val="000D365B"/>
    <w:rsid w:val="000D37FB"/>
    <w:rsid w:val="000D3D17"/>
    <w:rsid w:val="000D3DD5"/>
    <w:rsid w:val="000D3E4B"/>
    <w:rsid w:val="000D3ED5"/>
    <w:rsid w:val="000D3FBE"/>
    <w:rsid w:val="000D415F"/>
    <w:rsid w:val="000D4171"/>
    <w:rsid w:val="000D464D"/>
    <w:rsid w:val="000D46E0"/>
    <w:rsid w:val="000D4888"/>
    <w:rsid w:val="000D489C"/>
    <w:rsid w:val="000D4997"/>
    <w:rsid w:val="000D4A89"/>
    <w:rsid w:val="000D4B5F"/>
    <w:rsid w:val="000D4BC4"/>
    <w:rsid w:val="000D4BFB"/>
    <w:rsid w:val="000D4CAF"/>
    <w:rsid w:val="000D5081"/>
    <w:rsid w:val="000D51B6"/>
    <w:rsid w:val="000D52B0"/>
    <w:rsid w:val="000D59C8"/>
    <w:rsid w:val="000D5B70"/>
    <w:rsid w:val="000D5BA5"/>
    <w:rsid w:val="000D5D69"/>
    <w:rsid w:val="000D5EBA"/>
    <w:rsid w:val="000D6013"/>
    <w:rsid w:val="000D6057"/>
    <w:rsid w:val="000D6134"/>
    <w:rsid w:val="000D62B4"/>
    <w:rsid w:val="000D6355"/>
    <w:rsid w:val="000D63E2"/>
    <w:rsid w:val="000D652A"/>
    <w:rsid w:val="000D6842"/>
    <w:rsid w:val="000D695B"/>
    <w:rsid w:val="000D6ECB"/>
    <w:rsid w:val="000D6EFB"/>
    <w:rsid w:val="000D702D"/>
    <w:rsid w:val="000D7257"/>
    <w:rsid w:val="000D734C"/>
    <w:rsid w:val="000D7373"/>
    <w:rsid w:val="000D787A"/>
    <w:rsid w:val="000D7E04"/>
    <w:rsid w:val="000D7EB1"/>
    <w:rsid w:val="000D7F24"/>
    <w:rsid w:val="000D7FDB"/>
    <w:rsid w:val="000E014E"/>
    <w:rsid w:val="000E0287"/>
    <w:rsid w:val="000E03A9"/>
    <w:rsid w:val="000E04F4"/>
    <w:rsid w:val="000E08A0"/>
    <w:rsid w:val="000E09B0"/>
    <w:rsid w:val="000E0DA1"/>
    <w:rsid w:val="000E0F0E"/>
    <w:rsid w:val="000E10EB"/>
    <w:rsid w:val="000E11C8"/>
    <w:rsid w:val="000E1401"/>
    <w:rsid w:val="000E15FC"/>
    <w:rsid w:val="000E189F"/>
    <w:rsid w:val="000E1BEF"/>
    <w:rsid w:val="000E1DE8"/>
    <w:rsid w:val="000E1F91"/>
    <w:rsid w:val="000E20A2"/>
    <w:rsid w:val="000E2673"/>
    <w:rsid w:val="000E2903"/>
    <w:rsid w:val="000E2924"/>
    <w:rsid w:val="000E2B51"/>
    <w:rsid w:val="000E30E8"/>
    <w:rsid w:val="000E3154"/>
    <w:rsid w:val="000E340D"/>
    <w:rsid w:val="000E361F"/>
    <w:rsid w:val="000E37D2"/>
    <w:rsid w:val="000E37E7"/>
    <w:rsid w:val="000E3853"/>
    <w:rsid w:val="000E3878"/>
    <w:rsid w:val="000E3D61"/>
    <w:rsid w:val="000E3DDC"/>
    <w:rsid w:val="000E47CD"/>
    <w:rsid w:val="000E4800"/>
    <w:rsid w:val="000E480E"/>
    <w:rsid w:val="000E488D"/>
    <w:rsid w:val="000E48BC"/>
    <w:rsid w:val="000E4B50"/>
    <w:rsid w:val="000E4F73"/>
    <w:rsid w:val="000E52B8"/>
    <w:rsid w:val="000E5513"/>
    <w:rsid w:val="000E5770"/>
    <w:rsid w:val="000E5B8F"/>
    <w:rsid w:val="000E6060"/>
    <w:rsid w:val="000E6173"/>
    <w:rsid w:val="000E62CF"/>
    <w:rsid w:val="000E631A"/>
    <w:rsid w:val="000E65E8"/>
    <w:rsid w:val="000E65FD"/>
    <w:rsid w:val="000E689B"/>
    <w:rsid w:val="000E691B"/>
    <w:rsid w:val="000E6C7C"/>
    <w:rsid w:val="000E6EB4"/>
    <w:rsid w:val="000E7056"/>
    <w:rsid w:val="000E717E"/>
    <w:rsid w:val="000E729C"/>
    <w:rsid w:val="000E730D"/>
    <w:rsid w:val="000E741C"/>
    <w:rsid w:val="000E74A5"/>
    <w:rsid w:val="000E7590"/>
    <w:rsid w:val="000E7612"/>
    <w:rsid w:val="000E78BB"/>
    <w:rsid w:val="000E78CC"/>
    <w:rsid w:val="000E7D88"/>
    <w:rsid w:val="000E7DE7"/>
    <w:rsid w:val="000F01BD"/>
    <w:rsid w:val="000F01F8"/>
    <w:rsid w:val="000F0373"/>
    <w:rsid w:val="000F0596"/>
    <w:rsid w:val="000F0848"/>
    <w:rsid w:val="000F08CB"/>
    <w:rsid w:val="000F0A5C"/>
    <w:rsid w:val="000F0BCB"/>
    <w:rsid w:val="000F0C42"/>
    <w:rsid w:val="000F0CAF"/>
    <w:rsid w:val="000F0CED"/>
    <w:rsid w:val="000F0E4D"/>
    <w:rsid w:val="000F10F8"/>
    <w:rsid w:val="000F11DE"/>
    <w:rsid w:val="000F138A"/>
    <w:rsid w:val="000F1412"/>
    <w:rsid w:val="000F151A"/>
    <w:rsid w:val="000F1685"/>
    <w:rsid w:val="000F174A"/>
    <w:rsid w:val="000F1BA2"/>
    <w:rsid w:val="000F1D07"/>
    <w:rsid w:val="000F1E1D"/>
    <w:rsid w:val="000F1E23"/>
    <w:rsid w:val="000F2129"/>
    <w:rsid w:val="000F2387"/>
    <w:rsid w:val="000F25DD"/>
    <w:rsid w:val="000F2680"/>
    <w:rsid w:val="000F26ED"/>
    <w:rsid w:val="000F2806"/>
    <w:rsid w:val="000F2C2A"/>
    <w:rsid w:val="000F2D07"/>
    <w:rsid w:val="000F2D64"/>
    <w:rsid w:val="000F2DA0"/>
    <w:rsid w:val="000F2F92"/>
    <w:rsid w:val="000F31C9"/>
    <w:rsid w:val="000F34CF"/>
    <w:rsid w:val="000F373C"/>
    <w:rsid w:val="000F377F"/>
    <w:rsid w:val="000F379C"/>
    <w:rsid w:val="000F3800"/>
    <w:rsid w:val="000F3B12"/>
    <w:rsid w:val="000F3C5A"/>
    <w:rsid w:val="000F3C68"/>
    <w:rsid w:val="000F3C7B"/>
    <w:rsid w:val="000F3F8D"/>
    <w:rsid w:val="000F3F9B"/>
    <w:rsid w:val="000F45AF"/>
    <w:rsid w:val="000F47A9"/>
    <w:rsid w:val="000F48D0"/>
    <w:rsid w:val="000F4A68"/>
    <w:rsid w:val="000F4DF3"/>
    <w:rsid w:val="000F545E"/>
    <w:rsid w:val="000F547F"/>
    <w:rsid w:val="000F5587"/>
    <w:rsid w:val="000F5652"/>
    <w:rsid w:val="000F58C4"/>
    <w:rsid w:val="000F59A5"/>
    <w:rsid w:val="000F5E29"/>
    <w:rsid w:val="000F62BC"/>
    <w:rsid w:val="000F6604"/>
    <w:rsid w:val="000F6724"/>
    <w:rsid w:val="000F6D55"/>
    <w:rsid w:val="000F6E79"/>
    <w:rsid w:val="000F6F8B"/>
    <w:rsid w:val="000F725C"/>
    <w:rsid w:val="000F7A1A"/>
    <w:rsid w:val="000F7B15"/>
    <w:rsid w:val="000F7B45"/>
    <w:rsid w:val="001000A6"/>
    <w:rsid w:val="0010038B"/>
    <w:rsid w:val="00100699"/>
    <w:rsid w:val="001007E4"/>
    <w:rsid w:val="00100A3A"/>
    <w:rsid w:val="00100A81"/>
    <w:rsid w:val="00100C3E"/>
    <w:rsid w:val="001013D3"/>
    <w:rsid w:val="0010146C"/>
    <w:rsid w:val="001017EC"/>
    <w:rsid w:val="0010193A"/>
    <w:rsid w:val="00101B07"/>
    <w:rsid w:val="00101E43"/>
    <w:rsid w:val="001020D7"/>
    <w:rsid w:val="00102258"/>
    <w:rsid w:val="00102317"/>
    <w:rsid w:val="00102B25"/>
    <w:rsid w:val="00102CFE"/>
    <w:rsid w:val="00102F07"/>
    <w:rsid w:val="00103B8F"/>
    <w:rsid w:val="00103DDC"/>
    <w:rsid w:val="00103FBB"/>
    <w:rsid w:val="001041E2"/>
    <w:rsid w:val="00104785"/>
    <w:rsid w:val="00104A07"/>
    <w:rsid w:val="00104A72"/>
    <w:rsid w:val="00104E7A"/>
    <w:rsid w:val="00105303"/>
    <w:rsid w:val="00105320"/>
    <w:rsid w:val="001054BC"/>
    <w:rsid w:val="0010568A"/>
    <w:rsid w:val="0010570F"/>
    <w:rsid w:val="001057D0"/>
    <w:rsid w:val="0010589D"/>
    <w:rsid w:val="001059CD"/>
    <w:rsid w:val="00105CA8"/>
    <w:rsid w:val="00105D5A"/>
    <w:rsid w:val="00105E15"/>
    <w:rsid w:val="00105F87"/>
    <w:rsid w:val="0010615C"/>
    <w:rsid w:val="001061A8"/>
    <w:rsid w:val="001067BF"/>
    <w:rsid w:val="00106A1A"/>
    <w:rsid w:val="00106B2F"/>
    <w:rsid w:val="00106BA3"/>
    <w:rsid w:val="00106D19"/>
    <w:rsid w:val="00106D63"/>
    <w:rsid w:val="00106E44"/>
    <w:rsid w:val="00106E5B"/>
    <w:rsid w:val="00107257"/>
    <w:rsid w:val="00107692"/>
    <w:rsid w:val="001076BC"/>
    <w:rsid w:val="0010780F"/>
    <w:rsid w:val="00107B98"/>
    <w:rsid w:val="00110139"/>
    <w:rsid w:val="0011053E"/>
    <w:rsid w:val="001107A0"/>
    <w:rsid w:val="001107C5"/>
    <w:rsid w:val="00110816"/>
    <w:rsid w:val="00110BAE"/>
    <w:rsid w:val="00110BFB"/>
    <w:rsid w:val="00110D60"/>
    <w:rsid w:val="00110E1B"/>
    <w:rsid w:val="0011113D"/>
    <w:rsid w:val="00111250"/>
    <w:rsid w:val="001115E9"/>
    <w:rsid w:val="00111759"/>
    <w:rsid w:val="00111FC6"/>
    <w:rsid w:val="00112047"/>
    <w:rsid w:val="00112192"/>
    <w:rsid w:val="0011229A"/>
    <w:rsid w:val="0011236B"/>
    <w:rsid w:val="001123D1"/>
    <w:rsid w:val="00112743"/>
    <w:rsid w:val="00112E1D"/>
    <w:rsid w:val="00112F96"/>
    <w:rsid w:val="00112F9F"/>
    <w:rsid w:val="001130AF"/>
    <w:rsid w:val="001131C6"/>
    <w:rsid w:val="0011325B"/>
    <w:rsid w:val="001135C2"/>
    <w:rsid w:val="00113756"/>
    <w:rsid w:val="0011375C"/>
    <w:rsid w:val="00113787"/>
    <w:rsid w:val="001137B8"/>
    <w:rsid w:val="00113873"/>
    <w:rsid w:val="00113ECD"/>
    <w:rsid w:val="0011437F"/>
    <w:rsid w:val="00114386"/>
    <w:rsid w:val="00114426"/>
    <w:rsid w:val="001144A8"/>
    <w:rsid w:val="001144E0"/>
    <w:rsid w:val="0011453D"/>
    <w:rsid w:val="00114707"/>
    <w:rsid w:val="0011488A"/>
    <w:rsid w:val="00114948"/>
    <w:rsid w:val="00114B4C"/>
    <w:rsid w:val="00114C67"/>
    <w:rsid w:val="00114D75"/>
    <w:rsid w:val="00115101"/>
    <w:rsid w:val="00115214"/>
    <w:rsid w:val="001152B7"/>
    <w:rsid w:val="00115493"/>
    <w:rsid w:val="001158AA"/>
    <w:rsid w:val="001159BC"/>
    <w:rsid w:val="00115A17"/>
    <w:rsid w:val="00115B4E"/>
    <w:rsid w:val="00115CED"/>
    <w:rsid w:val="00115D07"/>
    <w:rsid w:val="00116049"/>
    <w:rsid w:val="00116144"/>
    <w:rsid w:val="00116184"/>
    <w:rsid w:val="0011624D"/>
    <w:rsid w:val="001162A1"/>
    <w:rsid w:val="0011630F"/>
    <w:rsid w:val="00116403"/>
    <w:rsid w:val="001166B7"/>
    <w:rsid w:val="0011671F"/>
    <w:rsid w:val="00116AEB"/>
    <w:rsid w:val="00116B39"/>
    <w:rsid w:val="00116C7E"/>
    <w:rsid w:val="00116D1D"/>
    <w:rsid w:val="00116D89"/>
    <w:rsid w:val="00116FE8"/>
    <w:rsid w:val="0011713A"/>
    <w:rsid w:val="001171A1"/>
    <w:rsid w:val="001171A2"/>
    <w:rsid w:val="001174C7"/>
    <w:rsid w:val="001174E5"/>
    <w:rsid w:val="00117609"/>
    <w:rsid w:val="00117627"/>
    <w:rsid w:val="0011765D"/>
    <w:rsid w:val="0011778C"/>
    <w:rsid w:val="00117947"/>
    <w:rsid w:val="00117BBA"/>
    <w:rsid w:val="00117C2F"/>
    <w:rsid w:val="00117DCF"/>
    <w:rsid w:val="00117F46"/>
    <w:rsid w:val="0012010F"/>
    <w:rsid w:val="001201A4"/>
    <w:rsid w:val="001202D0"/>
    <w:rsid w:val="001204FC"/>
    <w:rsid w:val="001208AD"/>
    <w:rsid w:val="00120C32"/>
    <w:rsid w:val="00120C88"/>
    <w:rsid w:val="00120CCE"/>
    <w:rsid w:val="00120E21"/>
    <w:rsid w:val="00120FE5"/>
    <w:rsid w:val="001211E8"/>
    <w:rsid w:val="001213ED"/>
    <w:rsid w:val="0012144E"/>
    <w:rsid w:val="00121471"/>
    <w:rsid w:val="0012150C"/>
    <w:rsid w:val="0012159D"/>
    <w:rsid w:val="001215E5"/>
    <w:rsid w:val="0012189E"/>
    <w:rsid w:val="00121A8A"/>
    <w:rsid w:val="00121D3F"/>
    <w:rsid w:val="00121D82"/>
    <w:rsid w:val="00121E1A"/>
    <w:rsid w:val="00121E40"/>
    <w:rsid w:val="00121E5C"/>
    <w:rsid w:val="00121F56"/>
    <w:rsid w:val="00122197"/>
    <w:rsid w:val="001221EB"/>
    <w:rsid w:val="0012253B"/>
    <w:rsid w:val="0012276D"/>
    <w:rsid w:val="00122AAE"/>
    <w:rsid w:val="00122BAE"/>
    <w:rsid w:val="00122C01"/>
    <w:rsid w:val="00122D2C"/>
    <w:rsid w:val="001232C8"/>
    <w:rsid w:val="001236B6"/>
    <w:rsid w:val="0012394E"/>
    <w:rsid w:val="00123BFB"/>
    <w:rsid w:val="00123D12"/>
    <w:rsid w:val="001241AD"/>
    <w:rsid w:val="001245CD"/>
    <w:rsid w:val="001246FB"/>
    <w:rsid w:val="00124BFA"/>
    <w:rsid w:val="00124EBC"/>
    <w:rsid w:val="00124F54"/>
    <w:rsid w:val="0012510A"/>
    <w:rsid w:val="0012527A"/>
    <w:rsid w:val="00125546"/>
    <w:rsid w:val="00125957"/>
    <w:rsid w:val="00125B9D"/>
    <w:rsid w:val="0012609F"/>
    <w:rsid w:val="001269B6"/>
    <w:rsid w:val="00126AF7"/>
    <w:rsid w:val="00126BA4"/>
    <w:rsid w:val="00126BAF"/>
    <w:rsid w:val="00126C6C"/>
    <w:rsid w:val="00126D47"/>
    <w:rsid w:val="001270B5"/>
    <w:rsid w:val="001271D0"/>
    <w:rsid w:val="00127290"/>
    <w:rsid w:val="00127961"/>
    <w:rsid w:val="00127E7E"/>
    <w:rsid w:val="00127EEA"/>
    <w:rsid w:val="00127FE6"/>
    <w:rsid w:val="001300F4"/>
    <w:rsid w:val="001301FD"/>
    <w:rsid w:val="00130629"/>
    <w:rsid w:val="00130CD2"/>
    <w:rsid w:val="00130DA2"/>
    <w:rsid w:val="00130DA5"/>
    <w:rsid w:val="00130EAD"/>
    <w:rsid w:val="00131013"/>
    <w:rsid w:val="0013141D"/>
    <w:rsid w:val="001316E9"/>
    <w:rsid w:val="001317F8"/>
    <w:rsid w:val="00131A49"/>
    <w:rsid w:val="00131B8D"/>
    <w:rsid w:val="00131EC0"/>
    <w:rsid w:val="00131FAC"/>
    <w:rsid w:val="001321DE"/>
    <w:rsid w:val="00132321"/>
    <w:rsid w:val="001323E2"/>
    <w:rsid w:val="001324A4"/>
    <w:rsid w:val="00132601"/>
    <w:rsid w:val="001326FC"/>
    <w:rsid w:val="0013295A"/>
    <w:rsid w:val="00132DAB"/>
    <w:rsid w:val="001330DC"/>
    <w:rsid w:val="00133264"/>
    <w:rsid w:val="00133301"/>
    <w:rsid w:val="001334BB"/>
    <w:rsid w:val="001334E1"/>
    <w:rsid w:val="00133A4F"/>
    <w:rsid w:val="00133B62"/>
    <w:rsid w:val="00133CB1"/>
    <w:rsid w:val="00133E5F"/>
    <w:rsid w:val="001344B6"/>
    <w:rsid w:val="00134634"/>
    <w:rsid w:val="00134EC9"/>
    <w:rsid w:val="00134F90"/>
    <w:rsid w:val="00134F98"/>
    <w:rsid w:val="00135050"/>
    <w:rsid w:val="001352D4"/>
    <w:rsid w:val="0013535F"/>
    <w:rsid w:val="001354E0"/>
    <w:rsid w:val="001354E8"/>
    <w:rsid w:val="001354FF"/>
    <w:rsid w:val="001358B2"/>
    <w:rsid w:val="00135D60"/>
    <w:rsid w:val="00135E01"/>
    <w:rsid w:val="00135EE4"/>
    <w:rsid w:val="00135FD4"/>
    <w:rsid w:val="00136102"/>
    <w:rsid w:val="0013670B"/>
    <w:rsid w:val="0013678E"/>
    <w:rsid w:val="00136806"/>
    <w:rsid w:val="001369D8"/>
    <w:rsid w:val="00137106"/>
    <w:rsid w:val="0013722E"/>
    <w:rsid w:val="00137307"/>
    <w:rsid w:val="00137432"/>
    <w:rsid w:val="00137618"/>
    <w:rsid w:val="00137653"/>
    <w:rsid w:val="00137967"/>
    <w:rsid w:val="00137CE5"/>
    <w:rsid w:val="00137F2F"/>
    <w:rsid w:val="001402BB"/>
    <w:rsid w:val="00140504"/>
    <w:rsid w:val="00140620"/>
    <w:rsid w:val="001406C7"/>
    <w:rsid w:val="001406D6"/>
    <w:rsid w:val="00140BDE"/>
    <w:rsid w:val="00141105"/>
    <w:rsid w:val="0014129F"/>
    <w:rsid w:val="00141C99"/>
    <w:rsid w:val="00141EDD"/>
    <w:rsid w:val="0014208F"/>
    <w:rsid w:val="0014215D"/>
    <w:rsid w:val="00142228"/>
    <w:rsid w:val="0014232F"/>
    <w:rsid w:val="001423E6"/>
    <w:rsid w:val="00142434"/>
    <w:rsid w:val="00142495"/>
    <w:rsid w:val="001427A4"/>
    <w:rsid w:val="00142951"/>
    <w:rsid w:val="0014298F"/>
    <w:rsid w:val="00142A60"/>
    <w:rsid w:val="00142B67"/>
    <w:rsid w:val="00142F76"/>
    <w:rsid w:val="0014318A"/>
    <w:rsid w:val="001433F3"/>
    <w:rsid w:val="001434FE"/>
    <w:rsid w:val="0014363B"/>
    <w:rsid w:val="0014380C"/>
    <w:rsid w:val="00143926"/>
    <w:rsid w:val="00143C40"/>
    <w:rsid w:val="00143CE9"/>
    <w:rsid w:val="00143D84"/>
    <w:rsid w:val="00144223"/>
    <w:rsid w:val="0014454C"/>
    <w:rsid w:val="00144787"/>
    <w:rsid w:val="00144AEA"/>
    <w:rsid w:val="00144B05"/>
    <w:rsid w:val="00144DA8"/>
    <w:rsid w:val="00144DF4"/>
    <w:rsid w:val="00145067"/>
    <w:rsid w:val="001450D2"/>
    <w:rsid w:val="00145250"/>
    <w:rsid w:val="001452F5"/>
    <w:rsid w:val="001452F9"/>
    <w:rsid w:val="00145445"/>
    <w:rsid w:val="00145463"/>
    <w:rsid w:val="00145712"/>
    <w:rsid w:val="0014585B"/>
    <w:rsid w:val="00145A84"/>
    <w:rsid w:val="00145CE2"/>
    <w:rsid w:val="00145EB6"/>
    <w:rsid w:val="00145F01"/>
    <w:rsid w:val="00145F9F"/>
    <w:rsid w:val="00146033"/>
    <w:rsid w:val="0014624C"/>
    <w:rsid w:val="0014662A"/>
    <w:rsid w:val="001466AA"/>
    <w:rsid w:val="001469A6"/>
    <w:rsid w:val="001469B6"/>
    <w:rsid w:val="00146A24"/>
    <w:rsid w:val="00146B61"/>
    <w:rsid w:val="00146B8C"/>
    <w:rsid w:val="00146D5C"/>
    <w:rsid w:val="00146E18"/>
    <w:rsid w:val="00146FF5"/>
    <w:rsid w:val="001472A4"/>
    <w:rsid w:val="00147328"/>
    <w:rsid w:val="00147618"/>
    <w:rsid w:val="001477FE"/>
    <w:rsid w:val="0014797E"/>
    <w:rsid w:val="00147D95"/>
    <w:rsid w:val="00150050"/>
    <w:rsid w:val="00150789"/>
    <w:rsid w:val="00150892"/>
    <w:rsid w:val="001508AD"/>
    <w:rsid w:val="00150A31"/>
    <w:rsid w:val="00150C7C"/>
    <w:rsid w:val="00151010"/>
    <w:rsid w:val="001516E7"/>
    <w:rsid w:val="001517E9"/>
    <w:rsid w:val="00151F5B"/>
    <w:rsid w:val="0015238A"/>
    <w:rsid w:val="00152893"/>
    <w:rsid w:val="0015295B"/>
    <w:rsid w:val="00152E4B"/>
    <w:rsid w:val="00152F61"/>
    <w:rsid w:val="001534FE"/>
    <w:rsid w:val="001535B9"/>
    <w:rsid w:val="00153698"/>
    <w:rsid w:val="001536F1"/>
    <w:rsid w:val="00153719"/>
    <w:rsid w:val="0015371C"/>
    <w:rsid w:val="0015384C"/>
    <w:rsid w:val="0015388C"/>
    <w:rsid w:val="00153B19"/>
    <w:rsid w:val="00153D18"/>
    <w:rsid w:val="00153EDC"/>
    <w:rsid w:val="0015407C"/>
    <w:rsid w:val="001541F7"/>
    <w:rsid w:val="0015428C"/>
    <w:rsid w:val="001542A5"/>
    <w:rsid w:val="00154348"/>
    <w:rsid w:val="00154448"/>
    <w:rsid w:val="001548E9"/>
    <w:rsid w:val="00154A2F"/>
    <w:rsid w:val="00154A6E"/>
    <w:rsid w:val="00154BF4"/>
    <w:rsid w:val="00154CE4"/>
    <w:rsid w:val="00154D10"/>
    <w:rsid w:val="00154D45"/>
    <w:rsid w:val="0015518B"/>
    <w:rsid w:val="001551C4"/>
    <w:rsid w:val="00155223"/>
    <w:rsid w:val="00155580"/>
    <w:rsid w:val="001555D1"/>
    <w:rsid w:val="00155B3C"/>
    <w:rsid w:val="00155C75"/>
    <w:rsid w:val="00155F9D"/>
    <w:rsid w:val="001563AD"/>
    <w:rsid w:val="001563FC"/>
    <w:rsid w:val="00156520"/>
    <w:rsid w:val="00156B78"/>
    <w:rsid w:val="00156E3C"/>
    <w:rsid w:val="0015779F"/>
    <w:rsid w:val="00157AF6"/>
    <w:rsid w:val="00157D11"/>
    <w:rsid w:val="00157F08"/>
    <w:rsid w:val="0016019A"/>
    <w:rsid w:val="0016047E"/>
    <w:rsid w:val="0016057D"/>
    <w:rsid w:val="00160711"/>
    <w:rsid w:val="00160C72"/>
    <w:rsid w:val="00160D43"/>
    <w:rsid w:val="00161126"/>
    <w:rsid w:val="0016118C"/>
    <w:rsid w:val="00161352"/>
    <w:rsid w:val="00161618"/>
    <w:rsid w:val="00161BC4"/>
    <w:rsid w:val="00161F77"/>
    <w:rsid w:val="001620AA"/>
    <w:rsid w:val="0016210C"/>
    <w:rsid w:val="001624B0"/>
    <w:rsid w:val="0016266F"/>
    <w:rsid w:val="00162B3E"/>
    <w:rsid w:val="00162C9F"/>
    <w:rsid w:val="00162EC0"/>
    <w:rsid w:val="00162F38"/>
    <w:rsid w:val="001630F8"/>
    <w:rsid w:val="0016318C"/>
    <w:rsid w:val="0016333D"/>
    <w:rsid w:val="00163744"/>
    <w:rsid w:val="001637DA"/>
    <w:rsid w:val="001639C8"/>
    <w:rsid w:val="00163C4A"/>
    <w:rsid w:val="00163FD6"/>
    <w:rsid w:val="00163FF1"/>
    <w:rsid w:val="0016446B"/>
    <w:rsid w:val="00164690"/>
    <w:rsid w:val="00164893"/>
    <w:rsid w:val="001649C1"/>
    <w:rsid w:val="00164BAB"/>
    <w:rsid w:val="00164CD3"/>
    <w:rsid w:val="00164D3A"/>
    <w:rsid w:val="00164D94"/>
    <w:rsid w:val="00164DA5"/>
    <w:rsid w:val="00164EBA"/>
    <w:rsid w:val="00164F02"/>
    <w:rsid w:val="001650D1"/>
    <w:rsid w:val="00165133"/>
    <w:rsid w:val="0016513C"/>
    <w:rsid w:val="00165153"/>
    <w:rsid w:val="001651C8"/>
    <w:rsid w:val="0016521B"/>
    <w:rsid w:val="00165229"/>
    <w:rsid w:val="0016524C"/>
    <w:rsid w:val="0016533E"/>
    <w:rsid w:val="0016564C"/>
    <w:rsid w:val="0016598F"/>
    <w:rsid w:val="001659A2"/>
    <w:rsid w:val="00165BF8"/>
    <w:rsid w:val="00166022"/>
    <w:rsid w:val="00166073"/>
    <w:rsid w:val="001660A3"/>
    <w:rsid w:val="001663BB"/>
    <w:rsid w:val="001664EF"/>
    <w:rsid w:val="00166656"/>
    <w:rsid w:val="00166814"/>
    <w:rsid w:val="001669E0"/>
    <w:rsid w:val="00166B7C"/>
    <w:rsid w:val="00166CB0"/>
    <w:rsid w:val="0016700A"/>
    <w:rsid w:val="00167384"/>
    <w:rsid w:val="001673BF"/>
    <w:rsid w:val="00167491"/>
    <w:rsid w:val="0016790D"/>
    <w:rsid w:val="001679BA"/>
    <w:rsid w:val="00167BE2"/>
    <w:rsid w:val="00167BFF"/>
    <w:rsid w:val="00167D25"/>
    <w:rsid w:val="0017017C"/>
    <w:rsid w:val="00170368"/>
    <w:rsid w:val="0017047A"/>
    <w:rsid w:val="001704D2"/>
    <w:rsid w:val="001705C7"/>
    <w:rsid w:val="001709A1"/>
    <w:rsid w:val="00170B64"/>
    <w:rsid w:val="00170C1A"/>
    <w:rsid w:val="00170DED"/>
    <w:rsid w:val="0017130D"/>
    <w:rsid w:val="00171539"/>
    <w:rsid w:val="001715F1"/>
    <w:rsid w:val="00171E0C"/>
    <w:rsid w:val="00171EB4"/>
    <w:rsid w:val="00171FEF"/>
    <w:rsid w:val="001726F1"/>
    <w:rsid w:val="00172D99"/>
    <w:rsid w:val="00172F3B"/>
    <w:rsid w:val="00172FCD"/>
    <w:rsid w:val="00173683"/>
    <w:rsid w:val="00173AE1"/>
    <w:rsid w:val="00173C3B"/>
    <w:rsid w:val="00173E29"/>
    <w:rsid w:val="00174091"/>
    <w:rsid w:val="0017441B"/>
    <w:rsid w:val="001744FF"/>
    <w:rsid w:val="00174563"/>
    <w:rsid w:val="001745C4"/>
    <w:rsid w:val="001745D1"/>
    <w:rsid w:val="0017460F"/>
    <w:rsid w:val="00174631"/>
    <w:rsid w:val="001746BB"/>
    <w:rsid w:val="001747EB"/>
    <w:rsid w:val="00174F15"/>
    <w:rsid w:val="00175006"/>
    <w:rsid w:val="00175319"/>
    <w:rsid w:val="00175353"/>
    <w:rsid w:val="001755C2"/>
    <w:rsid w:val="00175791"/>
    <w:rsid w:val="0017597A"/>
    <w:rsid w:val="001759B3"/>
    <w:rsid w:val="00175A68"/>
    <w:rsid w:val="00175C91"/>
    <w:rsid w:val="00175CE1"/>
    <w:rsid w:val="00175D03"/>
    <w:rsid w:val="00176090"/>
    <w:rsid w:val="0017613C"/>
    <w:rsid w:val="001761E9"/>
    <w:rsid w:val="00176563"/>
    <w:rsid w:val="001765AA"/>
    <w:rsid w:val="0017672B"/>
    <w:rsid w:val="00176740"/>
    <w:rsid w:val="00176CB5"/>
    <w:rsid w:val="00176DEE"/>
    <w:rsid w:val="00176F85"/>
    <w:rsid w:val="001771D8"/>
    <w:rsid w:val="00177252"/>
    <w:rsid w:val="00177329"/>
    <w:rsid w:val="00177416"/>
    <w:rsid w:val="00177505"/>
    <w:rsid w:val="0017758D"/>
    <w:rsid w:val="001776A6"/>
    <w:rsid w:val="00177784"/>
    <w:rsid w:val="0017784A"/>
    <w:rsid w:val="00177970"/>
    <w:rsid w:val="00177B3E"/>
    <w:rsid w:val="00177CD5"/>
    <w:rsid w:val="00177D42"/>
    <w:rsid w:val="0018017C"/>
    <w:rsid w:val="0018032F"/>
    <w:rsid w:val="0018083E"/>
    <w:rsid w:val="00180A42"/>
    <w:rsid w:val="00180FEA"/>
    <w:rsid w:val="0018102E"/>
    <w:rsid w:val="00181593"/>
    <w:rsid w:val="001817D3"/>
    <w:rsid w:val="00181F0B"/>
    <w:rsid w:val="001822E9"/>
    <w:rsid w:val="001823A2"/>
    <w:rsid w:val="00182961"/>
    <w:rsid w:val="00182CF4"/>
    <w:rsid w:val="00182D34"/>
    <w:rsid w:val="00182DDF"/>
    <w:rsid w:val="00182FF6"/>
    <w:rsid w:val="0018318B"/>
    <w:rsid w:val="001831A7"/>
    <w:rsid w:val="00183252"/>
    <w:rsid w:val="001832D3"/>
    <w:rsid w:val="00183381"/>
    <w:rsid w:val="00183400"/>
    <w:rsid w:val="0018349C"/>
    <w:rsid w:val="001837DF"/>
    <w:rsid w:val="00183C5B"/>
    <w:rsid w:val="00183DE0"/>
    <w:rsid w:val="00184268"/>
    <w:rsid w:val="0018447B"/>
    <w:rsid w:val="0018465B"/>
    <w:rsid w:val="00184687"/>
    <w:rsid w:val="00184844"/>
    <w:rsid w:val="001848CD"/>
    <w:rsid w:val="00184BE8"/>
    <w:rsid w:val="00184CBB"/>
    <w:rsid w:val="00184EAD"/>
    <w:rsid w:val="001851B4"/>
    <w:rsid w:val="0018521A"/>
    <w:rsid w:val="001853C0"/>
    <w:rsid w:val="00185DBC"/>
    <w:rsid w:val="00185E68"/>
    <w:rsid w:val="00185E98"/>
    <w:rsid w:val="0018635A"/>
    <w:rsid w:val="00186482"/>
    <w:rsid w:val="00186A83"/>
    <w:rsid w:val="00186B56"/>
    <w:rsid w:val="00186D38"/>
    <w:rsid w:val="00186E19"/>
    <w:rsid w:val="001870BC"/>
    <w:rsid w:val="00187401"/>
    <w:rsid w:val="0018786C"/>
    <w:rsid w:val="00187B22"/>
    <w:rsid w:val="00187E01"/>
    <w:rsid w:val="00187EAA"/>
    <w:rsid w:val="001900D2"/>
    <w:rsid w:val="0019014A"/>
    <w:rsid w:val="00190236"/>
    <w:rsid w:val="0019027C"/>
    <w:rsid w:val="001903AE"/>
    <w:rsid w:val="0019075E"/>
    <w:rsid w:val="001909A8"/>
    <w:rsid w:val="001909ED"/>
    <w:rsid w:val="001909F6"/>
    <w:rsid w:val="00190E86"/>
    <w:rsid w:val="00191049"/>
    <w:rsid w:val="00191445"/>
    <w:rsid w:val="00191719"/>
    <w:rsid w:val="00191BDC"/>
    <w:rsid w:val="00191C6C"/>
    <w:rsid w:val="00191CF6"/>
    <w:rsid w:val="0019226B"/>
    <w:rsid w:val="0019240F"/>
    <w:rsid w:val="0019243E"/>
    <w:rsid w:val="001925B1"/>
    <w:rsid w:val="00192D9C"/>
    <w:rsid w:val="00192DC4"/>
    <w:rsid w:val="001931BD"/>
    <w:rsid w:val="00193901"/>
    <w:rsid w:val="001939A8"/>
    <w:rsid w:val="00193B51"/>
    <w:rsid w:val="00193BA2"/>
    <w:rsid w:val="00193D42"/>
    <w:rsid w:val="00193F80"/>
    <w:rsid w:val="001940CE"/>
    <w:rsid w:val="001942FC"/>
    <w:rsid w:val="001944A0"/>
    <w:rsid w:val="001944B5"/>
    <w:rsid w:val="001944DF"/>
    <w:rsid w:val="00194561"/>
    <w:rsid w:val="0019472F"/>
    <w:rsid w:val="0019492C"/>
    <w:rsid w:val="00194D1E"/>
    <w:rsid w:val="00194D3E"/>
    <w:rsid w:val="00194F94"/>
    <w:rsid w:val="001958A9"/>
    <w:rsid w:val="00195A40"/>
    <w:rsid w:val="00195F34"/>
    <w:rsid w:val="00196485"/>
    <w:rsid w:val="001964C3"/>
    <w:rsid w:val="001968C3"/>
    <w:rsid w:val="00196C90"/>
    <w:rsid w:val="00196CF3"/>
    <w:rsid w:val="001973E5"/>
    <w:rsid w:val="001979EE"/>
    <w:rsid w:val="00197A59"/>
    <w:rsid w:val="00197B01"/>
    <w:rsid w:val="00197D59"/>
    <w:rsid w:val="001A0097"/>
    <w:rsid w:val="001A01EC"/>
    <w:rsid w:val="001A02C0"/>
    <w:rsid w:val="001A0447"/>
    <w:rsid w:val="001A05DD"/>
    <w:rsid w:val="001A0A9D"/>
    <w:rsid w:val="001A0D2C"/>
    <w:rsid w:val="001A1694"/>
    <w:rsid w:val="001A195C"/>
    <w:rsid w:val="001A1DC6"/>
    <w:rsid w:val="001A1EA5"/>
    <w:rsid w:val="001A2034"/>
    <w:rsid w:val="001A23E2"/>
    <w:rsid w:val="001A258E"/>
    <w:rsid w:val="001A2B6A"/>
    <w:rsid w:val="001A2CC8"/>
    <w:rsid w:val="001A3209"/>
    <w:rsid w:val="001A333E"/>
    <w:rsid w:val="001A3425"/>
    <w:rsid w:val="001A36D7"/>
    <w:rsid w:val="001A37B2"/>
    <w:rsid w:val="001A37CA"/>
    <w:rsid w:val="001A3833"/>
    <w:rsid w:val="001A3AAE"/>
    <w:rsid w:val="001A3B49"/>
    <w:rsid w:val="001A3B88"/>
    <w:rsid w:val="001A3BDC"/>
    <w:rsid w:val="001A3C1E"/>
    <w:rsid w:val="001A3C85"/>
    <w:rsid w:val="001A3FD0"/>
    <w:rsid w:val="001A437B"/>
    <w:rsid w:val="001A4459"/>
    <w:rsid w:val="001A4513"/>
    <w:rsid w:val="001A47F9"/>
    <w:rsid w:val="001A48B3"/>
    <w:rsid w:val="001A495C"/>
    <w:rsid w:val="001A4BA7"/>
    <w:rsid w:val="001A4C17"/>
    <w:rsid w:val="001A5662"/>
    <w:rsid w:val="001A5B08"/>
    <w:rsid w:val="001A5E12"/>
    <w:rsid w:val="001A5EC4"/>
    <w:rsid w:val="001A5FC2"/>
    <w:rsid w:val="001A6039"/>
    <w:rsid w:val="001A60C9"/>
    <w:rsid w:val="001A623A"/>
    <w:rsid w:val="001A6477"/>
    <w:rsid w:val="001A64F3"/>
    <w:rsid w:val="001A6640"/>
    <w:rsid w:val="001A6B8B"/>
    <w:rsid w:val="001A6D4F"/>
    <w:rsid w:val="001A6DDE"/>
    <w:rsid w:val="001A7469"/>
    <w:rsid w:val="001A75E9"/>
    <w:rsid w:val="001A7826"/>
    <w:rsid w:val="001A7BB5"/>
    <w:rsid w:val="001A7CBE"/>
    <w:rsid w:val="001A7DC3"/>
    <w:rsid w:val="001A7F00"/>
    <w:rsid w:val="001B002A"/>
    <w:rsid w:val="001B04BF"/>
    <w:rsid w:val="001B0786"/>
    <w:rsid w:val="001B129F"/>
    <w:rsid w:val="001B13C9"/>
    <w:rsid w:val="001B1699"/>
    <w:rsid w:val="001B17FF"/>
    <w:rsid w:val="001B19A4"/>
    <w:rsid w:val="001B2490"/>
    <w:rsid w:val="001B26D7"/>
    <w:rsid w:val="001B2828"/>
    <w:rsid w:val="001B2A07"/>
    <w:rsid w:val="001B2A10"/>
    <w:rsid w:val="001B2D27"/>
    <w:rsid w:val="001B2EC5"/>
    <w:rsid w:val="001B2FD8"/>
    <w:rsid w:val="001B3057"/>
    <w:rsid w:val="001B30BD"/>
    <w:rsid w:val="001B33D8"/>
    <w:rsid w:val="001B3850"/>
    <w:rsid w:val="001B39EB"/>
    <w:rsid w:val="001B42B1"/>
    <w:rsid w:val="001B436F"/>
    <w:rsid w:val="001B4E7D"/>
    <w:rsid w:val="001B5130"/>
    <w:rsid w:val="001B52EA"/>
    <w:rsid w:val="001B59DF"/>
    <w:rsid w:val="001B5E6A"/>
    <w:rsid w:val="001B618C"/>
    <w:rsid w:val="001B6553"/>
    <w:rsid w:val="001B6557"/>
    <w:rsid w:val="001B66FB"/>
    <w:rsid w:val="001B68C5"/>
    <w:rsid w:val="001B6A21"/>
    <w:rsid w:val="001B6EBF"/>
    <w:rsid w:val="001B70CA"/>
    <w:rsid w:val="001B7223"/>
    <w:rsid w:val="001B7402"/>
    <w:rsid w:val="001B74AF"/>
    <w:rsid w:val="001B77DE"/>
    <w:rsid w:val="001B788E"/>
    <w:rsid w:val="001B7CED"/>
    <w:rsid w:val="001B7D34"/>
    <w:rsid w:val="001B7F48"/>
    <w:rsid w:val="001C0600"/>
    <w:rsid w:val="001C0868"/>
    <w:rsid w:val="001C0CF3"/>
    <w:rsid w:val="001C1009"/>
    <w:rsid w:val="001C10FE"/>
    <w:rsid w:val="001C11A4"/>
    <w:rsid w:val="001C1468"/>
    <w:rsid w:val="001C1891"/>
    <w:rsid w:val="001C1933"/>
    <w:rsid w:val="001C1B4E"/>
    <w:rsid w:val="001C1B6B"/>
    <w:rsid w:val="001C1F78"/>
    <w:rsid w:val="001C2014"/>
    <w:rsid w:val="001C2189"/>
    <w:rsid w:val="001C233C"/>
    <w:rsid w:val="001C245D"/>
    <w:rsid w:val="001C24D1"/>
    <w:rsid w:val="001C2D52"/>
    <w:rsid w:val="001C2FA5"/>
    <w:rsid w:val="001C2FE1"/>
    <w:rsid w:val="001C323A"/>
    <w:rsid w:val="001C3272"/>
    <w:rsid w:val="001C38CC"/>
    <w:rsid w:val="001C3A53"/>
    <w:rsid w:val="001C3C7B"/>
    <w:rsid w:val="001C3DA4"/>
    <w:rsid w:val="001C4078"/>
    <w:rsid w:val="001C440A"/>
    <w:rsid w:val="001C45AA"/>
    <w:rsid w:val="001C46A2"/>
    <w:rsid w:val="001C4A9E"/>
    <w:rsid w:val="001C4D5A"/>
    <w:rsid w:val="001C4E11"/>
    <w:rsid w:val="001C52E4"/>
    <w:rsid w:val="001C5753"/>
    <w:rsid w:val="001C57A7"/>
    <w:rsid w:val="001C58D2"/>
    <w:rsid w:val="001C590C"/>
    <w:rsid w:val="001C6018"/>
    <w:rsid w:val="001C6169"/>
    <w:rsid w:val="001C6230"/>
    <w:rsid w:val="001C6296"/>
    <w:rsid w:val="001C6478"/>
    <w:rsid w:val="001C650F"/>
    <w:rsid w:val="001C6751"/>
    <w:rsid w:val="001C692A"/>
    <w:rsid w:val="001C6B75"/>
    <w:rsid w:val="001C7026"/>
    <w:rsid w:val="001C70C1"/>
    <w:rsid w:val="001C7604"/>
    <w:rsid w:val="001C76ED"/>
    <w:rsid w:val="001C796C"/>
    <w:rsid w:val="001C798F"/>
    <w:rsid w:val="001C79CE"/>
    <w:rsid w:val="001C7BC4"/>
    <w:rsid w:val="001C7CCD"/>
    <w:rsid w:val="001C7F89"/>
    <w:rsid w:val="001C7FC7"/>
    <w:rsid w:val="001D0035"/>
    <w:rsid w:val="001D0105"/>
    <w:rsid w:val="001D071B"/>
    <w:rsid w:val="001D075D"/>
    <w:rsid w:val="001D0853"/>
    <w:rsid w:val="001D09AE"/>
    <w:rsid w:val="001D0A40"/>
    <w:rsid w:val="001D0A44"/>
    <w:rsid w:val="001D0EC2"/>
    <w:rsid w:val="001D0F6E"/>
    <w:rsid w:val="001D1214"/>
    <w:rsid w:val="001D15B6"/>
    <w:rsid w:val="001D178E"/>
    <w:rsid w:val="001D1818"/>
    <w:rsid w:val="001D1ADD"/>
    <w:rsid w:val="001D1B2E"/>
    <w:rsid w:val="001D1F79"/>
    <w:rsid w:val="001D1FDC"/>
    <w:rsid w:val="001D2518"/>
    <w:rsid w:val="001D2621"/>
    <w:rsid w:val="001D2669"/>
    <w:rsid w:val="001D26A0"/>
    <w:rsid w:val="001D275B"/>
    <w:rsid w:val="001D2981"/>
    <w:rsid w:val="001D2C5C"/>
    <w:rsid w:val="001D2D6A"/>
    <w:rsid w:val="001D2F62"/>
    <w:rsid w:val="001D2F9B"/>
    <w:rsid w:val="001D321B"/>
    <w:rsid w:val="001D3374"/>
    <w:rsid w:val="001D3593"/>
    <w:rsid w:val="001D3957"/>
    <w:rsid w:val="001D3A8D"/>
    <w:rsid w:val="001D3AA0"/>
    <w:rsid w:val="001D403D"/>
    <w:rsid w:val="001D4063"/>
    <w:rsid w:val="001D41D5"/>
    <w:rsid w:val="001D4241"/>
    <w:rsid w:val="001D4242"/>
    <w:rsid w:val="001D4361"/>
    <w:rsid w:val="001D4766"/>
    <w:rsid w:val="001D47F1"/>
    <w:rsid w:val="001D481B"/>
    <w:rsid w:val="001D481F"/>
    <w:rsid w:val="001D498D"/>
    <w:rsid w:val="001D4C81"/>
    <w:rsid w:val="001D4E1E"/>
    <w:rsid w:val="001D4EBF"/>
    <w:rsid w:val="001D54DC"/>
    <w:rsid w:val="001D5579"/>
    <w:rsid w:val="001D5992"/>
    <w:rsid w:val="001D5C6C"/>
    <w:rsid w:val="001D5CB2"/>
    <w:rsid w:val="001D620C"/>
    <w:rsid w:val="001D64E8"/>
    <w:rsid w:val="001D6511"/>
    <w:rsid w:val="001D6555"/>
    <w:rsid w:val="001D6971"/>
    <w:rsid w:val="001D6C6B"/>
    <w:rsid w:val="001D6D47"/>
    <w:rsid w:val="001D705C"/>
    <w:rsid w:val="001D7468"/>
    <w:rsid w:val="001D750A"/>
    <w:rsid w:val="001D7584"/>
    <w:rsid w:val="001D7939"/>
    <w:rsid w:val="001D7AD2"/>
    <w:rsid w:val="001D7CDC"/>
    <w:rsid w:val="001D7D1B"/>
    <w:rsid w:val="001D7D3B"/>
    <w:rsid w:val="001D7E6C"/>
    <w:rsid w:val="001D7E89"/>
    <w:rsid w:val="001D7E8C"/>
    <w:rsid w:val="001D7F5F"/>
    <w:rsid w:val="001D7FBE"/>
    <w:rsid w:val="001E0103"/>
    <w:rsid w:val="001E0115"/>
    <w:rsid w:val="001E0142"/>
    <w:rsid w:val="001E02AD"/>
    <w:rsid w:val="001E0687"/>
    <w:rsid w:val="001E0886"/>
    <w:rsid w:val="001E0F92"/>
    <w:rsid w:val="001E14DB"/>
    <w:rsid w:val="001E1744"/>
    <w:rsid w:val="001E1AA8"/>
    <w:rsid w:val="001E1E4D"/>
    <w:rsid w:val="001E1E68"/>
    <w:rsid w:val="001E21A1"/>
    <w:rsid w:val="001E2682"/>
    <w:rsid w:val="001E2847"/>
    <w:rsid w:val="001E2AF9"/>
    <w:rsid w:val="001E2B4B"/>
    <w:rsid w:val="001E2B9B"/>
    <w:rsid w:val="001E2C51"/>
    <w:rsid w:val="001E2C71"/>
    <w:rsid w:val="001E2DE4"/>
    <w:rsid w:val="001E35BF"/>
    <w:rsid w:val="001E365E"/>
    <w:rsid w:val="001E3981"/>
    <w:rsid w:val="001E3C88"/>
    <w:rsid w:val="001E3CB1"/>
    <w:rsid w:val="001E43B6"/>
    <w:rsid w:val="001E482A"/>
    <w:rsid w:val="001E487E"/>
    <w:rsid w:val="001E4D0E"/>
    <w:rsid w:val="001E5741"/>
    <w:rsid w:val="001E5829"/>
    <w:rsid w:val="001E5894"/>
    <w:rsid w:val="001E6182"/>
    <w:rsid w:val="001E6543"/>
    <w:rsid w:val="001E65DA"/>
    <w:rsid w:val="001E6883"/>
    <w:rsid w:val="001E6923"/>
    <w:rsid w:val="001E6C90"/>
    <w:rsid w:val="001E6DD2"/>
    <w:rsid w:val="001E6EA2"/>
    <w:rsid w:val="001E768A"/>
    <w:rsid w:val="001E76FD"/>
    <w:rsid w:val="001E7742"/>
    <w:rsid w:val="001E7BF9"/>
    <w:rsid w:val="001E7CE9"/>
    <w:rsid w:val="001E7D31"/>
    <w:rsid w:val="001F010C"/>
    <w:rsid w:val="001F02F3"/>
    <w:rsid w:val="001F0406"/>
    <w:rsid w:val="001F0442"/>
    <w:rsid w:val="001F061C"/>
    <w:rsid w:val="001F07BF"/>
    <w:rsid w:val="001F07D5"/>
    <w:rsid w:val="001F09C7"/>
    <w:rsid w:val="001F0AD6"/>
    <w:rsid w:val="001F0B4F"/>
    <w:rsid w:val="001F0C33"/>
    <w:rsid w:val="001F0DE0"/>
    <w:rsid w:val="001F1EBC"/>
    <w:rsid w:val="001F20EC"/>
    <w:rsid w:val="001F218A"/>
    <w:rsid w:val="001F21FB"/>
    <w:rsid w:val="001F232A"/>
    <w:rsid w:val="001F23E0"/>
    <w:rsid w:val="001F2560"/>
    <w:rsid w:val="001F257A"/>
    <w:rsid w:val="001F2897"/>
    <w:rsid w:val="001F2F10"/>
    <w:rsid w:val="001F305E"/>
    <w:rsid w:val="001F32E6"/>
    <w:rsid w:val="001F3314"/>
    <w:rsid w:val="001F3331"/>
    <w:rsid w:val="001F3A76"/>
    <w:rsid w:val="001F3D52"/>
    <w:rsid w:val="001F3EF9"/>
    <w:rsid w:val="001F408E"/>
    <w:rsid w:val="001F43E2"/>
    <w:rsid w:val="001F450F"/>
    <w:rsid w:val="001F46EA"/>
    <w:rsid w:val="001F4757"/>
    <w:rsid w:val="001F47F3"/>
    <w:rsid w:val="001F4817"/>
    <w:rsid w:val="001F4833"/>
    <w:rsid w:val="001F48FE"/>
    <w:rsid w:val="001F49C5"/>
    <w:rsid w:val="001F4A3C"/>
    <w:rsid w:val="001F4D13"/>
    <w:rsid w:val="001F4D3D"/>
    <w:rsid w:val="001F502F"/>
    <w:rsid w:val="001F5059"/>
    <w:rsid w:val="001F50B9"/>
    <w:rsid w:val="001F5220"/>
    <w:rsid w:val="001F549E"/>
    <w:rsid w:val="001F55CC"/>
    <w:rsid w:val="001F5824"/>
    <w:rsid w:val="001F59B1"/>
    <w:rsid w:val="001F5B8D"/>
    <w:rsid w:val="001F5F3F"/>
    <w:rsid w:val="001F5F49"/>
    <w:rsid w:val="001F5F72"/>
    <w:rsid w:val="001F5F80"/>
    <w:rsid w:val="001F6020"/>
    <w:rsid w:val="001F6173"/>
    <w:rsid w:val="001F673A"/>
    <w:rsid w:val="001F6DF4"/>
    <w:rsid w:val="001F7136"/>
    <w:rsid w:val="001F73E1"/>
    <w:rsid w:val="001F77C9"/>
    <w:rsid w:val="001F7895"/>
    <w:rsid w:val="001F789C"/>
    <w:rsid w:val="001F7F1E"/>
    <w:rsid w:val="001F7FB4"/>
    <w:rsid w:val="001F7FBA"/>
    <w:rsid w:val="001F7FED"/>
    <w:rsid w:val="0020026B"/>
    <w:rsid w:val="00200419"/>
    <w:rsid w:val="002007C1"/>
    <w:rsid w:val="002007CF"/>
    <w:rsid w:val="002008A0"/>
    <w:rsid w:val="002009D6"/>
    <w:rsid w:val="00200B6D"/>
    <w:rsid w:val="00201417"/>
    <w:rsid w:val="00201497"/>
    <w:rsid w:val="002019AC"/>
    <w:rsid w:val="00201EFD"/>
    <w:rsid w:val="00201F13"/>
    <w:rsid w:val="00201FDA"/>
    <w:rsid w:val="00202108"/>
    <w:rsid w:val="00202386"/>
    <w:rsid w:val="00202738"/>
    <w:rsid w:val="00202AE5"/>
    <w:rsid w:val="00203096"/>
    <w:rsid w:val="0020311E"/>
    <w:rsid w:val="0020330F"/>
    <w:rsid w:val="002035FB"/>
    <w:rsid w:val="0020375E"/>
    <w:rsid w:val="00203B14"/>
    <w:rsid w:val="00203F73"/>
    <w:rsid w:val="0020413B"/>
    <w:rsid w:val="0020430C"/>
    <w:rsid w:val="0020432B"/>
    <w:rsid w:val="002044D3"/>
    <w:rsid w:val="002047D8"/>
    <w:rsid w:val="00204823"/>
    <w:rsid w:val="00204889"/>
    <w:rsid w:val="00204E39"/>
    <w:rsid w:val="00205792"/>
    <w:rsid w:val="0020586A"/>
    <w:rsid w:val="002058AD"/>
    <w:rsid w:val="00205B66"/>
    <w:rsid w:val="00205EA9"/>
    <w:rsid w:val="00205EF9"/>
    <w:rsid w:val="00206015"/>
    <w:rsid w:val="00206137"/>
    <w:rsid w:val="002063D0"/>
    <w:rsid w:val="002063FC"/>
    <w:rsid w:val="0020660F"/>
    <w:rsid w:val="00206848"/>
    <w:rsid w:val="00206A18"/>
    <w:rsid w:val="00206BEC"/>
    <w:rsid w:val="0020737D"/>
    <w:rsid w:val="00207488"/>
    <w:rsid w:val="002074FB"/>
    <w:rsid w:val="00207A5F"/>
    <w:rsid w:val="00207B68"/>
    <w:rsid w:val="00207BA8"/>
    <w:rsid w:val="00207C04"/>
    <w:rsid w:val="002101E7"/>
    <w:rsid w:val="0021020B"/>
    <w:rsid w:val="002106A5"/>
    <w:rsid w:val="00210701"/>
    <w:rsid w:val="00210AF2"/>
    <w:rsid w:val="00210D24"/>
    <w:rsid w:val="002111BE"/>
    <w:rsid w:val="0021159C"/>
    <w:rsid w:val="00211AC4"/>
    <w:rsid w:val="00211B0D"/>
    <w:rsid w:val="00211B5F"/>
    <w:rsid w:val="00211C72"/>
    <w:rsid w:val="00211D66"/>
    <w:rsid w:val="00212181"/>
    <w:rsid w:val="0021265E"/>
    <w:rsid w:val="00212EF9"/>
    <w:rsid w:val="0021312E"/>
    <w:rsid w:val="002135EC"/>
    <w:rsid w:val="0021390D"/>
    <w:rsid w:val="002139A1"/>
    <w:rsid w:val="00213CAF"/>
    <w:rsid w:val="00213D8A"/>
    <w:rsid w:val="00213FA9"/>
    <w:rsid w:val="002147BC"/>
    <w:rsid w:val="002147C7"/>
    <w:rsid w:val="00214B20"/>
    <w:rsid w:val="00214E5E"/>
    <w:rsid w:val="002150FC"/>
    <w:rsid w:val="0021513E"/>
    <w:rsid w:val="00215482"/>
    <w:rsid w:val="00215509"/>
    <w:rsid w:val="002156BF"/>
    <w:rsid w:val="002159A9"/>
    <w:rsid w:val="00215D0D"/>
    <w:rsid w:val="00215E03"/>
    <w:rsid w:val="00215EB8"/>
    <w:rsid w:val="00216061"/>
    <w:rsid w:val="00216133"/>
    <w:rsid w:val="00216753"/>
    <w:rsid w:val="002167BB"/>
    <w:rsid w:val="00216906"/>
    <w:rsid w:val="00216AB7"/>
    <w:rsid w:val="00216B44"/>
    <w:rsid w:val="00217166"/>
    <w:rsid w:val="0021718A"/>
    <w:rsid w:val="002177A0"/>
    <w:rsid w:val="00217C61"/>
    <w:rsid w:val="00217D66"/>
    <w:rsid w:val="002200C9"/>
    <w:rsid w:val="00220185"/>
    <w:rsid w:val="002204FF"/>
    <w:rsid w:val="00220768"/>
    <w:rsid w:val="00220885"/>
    <w:rsid w:val="002215EA"/>
    <w:rsid w:val="00221852"/>
    <w:rsid w:val="002219F6"/>
    <w:rsid w:val="00221BE5"/>
    <w:rsid w:val="00221C8B"/>
    <w:rsid w:val="002225FC"/>
    <w:rsid w:val="00222633"/>
    <w:rsid w:val="00222873"/>
    <w:rsid w:val="002228ED"/>
    <w:rsid w:val="00222980"/>
    <w:rsid w:val="00222B1D"/>
    <w:rsid w:val="00223066"/>
    <w:rsid w:val="00223168"/>
    <w:rsid w:val="002231ED"/>
    <w:rsid w:val="002233E6"/>
    <w:rsid w:val="0022346B"/>
    <w:rsid w:val="0022356D"/>
    <w:rsid w:val="00223865"/>
    <w:rsid w:val="002238A7"/>
    <w:rsid w:val="002238E7"/>
    <w:rsid w:val="002239A6"/>
    <w:rsid w:val="00223ADA"/>
    <w:rsid w:val="00223C40"/>
    <w:rsid w:val="00223F0E"/>
    <w:rsid w:val="00224042"/>
    <w:rsid w:val="00224268"/>
    <w:rsid w:val="0022430E"/>
    <w:rsid w:val="002244B8"/>
    <w:rsid w:val="00224542"/>
    <w:rsid w:val="00224AB7"/>
    <w:rsid w:val="00224B51"/>
    <w:rsid w:val="00224D08"/>
    <w:rsid w:val="00224D6B"/>
    <w:rsid w:val="00224E9D"/>
    <w:rsid w:val="00224F33"/>
    <w:rsid w:val="0022522D"/>
    <w:rsid w:val="0022526F"/>
    <w:rsid w:val="00225377"/>
    <w:rsid w:val="002253BC"/>
    <w:rsid w:val="0022588D"/>
    <w:rsid w:val="00225931"/>
    <w:rsid w:val="002259F7"/>
    <w:rsid w:val="00225B54"/>
    <w:rsid w:val="002260D0"/>
    <w:rsid w:val="0022645B"/>
    <w:rsid w:val="00226C23"/>
    <w:rsid w:val="00226C54"/>
    <w:rsid w:val="00226E29"/>
    <w:rsid w:val="00227188"/>
    <w:rsid w:val="00227191"/>
    <w:rsid w:val="00227332"/>
    <w:rsid w:val="00227B2E"/>
    <w:rsid w:val="00227FA3"/>
    <w:rsid w:val="00230000"/>
    <w:rsid w:val="002300B5"/>
    <w:rsid w:val="002301F5"/>
    <w:rsid w:val="002303CC"/>
    <w:rsid w:val="0023046F"/>
    <w:rsid w:val="002306ED"/>
    <w:rsid w:val="0023084C"/>
    <w:rsid w:val="00230E05"/>
    <w:rsid w:val="00231286"/>
    <w:rsid w:val="0023181C"/>
    <w:rsid w:val="00231CA5"/>
    <w:rsid w:val="002321EA"/>
    <w:rsid w:val="00232344"/>
    <w:rsid w:val="002323D0"/>
    <w:rsid w:val="00232D71"/>
    <w:rsid w:val="00232E12"/>
    <w:rsid w:val="00232E18"/>
    <w:rsid w:val="0023329C"/>
    <w:rsid w:val="002335CB"/>
    <w:rsid w:val="0023379D"/>
    <w:rsid w:val="002338D0"/>
    <w:rsid w:val="0023394E"/>
    <w:rsid w:val="00233B55"/>
    <w:rsid w:val="0023402B"/>
    <w:rsid w:val="002340DA"/>
    <w:rsid w:val="0023427A"/>
    <w:rsid w:val="00234404"/>
    <w:rsid w:val="00234563"/>
    <w:rsid w:val="002345AE"/>
    <w:rsid w:val="0023470E"/>
    <w:rsid w:val="002349C0"/>
    <w:rsid w:val="00234B7C"/>
    <w:rsid w:val="00234E45"/>
    <w:rsid w:val="00235263"/>
    <w:rsid w:val="0023560C"/>
    <w:rsid w:val="002356C5"/>
    <w:rsid w:val="002356E2"/>
    <w:rsid w:val="00235ACA"/>
    <w:rsid w:val="00235D3E"/>
    <w:rsid w:val="00235EC6"/>
    <w:rsid w:val="002368CE"/>
    <w:rsid w:val="0023690C"/>
    <w:rsid w:val="002369AD"/>
    <w:rsid w:val="00236A37"/>
    <w:rsid w:val="00236B24"/>
    <w:rsid w:val="00236FE6"/>
    <w:rsid w:val="002373F2"/>
    <w:rsid w:val="00237414"/>
    <w:rsid w:val="002374A9"/>
    <w:rsid w:val="00237617"/>
    <w:rsid w:val="00237960"/>
    <w:rsid w:val="00237981"/>
    <w:rsid w:val="00237CCD"/>
    <w:rsid w:val="00237EB6"/>
    <w:rsid w:val="00237F77"/>
    <w:rsid w:val="00237FDA"/>
    <w:rsid w:val="002402CF"/>
    <w:rsid w:val="00240681"/>
    <w:rsid w:val="0024084E"/>
    <w:rsid w:val="00240937"/>
    <w:rsid w:val="00240D55"/>
    <w:rsid w:val="00240DD8"/>
    <w:rsid w:val="00240FCE"/>
    <w:rsid w:val="0024101E"/>
    <w:rsid w:val="00241670"/>
    <w:rsid w:val="00241679"/>
    <w:rsid w:val="0024194D"/>
    <w:rsid w:val="00241A3B"/>
    <w:rsid w:val="00241FD5"/>
    <w:rsid w:val="0024202C"/>
    <w:rsid w:val="00242314"/>
    <w:rsid w:val="00242684"/>
    <w:rsid w:val="002426D5"/>
    <w:rsid w:val="00242813"/>
    <w:rsid w:val="00242AA4"/>
    <w:rsid w:val="00242C2F"/>
    <w:rsid w:val="00242EC6"/>
    <w:rsid w:val="002430A3"/>
    <w:rsid w:val="00243AE6"/>
    <w:rsid w:val="00243AE7"/>
    <w:rsid w:val="00243BA7"/>
    <w:rsid w:val="00243CB0"/>
    <w:rsid w:val="00243F65"/>
    <w:rsid w:val="002440A1"/>
    <w:rsid w:val="002442B0"/>
    <w:rsid w:val="002442E3"/>
    <w:rsid w:val="002448A9"/>
    <w:rsid w:val="00244988"/>
    <w:rsid w:val="00244A30"/>
    <w:rsid w:val="00244AFE"/>
    <w:rsid w:val="00244B48"/>
    <w:rsid w:val="00244D02"/>
    <w:rsid w:val="00244D1C"/>
    <w:rsid w:val="00244E5D"/>
    <w:rsid w:val="00244F03"/>
    <w:rsid w:val="00244F25"/>
    <w:rsid w:val="002450AD"/>
    <w:rsid w:val="0024512B"/>
    <w:rsid w:val="00245279"/>
    <w:rsid w:val="00245290"/>
    <w:rsid w:val="0024559E"/>
    <w:rsid w:val="0024569B"/>
    <w:rsid w:val="002456B6"/>
    <w:rsid w:val="002458E3"/>
    <w:rsid w:val="00245BE1"/>
    <w:rsid w:val="00245C76"/>
    <w:rsid w:val="00245C81"/>
    <w:rsid w:val="00245CB9"/>
    <w:rsid w:val="00245D1C"/>
    <w:rsid w:val="00245E51"/>
    <w:rsid w:val="00245E9B"/>
    <w:rsid w:val="00246078"/>
    <w:rsid w:val="0024635B"/>
    <w:rsid w:val="00246410"/>
    <w:rsid w:val="00246693"/>
    <w:rsid w:val="002467BC"/>
    <w:rsid w:val="00246849"/>
    <w:rsid w:val="002469A8"/>
    <w:rsid w:val="00246B16"/>
    <w:rsid w:val="00246C57"/>
    <w:rsid w:val="00246FAF"/>
    <w:rsid w:val="002470F0"/>
    <w:rsid w:val="002473A3"/>
    <w:rsid w:val="00247489"/>
    <w:rsid w:val="002476C6"/>
    <w:rsid w:val="002477D9"/>
    <w:rsid w:val="00247828"/>
    <w:rsid w:val="00247B7B"/>
    <w:rsid w:val="00247CA8"/>
    <w:rsid w:val="00247DEB"/>
    <w:rsid w:val="00247F4E"/>
    <w:rsid w:val="00250845"/>
    <w:rsid w:val="00250912"/>
    <w:rsid w:val="00250956"/>
    <w:rsid w:val="002509A5"/>
    <w:rsid w:val="00250B93"/>
    <w:rsid w:val="00250C6A"/>
    <w:rsid w:val="00250DA6"/>
    <w:rsid w:val="00251702"/>
    <w:rsid w:val="00251774"/>
    <w:rsid w:val="00251C4B"/>
    <w:rsid w:val="00251F13"/>
    <w:rsid w:val="00251FB5"/>
    <w:rsid w:val="0025208A"/>
    <w:rsid w:val="002524F3"/>
    <w:rsid w:val="00252787"/>
    <w:rsid w:val="00252925"/>
    <w:rsid w:val="0025292C"/>
    <w:rsid w:val="00252D19"/>
    <w:rsid w:val="00252D4E"/>
    <w:rsid w:val="00252FE7"/>
    <w:rsid w:val="0025348D"/>
    <w:rsid w:val="0025353A"/>
    <w:rsid w:val="00253569"/>
    <w:rsid w:val="00253961"/>
    <w:rsid w:val="00253ED3"/>
    <w:rsid w:val="00254166"/>
    <w:rsid w:val="002542CC"/>
    <w:rsid w:val="00254365"/>
    <w:rsid w:val="00254D32"/>
    <w:rsid w:val="00254F14"/>
    <w:rsid w:val="002551F1"/>
    <w:rsid w:val="002552CD"/>
    <w:rsid w:val="002552FD"/>
    <w:rsid w:val="002553AB"/>
    <w:rsid w:val="002554C5"/>
    <w:rsid w:val="002559B2"/>
    <w:rsid w:val="00255DA2"/>
    <w:rsid w:val="00255F03"/>
    <w:rsid w:val="00255F7A"/>
    <w:rsid w:val="00256093"/>
    <w:rsid w:val="00256205"/>
    <w:rsid w:val="00256710"/>
    <w:rsid w:val="00256725"/>
    <w:rsid w:val="00256AC5"/>
    <w:rsid w:val="00256D66"/>
    <w:rsid w:val="00256DF5"/>
    <w:rsid w:val="00256ED4"/>
    <w:rsid w:val="00256EF4"/>
    <w:rsid w:val="0025736E"/>
    <w:rsid w:val="00257429"/>
    <w:rsid w:val="002575BA"/>
    <w:rsid w:val="002577AF"/>
    <w:rsid w:val="002577B7"/>
    <w:rsid w:val="00257865"/>
    <w:rsid w:val="00257901"/>
    <w:rsid w:val="002579C8"/>
    <w:rsid w:val="00257F85"/>
    <w:rsid w:val="00260105"/>
    <w:rsid w:val="00260243"/>
    <w:rsid w:val="00260329"/>
    <w:rsid w:val="002604CE"/>
    <w:rsid w:val="00260ABD"/>
    <w:rsid w:val="00260C08"/>
    <w:rsid w:val="00260EBC"/>
    <w:rsid w:val="002610DC"/>
    <w:rsid w:val="0026140D"/>
    <w:rsid w:val="002614E3"/>
    <w:rsid w:val="002615C4"/>
    <w:rsid w:val="002618D0"/>
    <w:rsid w:val="00261937"/>
    <w:rsid w:val="00261AFD"/>
    <w:rsid w:val="00261C24"/>
    <w:rsid w:val="00261D93"/>
    <w:rsid w:val="00261DC9"/>
    <w:rsid w:val="00261DD1"/>
    <w:rsid w:val="002621AD"/>
    <w:rsid w:val="0026235D"/>
    <w:rsid w:val="002624E4"/>
    <w:rsid w:val="0026251E"/>
    <w:rsid w:val="00262ABD"/>
    <w:rsid w:val="00262B72"/>
    <w:rsid w:val="00262BC4"/>
    <w:rsid w:val="00262C78"/>
    <w:rsid w:val="00262D8A"/>
    <w:rsid w:val="00262D96"/>
    <w:rsid w:val="00262DC2"/>
    <w:rsid w:val="00262F42"/>
    <w:rsid w:val="00262F64"/>
    <w:rsid w:val="002631AF"/>
    <w:rsid w:val="002633E1"/>
    <w:rsid w:val="002638C9"/>
    <w:rsid w:val="00263ABB"/>
    <w:rsid w:val="00263ACE"/>
    <w:rsid w:val="00263B6E"/>
    <w:rsid w:val="002640B1"/>
    <w:rsid w:val="00264226"/>
    <w:rsid w:val="002642C2"/>
    <w:rsid w:val="00264414"/>
    <w:rsid w:val="0026479E"/>
    <w:rsid w:val="002648EF"/>
    <w:rsid w:val="00264CB9"/>
    <w:rsid w:val="00264D45"/>
    <w:rsid w:val="00264EA9"/>
    <w:rsid w:val="00265004"/>
    <w:rsid w:val="002650AD"/>
    <w:rsid w:val="00265160"/>
    <w:rsid w:val="00265A43"/>
    <w:rsid w:val="00265B5F"/>
    <w:rsid w:val="0026600A"/>
    <w:rsid w:val="00266382"/>
    <w:rsid w:val="002665F9"/>
    <w:rsid w:val="00266658"/>
    <w:rsid w:val="0026674A"/>
    <w:rsid w:val="002669B0"/>
    <w:rsid w:val="002669FC"/>
    <w:rsid w:val="00266BF8"/>
    <w:rsid w:val="00266C71"/>
    <w:rsid w:val="002670DA"/>
    <w:rsid w:val="0026756A"/>
    <w:rsid w:val="0026758C"/>
    <w:rsid w:val="0026774F"/>
    <w:rsid w:val="00267811"/>
    <w:rsid w:val="0026786C"/>
    <w:rsid w:val="00267BF0"/>
    <w:rsid w:val="00267E5B"/>
    <w:rsid w:val="00270303"/>
    <w:rsid w:val="00270753"/>
    <w:rsid w:val="0027078D"/>
    <w:rsid w:val="00270910"/>
    <w:rsid w:val="002709CA"/>
    <w:rsid w:val="00270A84"/>
    <w:rsid w:val="00270ACD"/>
    <w:rsid w:val="00270BBC"/>
    <w:rsid w:val="00271471"/>
    <w:rsid w:val="002714EC"/>
    <w:rsid w:val="00271607"/>
    <w:rsid w:val="00271853"/>
    <w:rsid w:val="00271A3C"/>
    <w:rsid w:val="00271B07"/>
    <w:rsid w:val="00271CB2"/>
    <w:rsid w:val="00271CD2"/>
    <w:rsid w:val="00271E25"/>
    <w:rsid w:val="00271FCB"/>
    <w:rsid w:val="00272014"/>
    <w:rsid w:val="0027205C"/>
    <w:rsid w:val="002720C1"/>
    <w:rsid w:val="00272163"/>
    <w:rsid w:val="0027237F"/>
    <w:rsid w:val="0027247B"/>
    <w:rsid w:val="00272563"/>
    <w:rsid w:val="00272634"/>
    <w:rsid w:val="0027291A"/>
    <w:rsid w:val="00272C24"/>
    <w:rsid w:val="00272CF3"/>
    <w:rsid w:val="00272F59"/>
    <w:rsid w:val="00272F7B"/>
    <w:rsid w:val="00273576"/>
    <w:rsid w:val="002735AD"/>
    <w:rsid w:val="00273620"/>
    <w:rsid w:val="00273698"/>
    <w:rsid w:val="00273908"/>
    <w:rsid w:val="00273AE5"/>
    <w:rsid w:val="00273B4F"/>
    <w:rsid w:val="00273E4D"/>
    <w:rsid w:val="00273E9F"/>
    <w:rsid w:val="00273F76"/>
    <w:rsid w:val="002740B8"/>
    <w:rsid w:val="0027422D"/>
    <w:rsid w:val="0027436F"/>
    <w:rsid w:val="002743D5"/>
    <w:rsid w:val="00274763"/>
    <w:rsid w:val="00274809"/>
    <w:rsid w:val="002748F3"/>
    <w:rsid w:val="002750D9"/>
    <w:rsid w:val="002752B9"/>
    <w:rsid w:val="002754F5"/>
    <w:rsid w:val="00275BB5"/>
    <w:rsid w:val="00275C55"/>
    <w:rsid w:val="00275CD2"/>
    <w:rsid w:val="00275F66"/>
    <w:rsid w:val="00276116"/>
    <w:rsid w:val="0027618C"/>
    <w:rsid w:val="0027646F"/>
    <w:rsid w:val="00276522"/>
    <w:rsid w:val="002765B7"/>
    <w:rsid w:val="00276767"/>
    <w:rsid w:val="00276840"/>
    <w:rsid w:val="00276B85"/>
    <w:rsid w:val="00276C8A"/>
    <w:rsid w:val="00276D36"/>
    <w:rsid w:val="00276E92"/>
    <w:rsid w:val="00277027"/>
    <w:rsid w:val="0027741A"/>
    <w:rsid w:val="00277502"/>
    <w:rsid w:val="00277590"/>
    <w:rsid w:val="002776E9"/>
    <w:rsid w:val="002777D1"/>
    <w:rsid w:val="00277900"/>
    <w:rsid w:val="00280086"/>
    <w:rsid w:val="0028010F"/>
    <w:rsid w:val="0028094F"/>
    <w:rsid w:val="00280C21"/>
    <w:rsid w:val="00280C68"/>
    <w:rsid w:val="00280F81"/>
    <w:rsid w:val="00281176"/>
    <w:rsid w:val="00281A0E"/>
    <w:rsid w:val="00281BD0"/>
    <w:rsid w:val="00281E71"/>
    <w:rsid w:val="00281F3E"/>
    <w:rsid w:val="002820DA"/>
    <w:rsid w:val="002824EE"/>
    <w:rsid w:val="00282541"/>
    <w:rsid w:val="00282EC2"/>
    <w:rsid w:val="0028331E"/>
    <w:rsid w:val="002833AD"/>
    <w:rsid w:val="00283582"/>
    <w:rsid w:val="0028386B"/>
    <w:rsid w:val="00283BB0"/>
    <w:rsid w:val="00283BEE"/>
    <w:rsid w:val="00283C2C"/>
    <w:rsid w:val="00283E27"/>
    <w:rsid w:val="00283EBA"/>
    <w:rsid w:val="00283FE6"/>
    <w:rsid w:val="002843DD"/>
    <w:rsid w:val="002848AC"/>
    <w:rsid w:val="00284CA7"/>
    <w:rsid w:val="00284CCF"/>
    <w:rsid w:val="00284D42"/>
    <w:rsid w:val="00284E64"/>
    <w:rsid w:val="00284F69"/>
    <w:rsid w:val="00284F74"/>
    <w:rsid w:val="00285418"/>
    <w:rsid w:val="0028568C"/>
    <w:rsid w:val="00285890"/>
    <w:rsid w:val="00285A23"/>
    <w:rsid w:val="00286116"/>
    <w:rsid w:val="00286599"/>
    <w:rsid w:val="002867AA"/>
    <w:rsid w:val="002867EA"/>
    <w:rsid w:val="00286B7F"/>
    <w:rsid w:val="00286BB2"/>
    <w:rsid w:val="00286CBD"/>
    <w:rsid w:val="00286D83"/>
    <w:rsid w:val="00286DCF"/>
    <w:rsid w:val="00286FB3"/>
    <w:rsid w:val="00287356"/>
    <w:rsid w:val="00287709"/>
    <w:rsid w:val="00287785"/>
    <w:rsid w:val="00287988"/>
    <w:rsid w:val="00287D7A"/>
    <w:rsid w:val="00287E93"/>
    <w:rsid w:val="00287E95"/>
    <w:rsid w:val="00290039"/>
    <w:rsid w:val="002900F9"/>
    <w:rsid w:val="0029018D"/>
    <w:rsid w:val="0029045B"/>
    <w:rsid w:val="0029048E"/>
    <w:rsid w:val="0029068B"/>
    <w:rsid w:val="00290ACE"/>
    <w:rsid w:val="00290B79"/>
    <w:rsid w:val="00290F6D"/>
    <w:rsid w:val="00290FB4"/>
    <w:rsid w:val="0029105C"/>
    <w:rsid w:val="00291147"/>
    <w:rsid w:val="002913AA"/>
    <w:rsid w:val="0029167F"/>
    <w:rsid w:val="002916E7"/>
    <w:rsid w:val="00291715"/>
    <w:rsid w:val="0029172D"/>
    <w:rsid w:val="00291A6A"/>
    <w:rsid w:val="00291A80"/>
    <w:rsid w:val="00291D9E"/>
    <w:rsid w:val="00291EEA"/>
    <w:rsid w:val="00292123"/>
    <w:rsid w:val="002921D6"/>
    <w:rsid w:val="00292225"/>
    <w:rsid w:val="00292837"/>
    <w:rsid w:val="00292958"/>
    <w:rsid w:val="00292C41"/>
    <w:rsid w:val="00292C88"/>
    <w:rsid w:val="00292E28"/>
    <w:rsid w:val="00293333"/>
    <w:rsid w:val="0029357D"/>
    <w:rsid w:val="00293BEC"/>
    <w:rsid w:val="00293C35"/>
    <w:rsid w:val="00293ED2"/>
    <w:rsid w:val="00293FE5"/>
    <w:rsid w:val="0029412E"/>
    <w:rsid w:val="0029429F"/>
    <w:rsid w:val="002946F7"/>
    <w:rsid w:val="002948A0"/>
    <w:rsid w:val="002948F4"/>
    <w:rsid w:val="00294BE3"/>
    <w:rsid w:val="00294F4E"/>
    <w:rsid w:val="002950B4"/>
    <w:rsid w:val="00295199"/>
    <w:rsid w:val="002952A8"/>
    <w:rsid w:val="00295765"/>
    <w:rsid w:val="002957C2"/>
    <w:rsid w:val="00295D47"/>
    <w:rsid w:val="00295DE8"/>
    <w:rsid w:val="002961E5"/>
    <w:rsid w:val="0029635D"/>
    <w:rsid w:val="002963C2"/>
    <w:rsid w:val="00296489"/>
    <w:rsid w:val="00296AED"/>
    <w:rsid w:val="00296CC0"/>
    <w:rsid w:val="00296D27"/>
    <w:rsid w:val="00296E82"/>
    <w:rsid w:val="00297117"/>
    <w:rsid w:val="00297675"/>
    <w:rsid w:val="002979C8"/>
    <w:rsid w:val="00297C85"/>
    <w:rsid w:val="00297D5A"/>
    <w:rsid w:val="00297D69"/>
    <w:rsid w:val="00297E0D"/>
    <w:rsid w:val="00297F76"/>
    <w:rsid w:val="002A0005"/>
    <w:rsid w:val="002A0053"/>
    <w:rsid w:val="002A01D5"/>
    <w:rsid w:val="002A027E"/>
    <w:rsid w:val="002A0821"/>
    <w:rsid w:val="002A0940"/>
    <w:rsid w:val="002A0B76"/>
    <w:rsid w:val="002A0C20"/>
    <w:rsid w:val="002A0D4B"/>
    <w:rsid w:val="002A1047"/>
    <w:rsid w:val="002A106E"/>
    <w:rsid w:val="002A10F1"/>
    <w:rsid w:val="002A115F"/>
    <w:rsid w:val="002A1273"/>
    <w:rsid w:val="002A15F3"/>
    <w:rsid w:val="002A1835"/>
    <w:rsid w:val="002A1926"/>
    <w:rsid w:val="002A1937"/>
    <w:rsid w:val="002A1A0B"/>
    <w:rsid w:val="002A1A46"/>
    <w:rsid w:val="002A1AC3"/>
    <w:rsid w:val="002A1C84"/>
    <w:rsid w:val="002A1DC8"/>
    <w:rsid w:val="002A218D"/>
    <w:rsid w:val="002A22EA"/>
    <w:rsid w:val="002A2756"/>
    <w:rsid w:val="002A277C"/>
    <w:rsid w:val="002A2A9D"/>
    <w:rsid w:val="002A2BA5"/>
    <w:rsid w:val="002A2F59"/>
    <w:rsid w:val="002A2FBD"/>
    <w:rsid w:val="002A30A1"/>
    <w:rsid w:val="002A3231"/>
    <w:rsid w:val="002A34E4"/>
    <w:rsid w:val="002A36FC"/>
    <w:rsid w:val="002A3866"/>
    <w:rsid w:val="002A3950"/>
    <w:rsid w:val="002A3AE3"/>
    <w:rsid w:val="002A3B03"/>
    <w:rsid w:val="002A3D5D"/>
    <w:rsid w:val="002A3F20"/>
    <w:rsid w:val="002A414F"/>
    <w:rsid w:val="002A496E"/>
    <w:rsid w:val="002A4C88"/>
    <w:rsid w:val="002A4C8A"/>
    <w:rsid w:val="002A4CD1"/>
    <w:rsid w:val="002A4E1B"/>
    <w:rsid w:val="002A4F16"/>
    <w:rsid w:val="002A5015"/>
    <w:rsid w:val="002A5222"/>
    <w:rsid w:val="002A5481"/>
    <w:rsid w:val="002A563C"/>
    <w:rsid w:val="002A56E0"/>
    <w:rsid w:val="002A5854"/>
    <w:rsid w:val="002A587D"/>
    <w:rsid w:val="002A5A93"/>
    <w:rsid w:val="002A5B46"/>
    <w:rsid w:val="002A61A6"/>
    <w:rsid w:val="002A6716"/>
    <w:rsid w:val="002A6762"/>
    <w:rsid w:val="002A68C9"/>
    <w:rsid w:val="002A693E"/>
    <w:rsid w:val="002A6A94"/>
    <w:rsid w:val="002A6AF3"/>
    <w:rsid w:val="002A6CD9"/>
    <w:rsid w:val="002A6D74"/>
    <w:rsid w:val="002A6F82"/>
    <w:rsid w:val="002A6F9B"/>
    <w:rsid w:val="002A7047"/>
    <w:rsid w:val="002A728F"/>
    <w:rsid w:val="002A7480"/>
    <w:rsid w:val="002A77A3"/>
    <w:rsid w:val="002A7D20"/>
    <w:rsid w:val="002A7ED5"/>
    <w:rsid w:val="002B0339"/>
    <w:rsid w:val="002B0B16"/>
    <w:rsid w:val="002B0BA3"/>
    <w:rsid w:val="002B0D8B"/>
    <w:rsid w:val="002B0FFB"/>
    <w:rsid w:val="002B11DE"/>
    <w:rsid w:val="002B1269"/>
    <w:rsid w:val="002B156A"/>
    <w:rsid w:val="002B16EF"/>
    <w:rsid w:val="002B1702"/>
    <w:rsid w:val="002B17DF"/>
    <w:rsid w:val="002B19E1"/>
    <w:rsid w:val="002B1AEA"/>
    <w:rsid w:val="002B1C3D"/>
    <w:rsid w:val="002B1C6D"/>
    <w:rsid w:val="002B1CC2"/>
    <w:rsid w:val="002B1D61"/>
    <w:rsid w:val="002B1F0B"/>
    <w:rsid w:val="002B2663"/>
    <w:rsid w:val="002B27BD"/>
    <w:rsid w:val="002B29AA"/>
    <w:rsid w:val="002B29D4"/>
    <w:rsid w:val="002B29FB"/>
    <w:rsid w:val="002B2BC7"/>
    <w:rsid w:val="002B2C4C"/>
    <w:rsid w:val="002B2EB0"/>
    <w:rsid w:val="002B3096"/>
    <w:rsid w:val="002B337F"/>
    <w:rsid w:val="002B339F"/>
    <w:rsid w:val="002B34CB"/>
    <w:rsid w:val="002B37DC"/>
    <w:rsid w:val="002B3857"/>
    <w:rsid w:val="002B385C"/>
    <w:rsid w:val="002B3A44"/>
    <w:rsid w:val="002B3D2A"/>
    <w:rsid w:val="002B3EA0"/>
    <w:rsid w:val="002B4251"/>
    <w:rsid w:val="002B43AF"/>
    <w:rsid w:val="002B448A"/>
    <w:rsid w:val="002B47D4"/>
    <w:rsid w:val="002B47D6"/>
    <w:rsid w:val="002B4920"/>
    <w:rsid w:val="002B4942"/>
    <w:rsid w:val="002B4A79"/>
    <w:rsid w:val="002B4A7C"/>
    <w:rsid w:val="002B4AFC"/>
    <w:rsid w:val="002B4CBC"/>
    <w:rsid w:val="002B4E6E"/>
    <w:rsid w:val="002B5656"/>
    <w:rsid w:val="002B56F6"/>
    <w:rsid w:val="002B573F"/>
    <w:rsid w:val="002B5B30"/>
    <w:rsid w:val="002B5B71"/>
    <w:rsid w:val="002B5BFA"/>
    <w:rsid w:val="002B5C57"/>
    <w:rsid w:val="002B5D9F"/>
    <w:rsid w:val="002B6221"/>
    <w:rsid w:val="002B623D"/>
    <w:rsid w:val="002B630E"/>
    <w:rsid w:val="002B631E"/>
    <w:rsid w:val="002B635F"/>
    <w:rsid w:val="002B64CA"/>
    <w:rsid w:val="002B6B47"/>
    <w:rsid w:val="002B6B62"/>
    <w:rsid w:val="002B6D4C"/>
    <w:rsid w:val="002B6FF6"/>
    <w:rsid w:val="002B70D5"/>
    <w:rsid w:val="002B7205"/>
    <w:rsid w:val="002B72B3"/>
    <w:rsid w:val="002B72C3"/>
    <w:rsid w:val="002B7DA0"/>
    <w:rsid w:val="002C0022"/>
    <w:rsid w:val="002C039B"/>
    <w:rsid w:val="002C0785"/>
    <w:rsid w:val="002C07F2"/>
    <w:rsid w:val="002C0914"/>
    <w:rsid w:val="002C09ED"/>
    <w:rsid w:val="002C0A28"/>
    <w:rsid w:val="002C0B7F"/>
    <w:rsid w:val="002C0F97"/>
    <w:rsid w:val="002C1299"/>
    <w:rsid w:val="002C14B7"/>
    <w:rsid w:val="002C150A"/>
    <w:rsid w:val="002C1683"/>
    <w:rsid w:val="002C16DC"/>
    <w:rsid w:val="002C171D"/>
    <w:rsid w:val="002C17EF"/>
    <w:rsid w:val="002C206D"/>
    <w:rsid w:val="002C2465"/>
    <w:rsid w:val="002C24B0"/>
    <w:rsid w:val="002C2896"/>
    <w:rsid w:val="002C28DF"/>
    <w:rsid w:val="002C2BBC"/>
    <w:rsid w:val="002C2C3D"/>
    <w:rsid w:val="002C33B0"/>
    <w:rsid w:val="002C349E"/>
    <w:rsid w:val="002C3791"/>
    <w:rsid w:val="002C396D"/>
    <w:rsid w:val="002C39B1"/>
    <w:rsid w:val="002C39B2"/>
    <w:rsid w:val="002C3C78"/>
    <w:rsid w:val="002C4064"/>
    <w:rsid w:val="002C4103"/>
    <w:rsid w:val="002C41C1"/>
    <w:rsid w:val="002C4286"/>
    <w:rsid w:val="002C4978"/>
    <w:rsid w:val="002C49BD"/>
    <w:rsid w:val="002C4B03"/>
    <w:rsid w:val="002C4BE6"/>
    <w:rsid w:val="002C4DFE"/>
    <w:rsid w:val="002C50C0"/>
    <w:rsid w:val="002C5134"/>
    <w:rsid w:val="002C5187"/>
    <w:rsid w:val="002C526B"/>
    <w:rsid w:val="002C5361"/>
    <w:rsid w:val="002C55DD"/>
    <w:rsid w:val="002C5608"/>
    <w:rsid w:val="002C5E87"/>
    <w:rsid w:val="002C5EC6"/>
    <w:rsid w:val="002C60F7"/>
    <w:rsid w:val="002C6101"/>
    <w:rsid w:val="002C6164"/>
    <w:rsid w:val="002C650F"/>
    <w:rsid w:val="002C6578"/>
    <w:rsid w:val="002C6ACF"/>
    <w:rsid w:val="002C6B87"/>
    <w:rsid w:val="002C6CCD"/>
    <w:rsid w:val="002C6CF3"/>
    <w:rsid w:val="002C6D99"/>
    <w:rsid w:val="002C6F85"/>
    <w:rsid w:val="002C7049"/>
    <w:rsid w:val="002C705E"/>
    <w:rsid w:val="002C77DE"/>
    <w:rsid w:val="002C7D67"/>
    <w:rsid w:val="002C7D98"/>
    <w:rsid w:val="002C7EBA"/>
    <w:rsid w:val="002D00F9"/>
    <w:rsid w:val="002D05D0"/>
    <w:rsid w:val="002D06D0"/>
    <w:rsid w:val="002D08CA"/>
    <w:rsid w:val="002D08D5"/>
    <w:rsid w:val="002D0929"/>
    <w:rsid w:val="002D09EA"/>
    <w:rsid w:val="002D0B22"/>
    <w:rsid w:val="002D0B3D"/>
    <w:rsid w:val="002D1401"/>
    <w:rsid w:val="002D1593"/>
    <w:rsid w:val="002D173A"/>
    <w:rsid w:val="002D1ABE"/>
    <w:rsid w:val="002D1AD2"/>
    <w:rsid w:val="002D1B4C"/>
    <w:rsid w:val="002D2265"/>
    <w:rsid w:val="002D24B2"/>
    <w:rsid w:val="002D281B"/>
    <w:rsid w:val="002D2848"/>
    <w:rsid w:val="002D2AE4"/>
    <w:rsid w:val="002D2CF5"/>
    <w:rsid w:val="002D3091"/>
    <w:rsid w:val="002D3340"/>
    <w:rsid w:val="002D354A"/>
    <w:rsid w:val="002D3CEF"/>
    <w:rsid w:val="002D3D24"/>
    <w:rsid w:val="002D3DBB"/>
    <w:rsid w:val="002D3EF5"/>
    <w:rsid w:val="002D4118"/>
    <w:rsid w:val="002D43DF"/>
    <w:rsid w:val="002D4650"/>
    <w:rsid w:val="002D4670"/>
    <w:rsid w:val="002D4A5A"/>
    <w:rsid w:val="002D4C6A"/>
    <w:rsid w:val="002D50BF"/>
    <w:rsid w:val="002D5221"/>
    <w:rsid w:val="002D545B"/>
    <w:rsid w:val="002D551F"/>
    <w:rsid w:val="002D565F"/>
    <w:rsid w:val="002D5A4B"/>
    <w:rsid w:val="002D5AD6"/>
    <w:rsid w:val="002D5C9B"/>
    <w:rsid w:val="002D5CD3"/>
    <w:rsid w:val="002D62AA"/>
    <w:rsid w:val="002D68FD"/>
    <w:rsid w:val="002D6D0E"/>
    <w:rsid w:val="002D6E6F"/>
    <w:rsid w:val="002D7124"/>
    <w:rsid w:val="002D7286"/>
    <w:rsid w:val="002D7374"/>
    <w:rsid w:val="002D73AF"/>
    <w:rsid w:val="002D797B"/>
    <w:rsid w:val="002D7AE8"/>
    <w:rsid w:val="002D7DC9"/>
    <w:rsid w:val="002E0133"/>
    <w:rsid w:val="002E0173"/>
    <w:rsid w:val="002E0207"/>
    <w:rsid w:val="002E023C"/>
    <w:rsid w:val="002E0366"/>
    <w:rsid w:val="002E0386"/>
    <w:rsid w:val="002E0921"/>
    <w:rsid w:val="002E09D0"/>
    <w:rsid w:val="002E0A15"/>
    <w:rsid w:val="002E0AF4"/>
    <w:rsid w:val="002E0B81"/>
    <w:rsid w:val="002E0C3A"/>
    <w:rsid w:val="002E0DA4"/>
    <w:rsid w:val="002E10A1"/>
    <w:rsid w:val="002E1210"/>
    <w:rsid w:val="002E1885"/>
    <w:rsid w:val="002E19B1"/>
    <w:rsid w:val="002E1C08"/>
    <w:rsid w:val="002E2024"/>
    <w:rsid w:val="002E20E1"/>
    <w:rsid w:val="002E27A4"/>
    <w:rsid w:val="002E2A59"/>
    <w:rsid w:val="002E2B76"/>
    <w:rsid w:val="002E30DC"/>
    <w:rsid w:val="002E3364"/>
    <w:rsid w:val="002E3405"/>
    <w:rsid w:val="002E348E"/>
    <w:rsid w:val="002E34B4"/>
    <w:rsid w:val="002E3C64"/>
    <w:rsid w:val="002E3D5D"/>
    <w:rsid w:val="002E3E6A"/>
    <w:rsid w:val="002E4058"/>
    <w:rsid w:val="002E44C4"/>
    <w:rsid w:val="002E4ABA"/>
    <w:rsid w:val="002E4CE4"/>
    <w:rsid w:val="002E4DFB"/>
    <w:rsid w:val="002E4EDC"/>
    <w:rsid w:val="002E518D"/>
    <w:rsid w:val="002E5482"/>
    <w:rsid w:val="002E5492"/>
    <w:rsid w:val="002E5ACF"/>
    <w:rsid w:val="002E5E58"/>
    <w:rsid w:val="002E60F3"/>
    <w:rsid w:val="002E6BE2"/>
    <w:rsid w:val="002E6D5B"/>
    <w:rsid w:val="002E6FEA"/>
    <w:rsid w:val="002E7174"/>
    <w:rsid w:val="002E775F"/>
    <w:rsid w:val="002E7A6D"/>
    <w:rsid w:val="002E7EA8"/>
    <w:rsid w:val="002E7EBD"/>
    <w:rsid w:val="002E7F1B"/>
    <w:rsid w:val="002E7F65"/>
    <w:rsid w:val="002F000D"/>
    <w:rsid w:val="002F01BD"/>
    <w:rsid w:val="002F01D3"/>
    <w:rsid w:val="002F0303"/>
    <w:rsid w:val="002F0832"/>
    <w:rsid w:val="002F0A78"/>
    <w:rsid w:val="002F0F7A"/>
    <w:rsid w:val="002F11BF"/>
    <w:rsid w:val="002F1677"/>
    <w:rsid w:val="002F172B"/>
    <w:rsid w:val="002F174F"/>
    <w:rsid w:val="002F182A"/>
    <w:rsid w:val="002F19F2"/>
    <w:rsid w:val="002F1A87"/>
    <w:rsid w:val="002F1B1C"/>
    <w:rsid w:val="002F1DC6"/>
    <w:rsid w:val="002F1E31"/>
    <w:rsid w:val="002F2040"/>
    <w:rsid w:val="002F21E0"/>
    <w:rsid w:val="002F2314"/>
    <w:rsid w:val="002F2385"/>
    <w:rsid w:val="002F2761"/>
    <w:rsid w:val="002F27F2"/>
    <w:rsid w:val="002F290A"/>
    <w:rsid w:val="002F2D55"/>
    <w:rsid w:val="002F2F42"/>
    <w:rsid w:val="002F2F68"/>
    <w:rsid w:val="002F353A"/>
    <w:rsid w:val="002F35A4"/>
    <w:rsid w:val="002F38B7"/>
    <w:rsid w:val="002F38C9"/>
    <w:rsid w:val="002F3BC1"/>
    <w:rsid w:val="002F3D29"/>
    <w:rsid w:val="002F3E88"/>
    <w:rsid w:val="002F4139"/>
    <w:rsid w:val="002F41F5"/>
    <w:rsid w:val="002F42BB"/>
    <w:rsid w:val="002F44CE"/>
    <w:rsid w:val="002F4501"/>
    <w:rsid w:val="002F47DC"/>
    <w:rsid w:val="002F485F"/>
    <w:rsid w:val="002F48EB"/>
    <w:rsid w:val="002F4B08"/>
    <w:rsid w:val="002F4BB6"/>
    <w:rsid w:val="002F4EE2"/>
    <w:rsid w:val="002F506F"/>
    <w:rsid w:val="002F55BD"/>
    <w:rsid w:val="002F57F4"/>
    <w:rsid w:val="002F58F5"/>
    <w:rsid w:val="002F59F0"/>
    <w:rsid w:val="002F5BA3"/>
    <w:rsid w:val="002F6142"/>
    <w:rsid w:val="002F632B"/>
    <w:rsid w:val="002F6332"/>
    <w:rsid w:val="002F6AE6"/>
    <w:rsid w:val="002F6B0E"/>
    <w:rsid w:val="002F7827"/>
    <w:rsid w:val="002F7CC2"/>
    <w:rsid w:val="002F7DAC"/>
    <w:rsid w:val="002F7FA1"/>
    <w:rsid w:val="003003B7"/>
    <w:rsid w:val="003005E0"/>
    <w:rsid w:val="00300611"/>
    <w:rsid w:val="003006FA"/>
    <w:rsid w:val="0030073E"/>
    <w:rsid w:val="003008FC"/>
    <w:rsid w:val="00300BC6"/>
    <w:rsid w:val="00300C5F"/>
    <w:rsid w:val="00300CA4"/>
    <w:rsid w:val="00300F2F"/>
    <w:rsid w:val="00301330"/>
    <w:rsid w:val="00301341"/>
    <w:rsid w:val="00301630"/>
    <w:rsid w:val="003016F5"/>
    <w:rsid w:val="003017DB"/>
    <w:rsid w:val="0030186C"/>
    <w:rsid w:val="003018CF"/>
    <w:rsid w:val="003019F7"/>
    <w:rsid w:val="003025B5"/>
    <w:rsid w:val="003026F7"/>
    <w:rsid w:val="0030280E"/>
    <w:rsid w:val="0030281E"/>
    <w:rsid w:val="003028D3"/>
    <w:rsid w:val="00302965"/>
    <w:rsid w:val="00302A8D"/>
    <w:rsid w:val="00302B99"/>
    <w:rsid w:val="00302C1B"/>
    <w:rsid w:val="00302CAC"/>
    <w:rsid w:val="00302D78"/>
    <w:rsid w:val="00302E5D"/>
    <w:rsid w:val="00302E84"/>
    <w:rsid w:val="003030CF"/>
    <w:rsid w:val="00303913"/>
    <w:rsid w:val="00303989"/>
    <w:rsid w:val="003039D1"/>
    <w:rsid w:val="00303ADC"/>
    <w:rsid w:val="00303BB6"/>
    <w:rsid w:val="00303C7A"/>
    <w:rsid w:val="003040D7"/>
    <w:rsid w:val="00304431"/>
    <w:rsid w:val="003044ED"/>
    <w:rsid w:val="00304759"/>
    <w:rsid w:val="00304794"/>
    <w:rsid w:val="0030481C"/>
    <w:rsid w:val="00304BD8"/>
    <w:rsid w:val="00304BED"/>
    <w:rsid w:val="00304EB2"/>
    <w:rsid w:val="00305C50"/>
    <w:rsid w:val="00305F12"/>
    <w:rsid w:val="00305FD0"/>
    <w:rsid w:val="0030617F"/>
    <w:rsid w:val="00306306"/>
    <w:rsid w:val="0030635A"/>
    <w:rsid w:val="0030646E"/>
    <w:rsid w:val="003064A3"/>
    <w:rsid w:val="0030678D"/>
    <w:rsid w:val="00306B19"/>
    <w:rsid w:val="00306B84"/>
    <w:rsid w:val="00306ED4"/>
    <w:rsid w:val="00306FD6"/>
    <w:rsid w:val="00307020"/>
    <w:rsid w:val="0030740C"/>
    <w:rsid w:val="00307B69"/>
    <w:rsid w:val="003100A2"/>
    <w:rsid w:val="003101A1"/>
    <w:rsid w:val="003107AA"/>
    <w:rsid w:val="003107C8"/>
    <w:rsid w:val="00310F73"/>
    <w:rsid w:val="00311050"/>
    <w:rsid w:val="003113DA"/>
    <w:rsid w:val="003114DA"/>
    <w:rsid w:val="00311616"/>
    <w:rsid w:val="00311DD4"/>
    <w:rsid w:val="00311E93"/>
    <w:rsid w:val="00312090"/>
    <w:rsid w:val="0031228C"/>
    <w:rsid w:val="0031286D"/>
    <w:rsid w:val="003128EA"/>
    <w:rsid w:val="00312D74"/>
    <w:rsid w:val="00313056"/>
    <w:rsid w:val="00313077"/>
    <w:rsid w:val="00313301"/>
    <w:rsid w:val="00313384"/>
    <w:rsid w:val="003137F7"/>
    <w:rsid w:val="00313E68"/>
    <w:rsid w:val="00313EF0"/>
    <w:rsid w:val="00314246"/>
    <w:rsid w:val="0031428F"/>
    <w:rsid w:val="0031452F"/>
    <w:rsid w:val="00314555"/>
    <w:rsid w:val="00314FAB"/>
    <w:rsid w:val="0031508B"/>
    <w:rsid w:val="0031532B"/>
    <w:rsid w:val="0031533A"/>
    <w:rsid w:val="00315377"/>
    <w:rsid w:val="0031547A"/>
    <w:rsid w:val="0031574A"/>
    <w:rsid w:val="003157EB"/>
    <w:rsid w:val="0031589A"/>
    <w:rsid w:val="0031594F"/>
    <w:rsid w:val="003159B3"/>
    <w:rsid w:val="003159FC"/>
    <w:rsid w:val="003160D2"/>
    <w:rsid w:val="00316131"/>
    <w:rsid w:val="003161E4"/>
    <w:rsid w:val="003163C7"/>
    <w:rsid w:val="0031650A"/>
    <w:rsid w:val="003166D3"/>
    <w:rsid w:val="003167D6"/>
    <w:rsid w:val="00316871"/>
    <w:rsid w:val="003169DD"/>
    <w:rsid w:val="003169EF"/>
    <w:rsid w:val="00316A35"/>
    <w:rsid w:val="00316ECC"/>
    <w:rsid w:val="00316F2E"/>
    <w:rsid w:val="00316F61"/>
    <w:rsid w:val="00316F7D"/>
    <w:rsid w:val="00316FC0"/>
    <w:rsid w:val="00317402"/>
    <w:rsid w:val="003174B0"/>
    <w:rsid w:val="003175B5"/>
    <w:rsid w:val="00317695"/>
    <w:rsid w:val="003178EB"/>
    <w:rsid w:val="003178FF"/>
    <w:rsid w:val="00317A88"/>
    <w:rsid w:val="0032040C"/>
    <w:rsid w:val="0032042D"/>
    <w:rsid w:val="00320528"/>
    <w:rsid w:val="003205D0"/>
    <w:rsid w:val="0032084C"/>
    <w:rsid w:val="003208DB"/>
    <w:rsid w:val="003209DA"/>
    <w:rsid w:val="003209DF"/>
    <w:rsid w:val="00320B4F"/>
    <w:rsid w:val="00320D19"/>
    <w:rsid w:val="00321115"/>
    <w:rsid w:val="0032131B"/>
    <w:rsid w:val="003213F1"/>
    <w:rsid w:val="00321496"/>
    <w:rsid w:val="003215F1"/>
    <w:rsid w:val="003217FE"/>
    <w:rsid w:val="00321E93"/>
    <w:rsid w:val="003220D3"/>
    <w:rsid w:val="003221D2"/>
    <w:rsid w:val="00322250"/>
    <w:rsid w:val="00322304"/>
    <w:rsid w:val="00322771"/>
    <w:rsid w:val="003229B7"/>
    <w:rsid w:val="00322B9B"/>
    <w:rsid w:val="003232E6"/>
    <w:rsid w:val="00323394"/>
    <w:rsid w:val="003235F4"/>
    <w:rsid w:val="00323790"/>
    <w:rsid w:val="00323A9A"/>
    <w:rsid w:val="00323C18"/>
    <w:rsid w:val="00323C1B"/>
    <w:rsid w:val="00323C9D"/>
    <w:rsid w:val="00323D8D"/>
    <w:rsid w:val="0032408C"/>
    <w:rsid w:val="0032433B"/>
    <w:rsid w:val="00324606"/>
    <w:rsid w:val="00324AA5"/>
    <w:rsid w:val="00324E47"/>
    <w:rsid w:val="003251CD"/>
    <w:rsid w:val="00325563"/>
    <w:rsid w:val="00325CC9"/>
    <w:rsid w:val="00325E26"/>
    <w:rsid w:val="00325F8B"/>
    <w:rsid w:val="00326281"/>
    <w:rsid w:val="00326635"/>
    <w:rsid w:val="0032670C"/>
    <w:rsid w:val="003267B8"/>
    <w:rsid w:val="00326AC1"/>
    <w:rsid w:val="00326ECF"/>
    <w:rsid w:val="00326F69"/>
    <w:rsid w:val="00327128"/>
    <w:rsid w:val="00327479"/>
    <w:rsid w:val="003275C0"/>
    <w:rsid w:val="003275F8"/>
    <w:rsid w:val="0032796D"/>
    <w:rsid w:val="00327985"/>
    <w:rsid w:val="00327A01"/>
    <w:rsid w:val="00327A7E"/>
    <w:rsid w:val="00327B60"/>
    <w:rsid w:val="00327D8F"/>
    <w:rsid w:val="00327FBA"/>
    <w:rsid w:val="003301C6"/>
    <w:rsid w:val="00330583"/>
    <w:rsid w:val="003308FE"/>
    <w:rsid w:val="00330951"/>
    <w:rsid w:val="00330A2C"/>
    <w:rsid w:val="00330E88"/>
    <w:rsid w:val="00331323"/>
    <w:rsid w:val="003314FF"/>
    <w:rsid w:val="0033159F"/>
    <w:rsid w:val="00331AAE"/>
    <w:rsid w:val="00331B7A"/>
    <w:rsid w:val="00331C62"/>
    <w:rsid w:val="00331F3B"/>
    <w:rsid w:val="0033217E"/>
    <w:rsid w:val="00332287"/>
    <w:rsid w:val="00332E3C"/>
    <w:rsid w:val="003331B7"/>
    <w:rsid w:val="00333583"/>
    <w:rsid w:val="003335BD"/>
    <w:rsid w:val="003335F3"/>
    <w:rsid w:val="00333697"/>
    <w:rsid w:val="003336DE"/>
    <w:rsid w:val="00333781"/>
    <w:rsid w:val="00333A4B"/>
    <w:rsid w:val="00333ADC"/>
    <w:rsid w:val="00333B78"/>
    <w:rsid w:val="00333C2C"/>
    <w:rsid w:val="00333F14"/>
    <w:rsid w:val="00334089"/>
    <w:rsid w:val="0033418D"/>
    <w:rsid w:val="0033431F"/>
    <w:rsid w:val="003346E9"/>
    <w:rsid w:val="00334AAB"/>
    <w:rsid w:val="00334EF0"/>
    <w:rsid w:val="00334F57"/>
    <w:rsid w:val="00334F96"/>
    <w:rsid w:val="003354B7"/>
    <w:rsid w:val="003355A1"/>
    <w:rsid w:val="0033597C"/>
    <w:rsid w:val="00335CE5"/>
    <w:rsid w:val="0033631D"/>
    <w:rsid w:val="0033657C"/>
    <w:rsid w:val="00336BA0"/>
    <w:rsid w:val="00337002"/>
    <w:rsid w:val="0033730B"/>
    <w:rsid w:val="00337447"/>
    <w:rsid w:val="00337509"/>
    <w:rsid w:val="0033773B"/>
    <w:rsid w:val="0033775F"/>
    <w:rsid w:val="00337A63"/>
    <w:rsid w:val="00337C9A"/>
    <w:rsid w:val="00340261"/>
    <w:rsid w:val="00340286"/>
    <w:rsid w:val="00340532"/>
    <w:rsid w:val="003405B2"/>
    <w:rsid w:val="00340E3E"/>
    <w:rsid w:val="00340FF7"/>
    <w:rsid w:val="0034102F"/>
    <w:rsid w:val="0034108F"/>
    <w:rsid w:val="00341343"/>
    <w:rsid w:val="003416F3"/>
    <w:rsid w:val="00341714"/>
    <w:rsid w:val="00341895"/>
    <w:rsid w:val="00341B17"/>
    <w:rsid w:val="00341BC1"/>
    <w:rsid w:val="00342186"/>
    <w:rsid w:val="003421B0"/>
    <w:rsid w:val="00342743"/>
    <w:rsid w:val="00342C65"/>
    <w:rsid w:val="0034308E"/>
    <w:rsid w:val="00343095"/>
    <w:rsid w:val="00343319"/>
    <w:rsid w:val="0034332F"/>
    <w:rsid w:val="00343538"/>
    <w:rsid w:val="00343A20"/>
    <w:rsid w:val="00343BC8"/>
    <w:rsid w:val="00343C5C"/>
    <w:rsid w:val="003443F1"/>
    <w:rsid w:val="00344A92"/>
    <w:rsid w:val="003453DE"/>
    <w:rsid w:val="00345472"/>
    <w:rsid w:val="00345CD8"/>
    <w:rsid w:val="00345D37"/>
    <w:rsid w:val="00346530"/>
    <w:rsid w:val="00346765"/>
    <w:rsid w:val="0034677C"/>
    <w:rsid w:val="0034681F"/>
    <w:rsid w:val="0034692B"/>
    <w:rsid w:val="0034697E"/>
    <w:rsid w:val="00346A82"/>
    <w:rsid w:val="00346EEB"/>
    <w:rsid w:val="0034701E"/>
    <w:rsid w:val="00347109"/>
    <w:rsid w:val="0034719A"/>
    <w:rsid w:val="003471C0"/>
    <w:rsid w:val="003500D9"/>
    <w:rsid w:val="0035019E"/>
    <w:rsid w:val="003504B2"/>
    <w:rsid w:val="003505E5"/>
    <w:rsid w:val="0035079C"/>
    <w:rsid w:val="003507E4"/>
    <w:rsid w:val="003508EF"/>
    <w:rsid w:val="003509D0"/>
    <w:rsid w:val="00350A13"/>
    <w:rsid w:val="00350C30"/>
    <w:rsid w:val="00350C96"/>
    <w:rsid w:val="0035119B"/>
    <w:rsid w:val="0035135F"/>
    <w:rsid w:val="0035175E"/>
    <w:rsid w:val="003521C1"/>
    <w:rsid w:val="003522C8"/>
    <w:rsid w:val="003522F6"/>
    <w:rsid w:val="00352707"/>
    <w:rsid w:val="00352A43"/>
    <w:rsid w:val="00352C14"/>
    <w:rsid w:val="00352CA7"/>
    <w:rsid w:val="00353200"/>
    <w:rsid w:val="003532AC"/>
    <w:rsid w:val="0035341C"/>
    <w:rsid w:val="00353759"/>
    <w:rsid w:val="0035384C"/>
    <w:rsid w:val="00353B43"/>
    <w:rsid w:val="00353FB1"/>
    <w:rsid w:val="00354268"/>
    <w:rsid w:val="00354298"/>
    <w:rsid w:val="0035432D"/>
    <w:rsid w:val="00354663"/>
    <w:rsid w:val="0035475B"/>
    <w:rsid w:val="00354763"/>
    <w:rsid w:val="00354A28"/>
    <w:rsid w:val="00354A6C"/>
    <w:rsid w:val="003552B7"/>
    <w:rsid w:val="00355369"/>
    <w:rsid w:val="00355527"/>
    <w:rsid w:val="0035555A"/>
    <w:rsid w:val="003555B1"/>
    <w:rsid w:val="00355866"/>
    <w:rsid w:val="00355B5C"/>
    <w:rsid w:val="00356242"/>
    <w:rsid w:val="00356614"/>
    <w:rsid w:val="003569B2"/>
    <w:rsid w:val="00356C63"/>
    <w:rsid w:val="00356C73"/>
    <w:rsid w:val="00356CB1"/>
    <w:rsid w:val="00356D15"/>
    <w:rsid w:val="00356D66"/>
    <w:rsid w:val="00356DE5"/>
    <w:rsid w:val="00357321"/>
    <w:rsid w:val="00357418"/>
    <w:rsid w:val="00357789"/>
    <w:rsid w:val="00357A2A"/>
    <w:rsid w:val="00357B76"/>
    <w:rsid w:val="00360047"/>
    <w:rsid w:val="00360499"/>
    <w:rsid w:val="0036049B"/>
    <w:rsid w:val="00360655"/>
    <w:rsid w:val="00360A5B"/>
    <w:rsid w:val="00360A84"/>
    <w:rsid w:val="00360CDC"/>
    <w:rsid w:val="003610E0"/>
    <w:rsid w:val="00361388"/>
    <w:rsid w:val="00361836"/>
    <w:rsid w:val="00361DA3"/>
    <w:rsid w:val="00362030"/>
    <w:rsid w:val="003620C5"/>
    <w:rsid w:val="00362312"/>
    <w:rsid w:val="00362849"/>
    <w:rsid w:val="003628DA"/>
    <w:rsid w:val="003629EE"/>
    <w:rsid w:val="00362DE6"/>
    <w:rsid w:val="00362EA9"/>
    <w:rsid w:val="003630CF"/>
    <w:rsid w:val="0036342C"/>
    <w:rsid w:val="003635AA"/>
    <w:rsid w:val="003638AA"/>
    <w:rsid w:val="00363C10"/>
    <w:rsid w:val="0036477F"/>
    <w:rsid w:val="00364865"/>
    <w:rsid w:val="00364B75"/>
    <w:rsid w:val="00364C20"/>
    <w:rsid w:val="00364DCF"/>
    <w:rsid w:val="00365332"/>
    <w:rsid w:val="00365342"/>
    <w:rsid w:val="003659DE"/>
    <w:rsid w:val="00365BDB"/>
    <w:rsid w:val="00365C13"/>
    <w:rsid w:val="00365DB2"/>
    <w:rsid w:val="0036632D"/>
    <w:rsid w:val="00366948"/>
    <w:rsid w:val="00367717"/>
    <w:rsid w:val="00367B83"/>
    <w:rsid w:val="00367C1C"/>
    <w:rsid w:val="00367E2F"/>
    <w:rsid w:val="00367E92"/>
    <w:rsid w:val="00367EFA"/>
    <w:rsid w:val="003701D9"/>
    <w:rsid w:val="00370262"/>
    <w:rsid w:val="003702B6"/>
    <w:rsid w:val="003702EB"/>
    <w:rsid w:val="00370697"/>
    <w:rsid w:val="00370A20"/>
    <w:rsid w:val="00370BC4"/>
    <w:rsid w:val="00370C06"/>
    <w:rsid w:val="003710D9"/>
    <w:rsid w:val="003712A8"/>
    <w:rsid w:val="003712E7"/>
    <w:rsid w:val="0037197F"/>
    <w:rsid w:val="00371A9A"/>
    <w:rsid w:val="00371DFF"/>
    <w:rsid w:val="0037224B"/>
    <w:rsid w:val="003725BB"/>
    <w:rsid w:val="00372AC7"/>
    <w:rsid w:val="00372B25"/>
    <w:rsid w:val="00373166"/>
    <w:rsid w:val="003731FC"/>
    <w:rsid w:val="00373632"/>
    <w:rsid w:val="00373A14"/>
    <w:rsid w:val="00373DFF"/>
    <w:rsid w:val="00374038"/>
    <w:rsid w:val="00374052"/>
    <w:rsid w:val="00374369"/>
    <w:rsid w:val="003743AF"/>
    <w:rsid w:val="0037450C"/>
    <w:rsid w:val="003746AF"/>
    <w:rsid w:val="00374B77"/>
    <w:rsid w:val="00374C24"/>
    <w:rsid w:val="00374C66"/>
    <w:rsid w:val="00374D72"/>
    <w:rsid w:val="00374EC8"/>
    <w:rsid w:val="00375143"/>
    <w:rsid w:val="00375449"/>
    <w:rsid w:val="003755F7"/>
    <w:rsid w:val="00375B69"/>
    <w:rsid w:val="00375E69"/>
    <w:rsid w:val="00375ECF"/>
    <w:rsid w:val="00375F28"/>
    <w:rsid w:val="00376116"/>
    <w:rsid w:val="00376149"/>
    <w:rsid w:val="0037624C"/>
    <w:rsid w:val="0037693E"/>
    <w:rsid w:val="00376D31"/>
    <w:rsid w:val="00376DA0"/>
    <w:rsid w:val="00376F05"/>
    <w:rsid w:val="00376F30"/>
    <w:rsid w:val="003773A8"/>
    <w:rsid w:val="00377576"/>
    <w:rsid w:val="00377AE0"/>
    <w:rsid w:val="00377B0E"/>
    <w:rsid w:val="00377C3A"/>
    <w:rsid w:val="00377DAC"/>
    <w:rsid w:val="0038029A"/>
    <w:rsid w:val="003803B9"/>
    <w:rsid w:val="003803D7"/>
    <w:rsid w:val="00380874"/>
    <w:rsid w:val="00380C0A"/>
    <w:rsid w:val="00380D0B"/>
    <w:rsid w:val="00381377"/>
    <w:rsid w:val="00381AB4"/>
    <w:rsid w:val="003821DA"/>
    <w:rsid w:val="003821E2"/>
    <w:rsid w:val="003821F1"/>
    <w:rsid w:val="00382463"/>
    <w:rsid w:val="003824F1"/>
    <w:rsid w:val="0038270F"/>
    <w:rsid w:val="00382C53"/>
    <w:rsid w:val="00382D8B"/>
    <w:rsid w:val="00382EFD"/>
    <w:rsid w:val="0038312E"/>
    <w:rsid w:val="00383205"/>
    <w:rsid w:val="00383BEF"/>
    <w:rsid w:val="00383D08"/>
    <w:rsid w:val="00383F04"/>
    <w:rsid w:val="0038406A"/>
    <w:rsid w:val="00384251"/>
    <w:rsid w:val="003842CC"/>
    <w:rsid w:val="0038437E"/>
    <w:rsid w:val="00384893"/>
    <w:rsid w:val="00384A71"/>
    <w:rsid w:val="00384B33"/>
    <w:rsid w:val="00384B4B"/>
    <w:rsid w:val="00385576"/>
    <w:rsid w:val="00385A7A"/>
    <w:rsid w:val="00385B40"/>
    <w:rsid w:val="00385CE9"/>
    <w:rsid w:val="00385DE4"/>
    <w:rsid w:val="00385E2E"/>
    <w:rsid w:val="00385E31"/>
    <w:rsid w:val="0038600A"/>
    <w:rsid w:val="0038627E"/>
    <w:rsid w:val="00386601"/>
    <w:rsid w:val="00386B8E"/>
    <w:rsid w:val="00386BC7"/>
    <w:rsid w:val="00386E1D"/>
    <w:rsid w:val="00386F97"/>
    <w:rsid w:val="00387131"/>
    <w:rsid w:val="00387256"/>
    <w:rsid w:val="003879D4"/>
    <w:rsid w:val="00387EDD"/>
    <w:rsid w:val="003901D5"/>
    <w:rsid w:val="0039027F"/>
    <w:rsid w:val="00390587"/>
    <w:rsid w:val="003905B5"/>
    <w:rsid w:val="00390680"/>
    <w:rsid w:val="00390685"/>
    <w:rsid w:val="003906A7"/>
    <w:rsid w:val="003907C5"/>
    <w:rsid w:val="00390AEB"/>
    <w:rsid w:val="00390D5F"/>
    <w:rsid w:val="00390D9F"/>
    <w:rsid w:val="00390DE8"/>
    <w:rsid w:val="00391526"/>
    <w:rsid w:val="00391745"/>
    <w:rsid w:val="00391A41"/>
    <w:rsid w:val="00391D4B"/>
    <w:rsid w:val="00391FA8"/>
    <w:rsid w:val="003921A1"/>
    <w:rsid w:val="003927EB"/>
    <w:rsid w:val="003928A0"/>
    <w:rsid w:val="00392BB4"/>
    <w:rsid w:val="00392C35"/>
    <w:rsid w:val="00392CBC"/>
    <w:rsid w:val="003930AE"/>
    <w:rsid w:val="00393243"/>
    <w:rsid w:val="0039332D"/>
    <w:rsid w:val="00393894"/>
    <w:rsid w:val="00393B3C"/>
    <w:rsid w:val="00393E10"/>
    <w:rsid w:val="00393E18"/>
    <w:rsid w:val="00393E96"/>
    <w:rsid w:val="00393F11"/>
    <w:rsid w:val="0039412E"/>
    <w:rsid w:val="00394369"/>
    <w:rsid w:val="00394A5A"/>
    <w:rsid w:val="00394C60"/>
    <w:rsid w:val="00394CA7"/>
    <w:rsid w:val="00394E50"/>
    <w:rsid w:val="00394EF7"/>
    <w:rsid w:val="00394F00"/>
    <w:rsid w:val="00395124"/>
    <w:rsid w:val="0039514A"/>
    <w:rsid w:val="0039520D"/>
    <w:rsid w:val="0039534F"/>
    <w:rsid w:val="00395431"/>
    <w:rsid w:val="00395442"/>
    <w:rsid w:val="00395819"/>
    <w:rsid w:val="0039596C"/>
    <w:rsid w:val="00395A6E"/>
    <w:rsid w:val="00395A90"/>
    <w:rsid w:val="00395C15"/>
    <w:rsid w:val="003960D2"/>
    <w:rsid w:val="003960DD"/>
    <w:rsid w:val="003966BC"/>
    <w:rsid w:val="00396BA2"/>
    <w:rsid w:val="00396C04"/>
    <w:rsid w:val="00396C52"/>
    <w:rsid w:val="00396CD3"/>
    <w:rsid w:val="003972FE"/>
    <w:rsid w:val="003973E3"/>
    <w:rsid w:val="00397608"/>
    <w:rsid w:val="003976D4"/>
    <w:rsid w:val="003976F0"/>
    <w:rsid w:val="003A0172"/>
    <w:rsid w:val="003A0961"/>
    <w:rsid w:val="003A0DB0"/>
    <w:rsid w:val="003A10C6"/>
    <w:rsid w:val="003A142C"/>
    <w:rsid w:val="003A14EF"/>
    <w:rsid w:val="003A15EC"/>
    <w:rsid w:val="003A17D3"/>
    <w:rsid w:val="003A215D"/>
    <w:rsid w:val="003A21BC"/>
    <w:rsid w:val="003A21C9"/>
    <w:rsid w:val="003A236C"/>
    <w:rsid w:val="003A2571"/>
    <w:rsid w:val="003A285A"/>
    <w:rsid w:val="003A2912"/>
    <w:rsid w:val="003A2BDB"/>
    <w:rsid w:val="003A2E69"/>
    <w:rsid w:val="003A3863"/>
    <w:rsid w:val="003A3905"/>
    <w:rsid w:val="003A39C8"/>
    <w:rsid w:val="003A3FDD"/>
    <w:rsid w:val="003A412B"/>
    <w:rsid w:val="003A41DC"/>
    <w:rsid w:val="003A4303"/>
    <w:rsid w:val="003A45D3"/>
    <w:rsid w:val="003A47F2"/>
    <w:rsid w:val="003A4CAA"/>
    <w:rsid w:val="003A4EE1"/>
    <w:rsid w:val="003A5431"/>
    <w:rsid w:val="003A5574"/>
    <w:rsid w:val="003A55A2"/>
    <w:rsid w:val="003A5917"/>
    <w:rsid w:val="003A5BB6"/>
    <w:rsid w:val="003A5DB9"/>
    <w:rsid w:val="003A5FE4"/>
    <w:rsid w:val="003A66A9"/>
    <w:rsid w:val="003A6A9D"/>
    <w:rsid w:val="003A6ADC"/>
    <w:rsid w:val="003A6B9F"/>
    <w:rsid w:val="003A6DCE"/>
    <w:rsid w:val="003A7056"/>
    <w:rsid w:val="003A71F5"/>
    <w:rsid w:val="003A7387"/>
    <w:rsid w:val="003A7517"/>
    <w:rsid w:val="003A76CF"/>
    <w:rsid w:val="003A7867"/>
    <w:rsid w:val="003A7CCC"/>
    <w:rsid w:val="003A7D82"/>
    <w:rsid w:val="003B0203"/>
    <w:rsid w:val="003B066B"/>
    <w:rsid w:val="003B06F2"/>
    <w:rsid w:val="003B0728"/>
    <w:rsid w:val="003B0834"/>
    <w:rsid w:val="003B087E"/>
    <w:rsid w:val="003B08E5"/>
    <w:rsid w:val="003B0F41"/>
    <w:rsid w:val="003B0FA2"/>
    <w:rsid w:val="003B115B"/>
    <w:rsid w:val="003B1945"/>
    <w:rsid w:val="003B1A04"/>
    <w:rsid w:val="003B1B17"/>
    <w:rsid w:val="003B1D9C"/>
    <w:rsid w:val="003B1EC9"/>
    <w:rsid w:val="003B2203"/>
    <w:rsid w:val="003B2465"/>
    <w:rsid w:val="003B25BB"/>
    <w:rsid w:val="003B2982"/>
    <w:rsid w:val="003B2DE7"/>
    <w:rsid w:val="003B30C1"/>
    <w:rsid w:val="003B328D"/>
    <w:rsid w:val="003B35FA"/>
    <w:rsid w:val="003B3672"/>
    <w:rsid w:val="003B38C1"/>
    <w:rsid w:val="003B38F7"/>
    <w:rsid w:val="003B3A23"/>
    <w:rsid w:val="003B3A68"/>
    <w:rsid w:val="003B3D08"/>
    <w:rsid w:val="003B3DD4"/>
    <w:rsid w:val="003B3EFE"/>
    <w:rsid w:val="003B3F79"/>
    <w:rsid w:val="003B4232"/>
    <w:rsid w:val="003B45DF"/>
    <w:rsid w:val="003B4A7C"/>
    <w:rsid w:val="003B4B67"/>
    <w:rsid w:val="003B4CA4"/>
    <w:rsid w:val="003B4EC7"/>
    <w:rsid w:val="003B4F0D"/>
    <w:rsid w:val="003B51E3"/>
    <w:rsid w:val="003B53FB"/>
    <w:rsid w:val="003B5B4F"/>
    <w:rsid w:val="003B5C18"/>
    <w:rsid w:val="003B5D37"/>
    <w:rsid w:val="003B5D8F"/>
    <w:rsid w:val="003B5EFA"/>
    <w:rsid w:val="003B61DE"/>
    <w:rsid w:val="003B6317"/>
    <w:rsid w:val="003B63E0"/>
    <w:rsid w:val="003B64DF"/>
    <w:rsid w:val="003B65C7"/>
    <w:rsid w:val="003B6661"/>
    <w:rsid w:val="003B67FC"/>
    <w:rsid w:val="003B6AA9"/>
    <w:rsid w:val="003B6B3D"/>
    <w:rsid w:val="003B6B51"/>
    <w:rsid w:val="003B6BCB"/>
    <w:rsid w:val="003B6C79"/>
    <w:rsid w:val="003B6D7A"/>
    <w:rsid w:val="003B6EFD"/>
    <w:rsid w:val="003B6FA4"/>
    <w:rsid w:val="003B7054"/>
    <w:rsid w:val="003B7196"/>
    <w:rsid w:val="003B7287"/>
    <w:rsid w:val="003B7295"/>
    <w:rsid w:val="003B77F9"/>
    <w:rsid w:val="003B780B"/>
    <w:rsid w:val="003B798B"/>
    <w:rsid w:val="003B7E68"/>
    <w:rsid w:val="003C00A6"/>
    <w:rsid w:val="003C0445"/>
    <w:rsid w:val="003C0622"/>
    <w:rsid w:val="003C14D3"/>
    <w:rsid w:val="003C192B"/>
    <w:rsid w:val="003C19BD"/>
    <w:rsid w:val="003C22C0"/>
    <w:rsid w:val="003C25FF"/>
    <w:rsid w:val="003C27B7"/>
    <w:rsid w:val="003C284A"/>
    <w:rsid w:val="003C2ACC"/>
    <w:rsid w:val="003C2AD3"/>
    <w:rsid w:val="003C2B90"/>
    <w:rsid w:val="003C2DDC"/>
    <w:rsid w:val="003C31F1"/>
    <w:rsid w:val="003C3492"/>
    <w:rsid w:val="003C378D"/>
    <w:rsid w:val="003C3A43"/>
    <w:rsid w:val="003C3BEE"/>
    <w:rsid w:val="003C3C93"/>
    <w:rsid w:val="003C3EB4"/>
    <w:rsid w:val="003C3FA0"/>
    <w:rsid w:val="003C4773"/>
    <w:rsid w:val="003C48DF"/>
    <w:rsid w:val="003C4E46"/>
    <w:rsid w:val="003C5115"/>
    <w:rsid w:val="003C5190"/>
    <w:rsid w:val="003C5271"/>
    <w:rsid w:val="003C52A1"/>
    <w:rsid w:val="003C5377"/>
    <w:rsid w:val="003C56E8"/>
    <w:rsid w:val="003C5A2A"/>
    <w:rsid w:val="003C5A3B"/>
    <w:rsid w:val="003C5DFB"/>
    <w:rsid w:val="003C5F07"/>
    <w:rsid w:val="003C5FBF"/>
    <w:rsid w:val="003C6286"/>
    <w:rsid w:val="003C6298"/>
    <w:rsid w:val="003C6424"/>
    <w:rsid w:val="003C6444"/>
    <w:rsid w:val="003C64D1"/>
    <w:rsid w:val="003C6639"/>
    <w:rsid w:val="003C6F74"/>
    <w:rsid w:val="003C7259"/>
    <w:rsid w:val="003C7266"/>
    <w:rsid w:val="003C72BB"/>
    <w:rsid w:val="003D039A"/>
    <w:rsid w:val="003D04AA"/>
    <w:rsid w:val="003D07AD"/>
    <w:rsid w:val="003D0821"/>
    <w:rsid w:val="003D0912"/>
    <w:rsid w:val="003D09A0"/>
    <w:rsid w:val="003D0B22"/>
    <w:rsid w:val="003D0E44"/>
    <w:rsid w:val="003D0E80"/>
    <w:rsid w:val="003D10CA"/>
    <w:rsid w:val="003D111F"/>
    <w:rsid w:val="003D11C8"/>
    <w:rsid w:val="003D11D2"/>
    <w:rsid w:val="003D120E"/>
    <w:rsid w:val="003D12ED"/>
    <w:rsid w:val="003D1357"/>
    <w:rsid w:val="003D155A"/>
    <w:rsid w:val="003D16D0"/>
    <w:rsid w:val="003D1729"/>
    <w:rsid w:val="003D1862"/>
    <w:rsid w:val="003D1A09"/>
    <w:rsid w:val="003D1D9F"/>
    <w:rsid w:val="003D1EBC"/>
    <w:rsid w:val="003D1F37"/>
    <w:rsid w:val="003D2B80"/>
    <w:rsid w:val="003D2D0C"/>
    <w:rsid w:val="003D33D5"/>
    <w:rsid w:val="003D3733"/>
    <w:rsid w:val="003D3776"/>
    <w:rsid w:val="003D37F8"/>
    <w:rsid w:val="003D3A83"/>
    <w:rsid w:val="003D3D01"/>
    <w:rsid w:val="003D3D33"/>
    <w:rsid w:val="003D3D57"/>
    <w:rsid w:val="003D4059"/>
    <w:rsid w:val="003D43C6"/>
    <w:rsid w:val="003D43DD"/>
    <w:rsid w:val="003D48E4"/>
    <w:rsid w:val="003D4A6C"/>
    <w:rsid w:val="003D514F"/>
    <w:rsid w:val="003D5255"/>
    <w:rsid w:val="003D54A2"/>
    <w:rsid w:val="003D573D"/>
    <w:rsid w:val="003D5A71"/>
    <w:rsid w:val="003D5AB4"/>
    <w:rsid w:val="003D5EF9"/>
    <w:rsid w:val="003D60A2"/>
    <w:rsid w:val="003D613B"/>
    <w:rsid w:val="003D63A4"/>
    <w:rsid w:val="003D6496"/>
    <w:rsid w:val="003D64C3"/>
    <w:rsid w:val="003D6A00"/>
    <w:rsid w:val="003D6A25"/>
    <w:rsid w:val="003D6A28"/>
    <w:rsid w:val="003D709B"/>
    <w:rsid w:val="003D710B"/>
    <w:rsid w:val="003D71DA"/>
    <w:rsid w:val="003D724E"/>
    <w:rsid w:val="003D72B1"/>
    <w:rsid w:val="003D775A"/>
    <w:rsid w:val="003D77E8"/>
    <w:rsid w:val="003D7DE2"/>
    <w:rsid w:val="003E0086"/>
    <w:rsid w:val="003E056B"/>
    <w:rsid w:val="003E0D19"/>
    <w:rsid w:val="003E0D54"/>
    <w:rsid w:val="003E0DEF"/>
    <w:rsid w:val="003E118D"/>
    <w:rsid w:val="003E1276"/>
    <w:rsid w:val="003E153D"/>
    <w:rsid w:val="003E15D2"/>
    <w:rsid w:val="003E1744"/>
    <w:rsid w:val="003E1972"/>
    <w:rsid w:val="003E1AAA"/>
    <w:rsid w:val="003E1B41"/>
    <w:rsid w:val="003E1BFD"/>
    <w:rsid w:val="003E1F47"/>
    <w:rsid w:val="003E2290"/>
    <w:rsid w:val="003E22B3"/>
    <w:rsid w:val="003E232F"/>
    <w:rsid w:val="003E24EB"/>
    <w:rsid w:val="003E2808"/>
    <w:rsid w:val="003E2A0C"/>
    <w:rsid w:val="003E2A0E"/>
    <w:rsid w:val="003E2BFF"/>
    <w:rsid w:val="003E2D66"/>
    <w:rsid w:val="003E2DE8"/>
    <w:rsid w:val="003E31F7"/>
    <w:rsid w:val="003E38B0"/>
    <w:rsid w:val="003E3B5E"/>
    <w:rsid w:val="003E3CB2"/>
    <w:rsid w:val="003E3D9B"/>
    <w:rsid w:val="003E3E49"/>
    <w:rsid w:val="003E3EB6"/>
    <w:rsid w:val="003E3EFD"/>
    <w:rsid w:val="003E3F16"/>
    <w:rsid w:val="003E48F8"/>
    <w:rsid w:val="003E4AA9"/>
    <w:rsid w:val="003E4AFC"/>
    <w:rsid w:val="003E4B6C"/>
    <w:rsid w:val="003E4C07"/>
    <w:rsid w:val="003E4E12"/>
    <w:rsid w:val="003E50C2"/>
    <w:rsid w:val="003E52EC"/>
    <w:rsid w:val="003E57CC"/>
    <w:rsid w:val="003E5898"/>
    <w:rsid w:val="003E5A01"/>
    <w:rsid w:val="003E5A5D"/>
    <w:rsid w:val="003E5AFE"/>
    <w:rsid w:val="003E5BB0"/>
    <w:rsid w:val="003E5C76"/>
    <w:rsid w:val="003E5F90"/>
    <w:rsid w:val="003E606C"/>
    <w:rsid w:val="003E611C"/>
    <w:rsid w:val="003E620F"/>
    <w:rsid w:val="003E66C0"/>
    <w:rsid w:val="003E68BD"/>
    <w:rsid w:val="003E6927"/>
    <w:rsid w:val="003E6DCC"/>
    <w:rsid w:val="003E6EB9"/>
    <w:rsid w:val="003E7181"/>
    <w:rsid w:val="003E7213"/>
    <w:rsid w:val="003E7264"/>
    <w:rsid w:val="003E733F"/>
    <w:rsid w:val="003E74AD"/>
    <w:rsid w:val="003E7C0A"/>
    <w:rsid w:val="003E7FD9"/>
    <w:rsid w:val="003F033E"/>
    <w:rsid w:val="003F03CF"/>
    <w:rsid w:val="003F0608"/>
    <w:rsid w:val="003F0758"/>
    <w:rsid w:val="003F0981"/>
    <w:rsid w:val="003F0B4A"/>
    <w:rsid w:val="003F0BC0"/>
    <w:rsid w:val="003F0BF0"/>
    <w:rsid w:val="003F0CAB"/>
    <w:rsid w:val="003F0E6A"/>
    <w:rsid w:val="003F0F89"/>
    <w:rsid w:val="003F11AD"/>
    <w:rsid w:val="003F1242"/>
    <w:rsid w:val="003F13F7"/>
    <w:rsid w:val="003F1E3A"/>
    <w:rsid w:val="003F206D"/>
    <w:rsid w:val="003F212F"/>
    <w:rsid w:val="003F264F"/>
    <w:rsid w:val="003F2697"/>
    <w:rsid w:val="003F29BF"/>
    <w:rsid w:val="003F2A4B"/>
    <w:rsid w:val="003F2BD4"/>
    <w:rsid w:val="003F2C14"/>
    <w:rsid w:val="003F2C1D"/>
    <w:rsid w:val="003F2CDC"/>
    <w:rsid w:val="003F2E9D"/>
    <w:rsid w:val="003F3147"/>
    <w:rsid w:val="003F3511"/>
    <w:rsid w:val="003F3589"/>
    <w:rsid w:val="003F3810"/>
    <w:rsid w:val="003F386A"/>
    <w:rsid w:val="003F38A5"/>
    <w:rsid w:val="003F3A5D"/>
    <w:rsid w:val="003F3F74"/>
    <w:rsid w:val="003F41A2"/>
    <w:rsid w:val="003F4373"/>
    <w:rsid w:val="003F438A"/>
    <w:rsid w:val="003F43EF"/>
    <w:rsid w:val="003F4B8B"/>
    <w:rsid w:val="003F4D1D"/>
    <w:rsid w:val="003F5054"/>
    <w:rsid w:val="003F5153"/>
    <w:rsid w:val="003F5459"/>
    <w:rsid w:val="003F5773"/>
    <w:rsid w:val="003F5A61"/>
    <w:rsid w:val="003F5CC1"/>
    <w:rsid w:val="003F6297"/>
    <w:rsid w:val="003F63C0"/>
    <w:rsid w:val="003F67EF"/>
    <w:rsid w:val="003F6A5F"/>
    <w:rsid w:val="003F6BCA"/>
    <w:rsid w:val="003F6C79"/>
    <w:rsid w:val="003F6C8C"/>
    <w:rsid w:val="003F6E6B"/>
    <w:rsid w:val="003F7007"/>
    <w:rsid w:val="003F7065"/>
    <w:rsid w:val="003F7204"/>
    <w:rsid w:val="003F7455"/>
    <w:rsid w:val="003F748B"/>
    <w:rsid w:val="003F766E"/>
    <w:rsid w:val="003F7C6E"/>
    <w:rsid w:val="003F7F32"/>
    <w:rsid w:val="0040005E"/>
    <w:rsid w:val="004001D1"/>
    <w:rsid w:val="00400311"/>
    <w:rsid w:val="0040058D"/>
    <w:rsid w:val="004005E7"/>
    <w:rsid w:val="004007B3"/>
    <w:rsid w:val="00400A56"/>
    <w:rsid w:val="00400BB9"/>
    <w:rsid w:val="00400C11"/>
    <w:rsid w:val="00400EC5"/>
    <w:rsid w:val="00400FD8"/>
    <w:rsid w:val="00401059"/>
    <w:rsid w:val="00401529"/>
    <w:rsid w:val="00401C33"/>
    <w:rsid w:val="00401CB3"/>
    <w:rsid w:val="0040271F"/>
    <w:rsid w:val="0040276B"/>
    <w:rsid w:val="00402AF1"/>
    <w:rsid w:val="00402D15"/>
    <w:rsid w:val="00402E2C"/>
    <w:rsid w:val="00402E44"/>
    <w:rsid w:val="00402F69"/>
    <w:rsid w:val="004039A4"/>
    <w:rsid w:val="00403BF7"/>
    <w:rsid w:val="00403D98"/>
    <w:rsid w:val="004045C3"/>
    <w:rsid w:val="00404671"/>
    <w:rsid w:val="00404677"/>
    <w:rsid w:val="00404797"/>
    <w:rsid w:val="00404A05"/>
    <w:rsid w:val="00404F3D"/>
    <w:rsid w:val="00405083"/>
    <w:rsid w:val="004051F4"/>
    <w:rsid w:val="00405520"/>
    <w:rsid w:val="0040557C"/>
    <w:rsid w:val="00405656"/>
    <w:rsid w:val="0040584A"/>
    <w:rsid w:val="004060E6"/>
    <w:rsid w:val="004068C8"/>
    <w:rsid w:val="00406BC9"/>
    <w:rsid w:val="00406E76"/>
    <w:rsid w:val="0040705B"/>
    <w:rsid w:val="00407133"/>
    <w:rsid w:val="004071BF"/>
    <w:rsid w:val="004071F3"/>
    <w:rsid w:val="004078E0"/>
    <w:rsid w:val="00407923"/>
    <w:rsid w:val="00407B5F"/>
    <w:rsid w:val="00410026"/>
    <w:rsid w:val="00410095"/>
    <w:rsid w:val="004103BC"/>
    <w:rsid w:val="00410423"/>
    <w:rsid w:val="00410600"/>
    <w:rsid w:val="004106B5"/>
    <w:rsid w:val="00410AEA"/>
    <w:rsid w:val="0041151F"/>
    <w:rsid w:val="00411813"/>
    <w:rsid w:val="0041186F"/>
    <w:rsid w:val="00411AD7"/>
    <w:rsid w:val="00411CF5"/>
    <w:rsid w:val="00411E44"/>
    <w:rsid w:val="0041207F"/>
    <w:rsid w:val="00412321"/>
    <w:rsid w:val="0041279A"/>
    <w:rsid w:val="004127A4"/>
    <w:rsid w:val="0041281A"/>
    <w:rsid w:val="00412BFD"/>
    <w:rsid w:val="00412C4C"/>
    <w:rsid w:val="00413030"/>
    <w:rsid w:val="0041316B"/>
    <w:rsid w:val="00413388"/>
    <w:rsid w:val="004133C6"/>
    <w:rsid w:val="00413623"/>
    <w:rsid w:val="004136A8"/>
    <w:rsid w:val="00413896"/>
    <w:rsid w:val="00413ACA"/>
    <w:rsid w:val="00413C29"/>
    <w:rsid w:val="00413FCB"/>
    <w:rsid w:val="00414070"/>
    <w:rsid w:val="004143C0"/>
    <w:rsid w:val="004143C9"/>
    <w:rsid w:val="004144B7"/>
    <w:rsid w:val="0041469F"/>
    <w:rsid w:val="0041472A"/>
    <w:rsid w:val="00414C36"/>
    <w:rsid w:val="00414ECA"/>
    <w:rsid w:val="00414F47"/>
    <w:rsid w:val="00414F65"/>
    <w:rsid w:val="00414F97"/>
    <w:rsid w:val="004150A2"/>
    <w:rsid w:val="004151D5"/>
    <w:rsid w:val="004152CC"/>
    <w:rsid w:val="00415479"/>
    <w:rsid w:val="00415778"/>
    <w:rsid w:val="004158B5"/>
    <w:rsid w:val="00415DC0"/>
    <w:rsid w:val="004162FF"/>
    <w:rsid w:val="00416654"/>
    <w:rsid w:val="004166F2"/>
    <w:rsid w:val="00417100"/>
    <w:rsid w:val="00417840"/>
    <w:rsid w:val="00417ADF"/>
    <w:rsid w:val="00417D4E"/>
    <w:rsid w:val="00417E6D"/>
    <w:rsid w:val="00420015"/>
    <w:rsid w:val="004200AA"/>
    <w:rsid w:val="00420253"/>
    <w:rsid w:val="00420266"/>
    <w:rsid w:val="004204F8"/>
    <w:rsid w:val="0042054C"/>
    <w:rsid w:val="004207F9"/>
    <w:rsid w:val="00420A1A"/>
    <w:rsid w:val="00420D43"/>
    <w:rsid w:val="00420D96"/>
    <w:rsid w:val="00420DB2"/>
    <w:rsid w:val="00420DD2"/>
    <w:rsid w:val="0042118E"/>
    <w:rsid w:val="004211B8"/>
    <w:rsid w:val="004213DC"/>
    <w:rsid w:val="004214EE"/>
    <w:rsid w:val="004214F4"/>
    <w:rsid w:val="004219A9"/>
    <w:rsid w:val="00421A85"/>
    <w:rsid w:val="00421E20"/>
    <w:rsid w:val="0042251B"/>
    <w:rsid w:val="00422638"/>
    <w:rsid w:val="00422D46"/>
    <w:rsid w:val="00422E4C"/>
    <w:rsid w:val="00422E9F"/>
    <w:rsid w:val="00423457"/>
    <w:rsid w:val="004237A8"/>
    <w:rsid w:val="00423847"/>
    <w:rsid w:val="00423924"/>
    <w:rsid w:val="00423ACC"/>
    <w:rsid w:val="00423B96"/>
    <w:rsid w:val="00423CD4"/>
    <w:rsid w:val="00423D39"/>
    <w:rsid w:val="00423E85"/>
    <w:rsid w:val="004240E9"/>
    <w:rsid w:val="0042421D"/>
    <w:rsid w:val="00424366"/>
    <w:rsid w:val="004243AE"/>
    <w:rsid w:val="004245C5"/>
    <w:rsid w:val="004245EF"/>
    <w:rsid w:val="00424655"/>
    <w:rsid w:val="00424847"/>
    <w:rsid w:val="00424898"/>
    <w:rsid w:val="00424B1D"/>
    <w:rsid w:val="00424E1A"/>
    <w:rsid w:val="004250CF"/>
    <w:rsid w:val="004254C0"/>
    <w:rsid w:val="004254FE"/>
    <w:rsid w:val="00425579"/>
    <w:rsid w:val="00425A30"/>
    <w:rsid w:val="00425AB9"/>
    <w:rsid w:val="00425AEE"/>
    <w:rsid w:val="00425BCC"/>
    <w:rsid w:val="00425BEA"/>
    <w:rsid w:val="00425D88"/>
    <w:rsid w:val="004260FB"/>
    <w:rsid w:val="004262A0"/>
    <w:rsid w:val="00426535"/>
    <w:rsid w:val="004265A7"/>
    <w:rsid w:val="00426611"/>
    <w:rsid w:val="004267AE"/>
    <w:rsid w:val="004267BF"/>
    <w:rsid w:val="0042694D"/>
    <w:rsid w:val="00426BBC"/>
    <w:rsid w:val="00426CC7"/>
    <w:rsid w:val="004271AD"/>
    <w:rsid w:val="0042722B"/>
    <w:rsid w:val="004272F8"/>
    <w:rsid w:val="00427727"/>
    <w:rsid w:val="00427798"/>
    <w:rsid w:val="0042787F"/>
    <w:rsid w:val="00427945"/>
    <w:rsid w:val="004279A2"/>
    <w:rsid w:val="004279FB"/>
    <w:rsid w:val="00427D55"/>
    <w:rsid w:val="00427FC9"/>
    <w:rsid w:val="004304C8"/>
    <w:rsid w:val="004304EE"/>
    <w:rsid w:val="0043087A"/>
    <w:rsid w:val="00430A67"/>
    <w:rsid w:val="00430B8C"/>
    <w:rsid w:val="00430BE9"/>
    <w:rsid w:val="00430F53"/>
    <w:rsid w:val="0043106B"/>
    <w:rsid w:val="004311B4"/>
    <w:rsid w:val="00431313"/>
    <w:rsid w:val="004314D1"/>
    <w:rsid w:val="00431A9B"/>
    <w:rsid w:val="00431C96"/>
    <w:rsid w:val="00431EBB"/>
    <w:rsid w:val="00431FE2"/>
    <w:rsid w:val="0043220A"/>
    <w:rsid w:val="00432294"/>
    <w:rsid w:val="0043242D"/>
    <w:rsid w:val="00432892"/>
    <w:rsid w:val="0043289F"/>
    <w:rsid w:val="00432BDA"/>
    <w:rsid w:val="00432C56"/>
    <w:rsid w:val="00432ED5"/>
    <w:rsid w:val="00432F11"/>
    <w:rsid w:val="0043302B"/>
    <w:rsid w:val="00433043"/>
    <w:rsid w:val="0043332D"/>
    <w:rsid w:val="00433502"/>
    <w:rsid w:val="00433593"/>
    <w:rsid w:val="0043375E"/>
    <w:rsid w:val="00433760"/>
    <w:rsid w:val="004337CD"/>
    <w:rsid w:val="00433A1D"/>
    <w:rsid w:val="00433A63"/>
    <w:rsid w:val="00433C16"/>
    <w:rsid w:val="00433EA5"/>
    <w:rsid w:val="004340A7"/>
    <w:rsid w:val="004348B9"/>
    <w:rsid w:val="00434D5A"/>
    <w:rsid w:val="00435043"/>
    <w:rsid w:val="00435089"/>
    <w:rsid w:val="004354A3"/>
    <w:rsid w:val="004355EC"/>
    <w:rsid w:val="004358E8"/>
    <w:rsid w:val="00435980"/>
    <w:rsid w:val="00435A2B"/>
    <w:rsid w:val="00435CDB"/>
    <w:rsid w:val="00435E0C"/>
    <w:rsid w:val="00435F01"/>
    <w:rsid w:val="0043612C"/>
    <w:rsid w:val="004362A1"/>
    <w:rsid w:val="004362CB"/>
    <w:rsid w:val="00436586"/>
    <w:rsid w:val="0043680A"/>
    <w:rsid w:val="004368DE"/>
    <w:rsid w:val="00436CF5"/>
    <w:rsid w:val="004370FE"/>
    <w:rsid w:val="00437140"/>
    <w:rsid w:val="0043714F"/>
    <w:rsid w:val="0043788F"/>
    <w:rsid w:val="00437AA8"/>
    <w:rsid w:val="00437B53"/>
    <w:rsid w:val="00437DB1"/>
    <w:rsid w:val="00437F88"/>
    <w:rsid w:val="00437FFB"/>
    <w:rsid w:val="004401FD"/>
    <w:rsid w:val="00440235"/>
    <w:rsid w:val="004402E8"/>
    <w:rsid w:val="0044035E"/>
    <w:rsid w:val="00440391"/>
    <w:rsid w:val="00440512"/>
    <w:rsid w:val="00440651"/>
    <w:rsid w:val="0044071B"/>
    <w:rsid w:val="004409A7"/>
    <w:rsid w:val="00440D99"/>
    <w:rsid w:val="00440E32"/>
    <w:rsid w:val="0044106C"/>
    <w:rsid w:val="00441284"/>
    <w:rsid w:val="004415A8"/>
    <w:rsid w:val="0044197B"/>
    <w:rsid w:val="00441AA0"/>
    <w:rsid w:val="00441B06"/>
    <w:rsid w:val="00441DA1"/>
    <w:rsid w:val="00441F36"/>
    <w:rsid w:val="00441F72"/>
    <w:rsid w:val="004422B9"/>
    <w:rsid w:val="00442703"/>
    <w:rsid w:val="00442CD0"/>
    <w:rsid w:val="00442F65"/>
    <w:rsid w:val="00442F90"/>
    <w:rsid w:val="0044303C"/>
    <w:rsid w:val="00443826"/>
    <w:rsid w:val="00443A61"/>
    <w:rsid w:val="00443B22"/>
    <w:rsid w:val="00443EDA"/>
    <w:rsid w:val="00444064"/>
    <w:rsid w:val="004440A4"/>
    <w:rsid w:val="004440B3"/>
    <w:rsid w:val="00444529"/>
    <w:rsid w:val="0044472A"/>
    <w:rsid w:val="004448CC"/>
    <w:rsid w:val="0044498F"/>
    <w:rsid w:val="00444B79"/>
    <w:rsid w:val="00444EC7"/>
    <w:rsid w:val="0044517B"/>
    <w:rsid w:val="00445A85"/>
    <w:rsid w:val="00445C2E"/>
    <w:rsid w:val="00445D3F"/>
    <w:rsid w:val="00445DDB"/>
    <w:rsid w:val="00446005"/>
    <w:rsid w:val="00446447"/>
    <w:rsid w:val="00446459"/>
    <w:rsid w:val="0044645D"/>
    <w:rsid w:val="00446564"/>
    <w:rsid w:val="00446584"/>
    <w:rsid w:val="004465AA"/>
    <w:rsid w:val="004465F1"/>
    <w:rsid w:val="00446720"/>
    <w:rsid w:val="00446A33"/>
    <w:rsid w:val="00446AA9"/>
    <w:rsid w:val="00446AAF"/>
    <w:rsid w:val="00447036"/>
    <w:rsid w:val="004472C5"/>
    <w:rsid w:val="00447327"/>
    <w:rsid w:val="004476B1"/>
    <w:rsid w:val="00447C50"/>
    <w:rsid w:val="00447CA5"/>
    <w:rsid w:val="00450120"/>
    <w:rsid w:val="00450345"/>
    <w:rsid w:val="004503C0"/>
    <w:rsid w:val="004504CF"/>
    <w:rsid w:val="00450726"/>
    <w:rsid w:val="0045080C"/>
    <w:rsid w:val="00450BAE"/>
    <w:rsid w:val="00451106"/>
    <w:rsid w:val="0045112D"/>
    <w:rsid w:val="004512A7"/>
    <w:rsid w:val="00451560"/>
    <w:rsid w:val="0045196C"/>
    <w:rsid w:val="00451E7C"/>
    <w:rsid w:val="00451E8E"/>
    <w:rsid w:val="00451E9A"/>
    <w:rsid w:val="004528DD"/>
    <w:rsid w:val="00452C29"/>
    <w:rsid w:val="00452D03"/>
    <w:rsid w:val="00452DE9"/>
    <w:rsid w:val="00452E31"/>
    <w:rsid w:val="00453478"/>
    <w:rsid w:val="00453776"/>
    <w:rsid w:val="004537A1"/>
    <w:rsid w:val="00453920"/>
    <w:rsid w:val="00453C4C"/>
    <w:rsid w:val="00453DB2"/>
    <w:rsid w:val="00453EF1"/>
    <w:rsid w:val="0045419E"/>
    <w:rsid w:val="004543D4"/>
    <w:rsid w:val="0045463E"/>
    <w:rsid w:val="00454D56"/>
    <w:rsid w:val="00454ED0"/>
    <w:rsid w:val="00454EDA"/>
    <w:rsid w:val="00454F05"/>
    <w:rsid w:val="004551E3"/>
    <w:rsid w:val="00455260"/>
    <w:rsid w:val="004552C6"/>
    <w:rsid w:val="0045542B"/>
    <w:rsid w:val="004554BC"/>
    <w:rsid w:val="0045590C"/>
    <w:rsid w:val="00455BC6"/>
    <w:rsid w:val="00455E5E"/>
    <w:rsid w:val="00456439"/>
    <w:rsid w:val="00456483"/>
    <w:rsid w:val="004568AA"/>
    <w:rsid w:val="00456A0C"/>
    <w:rsid w:val="00457110"/>
    <w:rsid w:val="004571EB"/>
    <w:rsid w:val="0045734B"/>
    <w:rsid w:val="00457413"/>
    <w:rsid w:val="0045782E"/>
    <w:rsid w:val="00457D18"/>
    <w:rsid w:val="00457DB5"/>
    <w:rsid w:val="00457E84"/>
    <w:rsid w:val="00460355"/>
    <w:rsid w:val="0046038E"/>
    <w:rsid w:val="00460584"/>
    <w:rsid w:val="00460A93"/>
    <w:rsid w:val="00460F17"/>
    <w:rsid w:val="00460FE0"/>
    <w:rsid w:val="0046104E"/>
    <w:rsid w:val="004611A3"/>
    <w:rsid w:val="00461472"/>
    <w:rsid w:val="0046154B"/>
    <w:rsid w:val="00461596"/>
    <w:rsid w:val="00461601"/>
    <w:rsid w:val="00461A74"/>
    <w:rsid w:val="00461DC2"/>
    <w:rsid w:val="00461E11"/>
    <w:rsid w:val="0046230F"/>
    <w:rsid w:val="00462386"/>
    <w:rsid w:val="004626F3"/>
    <w:rsid w:val="004629E7"/>
    <w:rsid w:val="00462B57"/>
    <w:rsid w:val="00463132"/>
    <w:rsid w:val="0046315A"/>
    <w:rsid w:val="0046372F"/>
    <w:rsid w:val="0046378C"/>
    <w:rsid w:val="00463A0E"/>
    <w:rsid w:val="00463A4E"/>
    <w:rsid w:val="00463A63"/>
    <w:rsid w:val="00463DC3"/>
    <w:rsid w:val="0046429B"/>
    <w:rsid w:val="004644F2"/>
    <w:rsid w:val="004647C4"/>
    <w:rsid w:val="00464896"/>
    <w:rsid w:val="0046490D"/>
    <w:rsid w:val="00464935"/>
    <w:rsid w:val="00464A5C"/>
    <w:rsid w:val="00464A67"/>
    <w:rsid w:val="00464BCF"/>
    <w:rsid w:val="00464BD2"/>
    <w:rsid w:val="00464D53"/>
    <w:rsid w:val="00464F32"/>
    <w:rsid w:val="00465162"/>
    <w:rsid w:val="00465186"/>
    <w:rsid w:val="004651A7"/>
    <w:rsid w:val="00465242"/>
    <w:rsid w:val="00465542"/>
    <w:rsid w:val="004657B0"/>
    <w:rsid w:val="00465897"/>
    <w:rsid w:val="00465CA0"/>
    <w:rsid w:val="00465E65"/>
    <w:rsid w:val="00465F12"/>
    <w:rsid w:val="004660B0"/>
    <w:rsid w:val="004662F0"/>
    <w:rsid w:val="00466447"/>
    <w:rsid w:val="004667A3"/>
    <w:rsid w:val="00466BA6"/>
    <w:rsid w:val="00466CC2"/>
    <w:rsid w:val="00466E2B"/>
    <w:rsid w:val="00467386"/>
    <w:rsid w:val="00467716"/>
    <w:rsid w:val="00467757"/>
    <w:rsid w:val="0046777B"/>
    <w:rsid w:val="00467989"/>
    <w:rsid w:val="00467C16"/>
    <w:rsid w:val="00467C85"/>
    <w:rsid w:val="00467DC4"/>
    <w:rsid w:val="00467EFF"/>
    <w:rsid w:val="0047043D"/>
    <w:rsid w:val="00470793"/>
    <w:rsid w:val="004709CB"/>
    <w:rsid w:val="00470ACB"/>
    <w:rsid w:val="00470F1D"/>
    <w:rsid w:val="00470FBB"/>
    <w:rsid w:val="00471672"/>
    <w:rsid w:val="00471947"/>
    <w:rsid w:val="00471976"/>
    <w:rsid w:val="004719AE"/>
    <w:rsid w:val="00471A3C"/>
    <w:rsid w:val="00472171"/>
    <w:rsid w:val="004723AA"/>
    <w:rsid w:val="0047261D"/>
    <w:rsid w:val="00472850"/>
    <w:rsid w:val="00472C9B"/>
    <w:rsid w:val="00472D11"/>
    <w:rsid w:val="00472D50"/>
    <w:rsid w:val="00472DF5"/>
    <w:rsid w:val="00472E1F"/>
    <w:rsid w:val="00472E7E"/>
    <w:rsid w:val="00473256"/>
    <w:rsid w:val="004734B8"/>
    <w:rsid w:val="004738E5"/>
    <w:rsid w:val="00473BE5"/>
    <w:rsid w:val="00473D04"/>
    <w:rsid w:val="00473E29"/>
    <w:rsid w:val="00473E34"/>
    <w:rsid w:val="00473EB8"/>
    <w:rsid w:val="00474142"/>
    <w:rsid w:val="004741EB"/>
    <w:rsid w:val="0047427A"/>
    <w:rsid w:val="0047432D"/>
    <w:rsid w:val="004746C7"/>
    <w:rsid w:val="00474713"/>
    <w:rsid w:val="00474788"/>
    <w:rsid w:val="00474A15"/>
    <w:rsid w:val="00474AB3"/>
    <w:rsid w:val="00474C03"/>
    <w:rsid w:val="00474D87"/>
    <w:rsid w:val="0047518D"/>
    <w:rsid w:val="0047566B"/>
    <w:rsid w:val="004758AC"/>
    <w:rsid w:val="00475A13"/>
    <w:rsid w:val="00475C0E"/>
    <w:rsid w:val="00475E2C"/>
    <w:rsid w:val="004761F7"/>
    <w:rsid w:val="0047636A"/>
    <w:rsid w:val="0047645A"/>
    <w:rsid w:val="0047664F"/>
    <w:rsid w:val="00476997"/>
    <w:rsid w:val="00476A59"/>
    <w:rsid w:val="00476BB9"/>
    <w:rsid w:val="00476DA2"/>
    <w:rsid w:val="00476E41"/>
    <w:rsid w:val="00476E86"/>
    <w:rsid w:val="0047704E"/>
    <w:rsid w:val="004773A7"/>
    <w:rsid w:val="004774AC"/>
    <w:rsid w:val="0047756D"/>
    <w:rsid w:val="004776BB"/>
    <w:rsid w:val="004777FD"/>
    <w:rsid w:val="00477AEF"/>
    <w:rsid w:val="00477BBF"/>
    <w:rsid w:val="00477E72"/>
    <w:rsid w:val="00480297"/>
    <w:rsid w:val="004803E3"/>
    <w:rsid w:val="004804D7"/>
    <w:rsid w:val="004808D1"/>
    <w:rsid w:val="00480BCB"/>
    <w:rsid w:val="00480EA6"/>
    <w:rsid w:val="004812A5"/>
    <w:rsid w:val="004812DB"/>
    <w:rsid w:val="00481330"/>
    <w:rsid w:val="0048135E"/>
    <w:rsid w:val="00481600"/>
    <w:rsid w:val="00482769"/>
    <w:rsid w:val="004827A0"/>
    <w:rsid w:val="0048299B"/>
    <w:rsid w:val="00482AB6"/>
    <w:rsid w:val="00482E26"/>
    <w:rsid w:val="00483043"/>
    <w:rsid w:val="0048322E"/>
    <w:rsid w:val="00483349"/>
    <w:rsid w:val="00483542"/>
    <w:rsid w:val="00483691"/>
    <w:rsid w:val="004839F6"/>
    <w:rsid w:val="00483A00"/>
    <w:rsid w:val="00483F69"/>
    <w:rsid w:val="00483FF0"/>
    <w:rsid w:val="004841D0"/>
    <w:rsid w:val="004842D8"/>
    <w:rsid w:val="00484366"/>
    <w:rsid w:val="004843ED"/>
    <w:rsid w:val="00484640"/>
    <w:rsid w:val="004848D2"/>
    <w:rsid w:val="00484AA8"/>
    <w:rsid w:val="00484AF3"/>
    <w:rsid w:val="00484AF8"/>
    <w:rsid w:val="00484E10"/>
    <w:rsid w:val="00484F28"/>
    <w:rsid w:val="00485024"/>
    <w:rsid w:val="004850CF"/>
    <w:rsid w:val="00485520"/>
    <w:rsid w:val="0048586D"/>
    <w:rsid w:val="00485ACE"/>
    <w:rsid w:val="00485BC8"/>
    <w:rsid w:val="00485E8A"/>
    <w:rsid w:val="00485EC6"/>
    <w:rsid w:val="004862BB"/>
    <w:rsid w:val="00486329"/>
    <w:rsid w:val="00486877"/>
    <w:rsid w:val="00486B4F"/>
    <w:rsid w:val="00486BB3"/>
    <w:rsid w:val="00486DDA"/>
    <w:rsid w:val="00486FD3"/>
    <w:rsid w:val="00487009"/>
    <w:rsid w:val="00490117"/>
    <w:rsid w:val="00490196"/>
    <w:rsid w:val="004902A8"/>
    <w:rsid w:val="00490398"/>
    <w:rsid w:val="004903D9"/>
    <w:rsid w:val="00490A2C"/>
    <w:rsid w:val="00490A5B"/>
    <w:rsid w:val="00490CAC"/>
    <w:rsid w:val="00490E18"/>
    <w:rsid w:val="00491265"/>
    <w:rsid w:val="0049193E"/>
    <w:rsid w:val="00491964"/>
    <w:rsid w:val="00491DC0"/>
    <w:rsid w:val="00491E19"/>
    <w:rsid w:val="00491FC0"/>
    <w:rsid w:val="004921AA"/>
    <w:rsid w:val="004922BB"/>
    <w:rsid w:val="00492687"/>
    <w:rsid w:val="0049278E"/>
    <w:rsid w:val="00492D18"/>
    <w:rsid w:val="00492DAB"/>
    <w:rsid w:val="00492EC0"/>
    <w:rsid w:val="00493350"/>
    <w:rsid w:val="00493A52"/>
    <w:rsid w:val="00493A68"/>
    <w:rsid w:val="00493B95"/>
    <w:rsid w:val="00493C4F"/>
    <w:rsid w:val="00493CE4"/>
    <w:rsid w:val="0049402B"/>
    <w:rsid w:val="00494272"/>
    <w:rsid w:val="0049428B"/>
    <w:rsid w:val="004943EA"/>
    <w:rsid w:val="004946B2"/>
    <w:rsid w:val="004946BA"/>
    <w:rsid w:val="00494951"/>
    <w:rsid w:val="00494B2F"/>
    <w:rsid w:val="004950B1"/>
    <w:rsid w:val="0049592A"/>
    <w:rsid w:val="00495CA8"/>
    <w:rsid w:val="00495D77"/>
    <w:rsid w:val="00495D9A"/>
    <w:rsid w:val="00495E4E"/>
    <w:rsid w:val="00496083"/>
    <w:rsid w:val="0049656C"/>
    <w:rsid w:val="0049666B"/>
    <w:rsid w:val="00496A35"/>
    <w:rsid w:val="00496B22"/>
    <w:rsid w:val="00496B96"/>
    <w:rsid w:val="0049715F"/>
    <w:rsid w:val="00497330"/>
    <w:rsid w:val="004973AF"/>
    <w:rsid w:val="0049771C"/>
    <w:rsid w:val="00497775"/>
    <w:rsid w:val="00497841"/>
    <w:rsid w:val="00497943"/>
    <w:rsid w:val="00497972"/>
    <w:rsid w:val="00497AF3"/>
    <w:rsid w:val="00497AFB"/>
    <w:rsid w:val="00497C9A"/>
    <w:rsid w:val="00497EFB"/>
    <w:rsid w:val="004A00BA"/>
    <w:rsid w:val="004A04B7"/>
    <w:rsid w:val="004A0EFC"/>
    <w:rsid w:val="004A0FD1"/>
    <w:rsid w:val="004A13DF"/>
    <w:rsid w:val="004A1888"/>
    <w:rsid w:val="004A18CE"/>
    <w:rsid w:val="004A1C21"/>
    <w:rsid w:val="004A1EAF"/>
    <w:rsid w:val="004A1F26"/>
    <w:rsid w:val="004A2146"/>
    <w:rsid w:val="004A2229"/>
    <w:rsid w:val="004A23C1"/>
    <w:rsid w:val="004A2402"/>
    <w:rsid w:val="004A25B0"/>
    <w:rsid w:val="004A2680"/>
    <w:rsid w:val="004A26D8"/>
    <w:rsid w:val="004A28E1"/>
    <w:rsid w:val="004A2B22"/>
    <w:rsid w:val="004A2B7A"/>
    <w:rsid w:val="004A2C74"/>
    <w:rsid w:val="004A2CE1"/>
    <w:rsid w:val="004A2D2F"/>
    <w:rsid w:val="004A2D5D"/>
    <w:rsid w:val="004A2DAF"/>
    <w:rsid w:val="004A2DC9"/>
    <w:rsid w:val="004A31B3"/>
    <w:rsid w:val="004A364D"/>
    <w:rsid w:val="004A367B"/>
    <w:rsid w:val="004A37FA"/>
    <w:rsid w:val="004A37FC"/>
    <w:rsid w:val="004A3BAB"/>
    <w:rsid w:val="004A3F41"/>
    <w:rsid w:val="004A420B"/>
    <w:rsid w:val="004A422C"/>
    <w:rsid w:val="004A42B5"/>
    <w:rsid w:val="004A4451"/>
    <w:rsid w:val="004A4658"/>
    <w:rsid w:val="004A4793"/>
    <w:rsid w:val="004A49A3"/>
    <w:rsid w:val="004A4B57"/>
    <w:rsid w:val="004A4BFF"/>
    <w:rsid w:val="004A4E06"/>
    <w:rsid w:val="004A516B"/>
    <w:rsid w:val="004A52D1"/>
    <w:rsid w:val="004A597C"/>
    <w:rsid w:val="004A5BB5"/>
    <w:rsid w:val="004A5FA3"/>
    <w:rsid w:val="004A6010"/>
    <w:rsid w:val="004A60C4"/>
    <w:rsid w:val="004A6490"/>
    <w:rsid w:val="004A6A34"/>
    <w:rsid w:val="004A6AB9"/>
    <w:rsid w:val="004A6AD6"/>
    <w:rsid w:val="004A6C3A"/>
    <w:rsid w:val="004A6DC4"/>
    <w:rsid w:val="004A724D"/>
    <w:rsid w:val="004A7460"/>
    <w:rsid w:val="004A7532"/>
    <w:rsid w:val="004A7634"/>
    <w:rsid w:val="004A76AA"/>
    <w:rsid w:val="004A79BB"/>
    <w:rsid w:val="004A79D8"/>
    <w:rsid w:val="004A7BE8"/>
    <w:rsid w:val="004A7C32"/>
    <w:rsid w:val="004A7DCB"/>
    <w:rsid w:val="004A7E84"/>
    <w:rsid w:val="004A7F1F"/>
    <w:rsid w:val="004B00D7"/>
    <w:rsid w:val="004B0393"/>
    <w:rsid w:val="004B09E8"/>
    <w:rsid w:val="004B0BDD"/>
    <w:rsid w:val="004B0D36"/>
    <w:rsid w:val="004B0F45"/>
    <w:rsid w:val="004B0F6B"/>
    <w:rsid w:val="004B112D"/>
    <w:rsid w:val="004B1200"/>
    <w:rsid w:val="004B147F"/>
    <w:rsid w:val="004B172F"/>
    <w:rsid w:val="004B1770"/>
    <w:rsid w:val="004B17B1"/>
    <w:rsid w:val="004B194D"/>
    <w:rsid w:val="004B1BA4"/>
    <w:rsid w:val="004B1EDE"/>
    <w:rsid w:val="004B2442"/>
    <w:rsid w:val="004B249C"/>
    <w:rsid w:val="004B26D1"/>
    <w:rsid w:val="004B26EA"/>
    <w:rsid w:val="004B2787"/>
    <w:rsid w:val="004B2855"/>
    <w:rsid w:val="004B29B5"/>
    <w:rsid w:val="004B29E8"/>
    <w:rsid w:val="004B2BAE"/>
    <w:rsid w:val="004B2C82"/>
    <w:rsid w:val="004B2E28"/>
    <w:rsid w:val="004B341E"/>
    <w:rsid w:val="004B3467"/>
    <w:rsid w:val="004B34EE"/>
    <w:rsid w:val="004B37CB"/>
    <w:rsid w:val="004B37CE"/>
    <w:rsid w:val="004B3BA7"/>
    <w:rsid w:val="004B3C2C"/>
    <w:rsid w:val="004B3C2E"/>
    <w:rsid w:val="004B3D65"/>
    <w:rsid w:val="004B4323"/>
    <w:rsid w:val="004B432D"/>
    <w:rsid w:val="004B4589"/>
    <w:rsid w:val="004B469C"/>
    <w:rsid w:val="004B46C4"/>
    <w:rsid w:val="004B48BD"/>
    <w:rsid w:val="004B4AE6"/>
    <w:rsid w:val="004B4B43"/>
    <w:rsid w:val="004B4FAB"/>
    <w:rsid w:val="004B4FC8"/>
    <w:rsid w:val="004B550F"/>
    <w:rsid w:val="004B5560"/>
    <w:rsid w:val="004B5751"/>
    <w:rsid w:val="004B57AF"/>
    <w:rsid w:val="004B5984"/>
    <w:rsid w:val="004B5D6C"/>
    <w:rsid w:val="004B62B4"/>
    <w:rsid w:val="004B69D3"/>
    <w:rsid w:val="004B6C4E"/>
    <w:rsid w:val="004B71D8"/>
    <w:rsid w:val="004B7416"/>
    <w:rsid w:val="004B76A8"/>
    <w:rsid w:val="004B7D22"/>
    <w:rsid w:val="004B7F7D"/>
    <w:rsid w:val="004B7FDE"/>
    <w:rsid w:val="004C004C"/>
    <w:rsid w:val="004C05E7"/>
    <w:rsid w:val="004C05EB"/>
    <w:rsid w:val="004C0621"/>
    <w:rsid w:val="004C0721"/>
    <w:rsid w:val="004C099A"/>
    <w:rsid w:val="004C0BEC"/>
    <w:rsid w:val="004C0DC4"/>
    <w:rsid w:val="004C11B8"/>
    <w:rsid w:val="004C11D6"/>
    <w:rsid w:val="004C123F"/>
    <w:rsid w:val="004C14FF"/>
    <w:rsid w:val="004C1509"/>
    <w:rsid w:val="004C1891"/>
    <w:rsid w:val="004C1CCC"/>
    <w:rsid w:val="004C1E4C"/>
    <w:rsid w:val="004C20D1"/>
    <w:rsid w:val="004C2194"/>
    <w:rsid w:val="004C22DD"/>
    <w:rsid w:val="004C23CB"/>
    <w:rsid w:val="004C246A"/>
    <w:rsid w:val="004C25AB"/>
    <w:rsid w:val="004C26E9"/>
    <w:rsid w:val="004C2725"/>
    <w:rsid w:val="004C2AC6"/>
    <w:rsid w:val="004C2BD2"/>
    <w:rsid w:val="004C2CF3"/>
    <w:rsid w:val="004C2F75"/>
    <w:rsid w:val="004C3399"/>
    <w:rsid w:val="004C35C4"/>
    <w:rsid w:val="004C3661"/>
    <w:rsid w:val="004C36E8"/>
    <w:rsid w:val="004C3BFE"/>
    <w:rsid w:val="004C3CBB"/>
    <w:rsid w:val="004C3F7C"/>
    <w:rsid w:val="004C4005"/>
    <w:rsid w:val="004C4238"/>
    <w:rsid w:val="004C42E8"/>
    <w:rsid w:val="004C43D5"/>
    <w:rsid w:val="004C446B"/>
    <w:rsid w:val="004C480E"/>
    <w:rsid w:val="004C4872"/>
    <w:rsid w:val="004C4957"/>
    <w:rsid w:val="004C4A20"/>
    <w:rsid w:val="004C4EFF"/>
    <w:rsid w:val="004C5030"/>
    <w:rsid w:val="004C51A0"/>
    <w:rsid w:val="004C5288"/>
    <w:rsid w:val="004C530D"/>
    <w:rsid w:val="004C5358"/>
    <w:rsid w:val="004C58C3"/>
    <w:rsid w:val="004C59C4"/>
    <w:rsid w:val="004C59C5"/>
    <w:rsid w:val="004C5CB3"/>
    <w:rsid w:val="004C61AA"/>
    <w:rsid w:val="004C6379"/>
    <w:rsid w:val="004C6407"/>
    <w:rsid w:val="004C68B4"/>
    <w:rsid w:val="004C6C19"/>
    <w:rsid w:val="004C70DB"/>
    <w:rsid w:val="004C736F"/>
    <w:rsid w:val="004C73FB"/>
    <w:rsid w:val="004C740A"/>
    <w:rsid w:val="004C756F"/>
    <w:rsid w:val="004C78AD"/>
    <w:rsid w:val="004C78E2"/>
    <w:rsid w:val="004C794D"/>
    <w:rsid w:val="004C7A99"/>
    <w:rsid w:val="004C7B8B"/>
    <w:rsid w:val="004C7D62"/>
    <w:rsid w:val="004D009B"/>
    <w:rsid w:val="004D03CB"/>
    <w:rsid w:val="004D05CA"/>
    <w:rsid w:val="004D06F9"/>
    <w:rsid w:val="004D0993"/>
    <w:rsid w:val="004D0A5F"/>
    <w:rsid w:val="004D0B07"/>
    <w:rsid w:val="004D0D5F"/>
    <w:rsid w:val="004D0F8F"/>
    <w:rsid w:val="004D1063"/>
    <w:rsid w:val="004D14F5"/>
    <w:rsid w:val="004D15DC"/>
    <w:rsid w:val="004D1631"/>
    <w:rsid w:val="004D216A"/>
    <w:rsid w:val="004D233B"/>
    <w:rsid w:val="004D238A"/>
    <w:rsid w:val="004D23E8"/>
    <w:rsid w:val="004D2561"/>
    <w:rsid w:val="004D268B"/>
    <w:rsid w:val="004D2996"/>
    <w:rsid w:val="004D29F0"/>
    <w:rsid w:val="004D2DD2"/>
    <w:rsid w:val="004D3116"/>
    <w:rsid w:val="004D3F6C"/>
    <w:rsid w:val="004D4013"/>
    <w:rsid w:val="004D419E"/>
    <w:rsid w:val="004D4213"/>
    <w:rsid w:val="004D423F"/>
    <w:rsid w:val="004D44BE"/>
    <w:rsid w:val="004D479D"/>
    <w:rsid w:val="004D496C"/>
    <w:rsid w:val="004D500E"/>
    <w:rsid w:val="004D50E3"/>
    <w:rsid w:val="004D57A6"/>
    <w:rsid w:val="004D5870"/>
    <w:rsid w:val="004D5A5D"/>
    <w:rsid w:val="004D5D5A"/>
    <w:rsid w:val="004D5DAB"/>
    <w:rsid w:val="004D5F70"/>
    <w:rsid w:val="004D618D"/>
    <w:rsid w:val="004D6525"/>
    <w:rsid w:val="004D6A70"/>
    <w:rsid w:val="004D6BED"/>
    <w:rsid w:val="004D6C01"/>
    <w:rsid w:val="004D6E24"/>
    <w:rsid w:val="004D72D2"/>
    <w:rsid w:val="004D7766"/>
    <w:rsid w:val="004D7EBF"/>
    <w:rsid w:val="004D7F8A"/>
    <w:rsid w:val="004D7FF4"/>
    <w:rsid w:val="004E0171"/>
    <w:rsid w:val="004E01ED"/>
    <w:rsid w:val="004E01FD"/>
    <w:rsid w:val="004E0243"/>
    <w:rsid w:val="004E03DE"/>
    <w:rsid w:val="004E0754"/>
    <w:rsid w:val="004E0904"/>
    <w:rsid w:val="004E0DE8"/>
    <w:rsid w:val="004E0E8C"/>
    <w:rsid w:val="004E1165"/>
    <w:rsid w:val="004E1263"/>
    <w:rsid w:val="004E13C8"/>
    <w:rsid w:val="004E13F1"/>
    <w:rsid w:val="004E189C"/>
    <w:rsid w:val="004E189E"/>
    <w:rsid w:val="004E192E"/>
    <w:rsid w:val="004E1BA2"/>
    <w:rsid w:val="004E25D6"/>
    <w:rsid w:val="004E25E2"/>
    <w:rsid w:val="004E2B0C"/>
    <w:rsid w:val="004E2BC4"/>
    <w:rsid w:val="004E2E3C"/>
    <w:rsid w:val="004E2FE8"/>
    <w:rsid w:val="004E31D5"/>
    <w:rsid w:val="004E377D"/>
    <w:rsid w:val="004E38F0"/>
    <w:rsid w:val="004E39C3"/>
    <w:rsid w:val="004E3B97"/>
    <w:rsid w:val="004E3C4D"/>
    <w:rsid w:val="004E4080"/>
    <w:rsid w:val="004E41C7"/>
    <w:rsid w:val="004E41DE"/>
    <w:rsid w:val="004E4289"/>
    <w:rsid w:val="004E42EE"/>
    <w:rsid w:val="004E47BE"/>
    <w:rsid w:val="004E4A33"/>
    <w:rsid w:val="004E4A66"/>
    <w:rsid w:val="004E4CCC"/>
    <w:rsid w:val="004E4FC7"/>
    <w:rsid w:val="004E5021"/>
    <w:rsid w:val="004E543E"/>
    <w:rsid w:val="004E5729"/>
    <w:rsid w:val="004E5A65"/>
    <w:rsid w:val="004E5AFE"/>
    <w:rsid w:val="004E5B10"/>
    <w:rsid w:val="004E5B81"/>
    <w:rsid w:val="004E5DFB"/>
    <w:rsid w:val="004E629A"/>
    <w:rsid w:val="004E653A"/>
    <w:rsid w:val="004E6C4E"/>
    <w:rsid w:val="004E6FB7"/>
    <w:rsid w:val="004E709B"/>
    <w:rsid w:val="004E7163"/>
    <w:rsid w:val="004E74CF"/>
    <w:rsid w:val="004E7654"/>
    <w:rsid w:val="004E783A"/>
    <w:rsid w:val="004E790F"/>
    <w:rsid w:val="004E7A02"/>
    <w:rsid w:val="004E7B73"/>
    <w:rsid w:val="004E7D40"/>
    <w:rsid w:val="004E7FA2"/>
    <w:rsid w:val="004F0403"/>
    <w:rsid w:val="004F04A8"/>
    <w:rsid w:val="004F06AA"/>
    <w:rsid w:val="004F07DA"/>
    <w:rsid w:val="004F0808"/>
    <w:rsid w:val="004F0B44"/>
    <w:rsid w:val="004F0E1E"/>
    <w:rsid w:val="004F114B"/>
    <w:rsid w:val="004F163F"/>
    <w:rsid w:val="004F1F31"/>
    <w:rsid w:val="004F2204"/>
    <w:rsid w:val="004F22A2"/>
    <w:rsid w:val="004F22CE"/>
    <w:rsid w:val="004F2320"/>
    <w:rsid w:val="004F23CD"/>
    <w:rsid w:val="004F2406"/>
    <w:rsid w:val="004F2424"/>
    <w:rsid w:val="004F252D"/>
    <w:rsid w:val="004F25A1"/>
    <w:rsid w:val="004F25FA"/>
    <w:rsid w:val="004F2BC0"/>
    <w:rsid w:val="004F2D23"/>
    <w:rsid w:val="004F2E31"/>
    <w:rsid w:val="004F370A"/>
    <w:rsid w:val="004F3CCE"/>
    <w:rsid w:val="004F3E55"/>
    <w:rsid w:val="004F3FFB"/>
    <w:rsid w:val="004F430C"/>
    <w:rsid w:val="004F49A5"/>
    <w:rsid w:val="004F49C6"/>
    <w:rsid w:val="004F4AB9"/>
    <w:rsid w:val="004F4BB2"/>
    <w:rsid w:val="004F4CA7"/>
    <w:rsid w:val="004F50A0"/>
    <w:rsid w:val="004F578C"/>
    <w:rsid w:val="004F5809"/>
    <w:rsid w:val="004F5E3B"/>
    <w:rsid w:val="004F5F31"/>
    <w:rsid w:val="004F6246"/>
    <w:rsid w:val="004F6532"/>
    <w:rsid w:val="004F661C"/>
    <w:rsid w:val="004F6A6E"/>
    <w:rsid w:val="004F6AA3"/>
    <w:rsid w:val="004F6B16"/>
    <w:rsid w:val="004F6C8F"/>
    <w:rsid w:val="004F6CBA"/>
    <w:rsid w:val="004F6D60"/>
    <w:rsid w:val="004F717F"/>
    <w:rsid w:val="004F71F2"/>
    <w:rsid w:val="004F7340"/>
    <w:rsid w:val="004F74B4"/>
    <w:rsid w:val="004F7723"/>
    <w:rsid w:val="004F7C18"/>
    <w:rsid w:val="004F7FDD"/>
    <w:rsid w:val="005002F6"/>
    <w:rsid w:val="005003E5"/>
    <w:rsid w:val="0050041C"/>
    <w:rsid w:val="00500980"/>
    <w:rsid w:val="00500A88"/>
    <w:rsid w:val="00501390"/>
    <w:rsid w:val="0050151E"/>
    <w:rsid w:val="00501532"/>
    <w:rsid w:val="005015E8"/>
    <w:rsid w:val="005018E5"/>
    <w:rsid w:val="00501F9B"/>
    <w:rsid w:val="00502384"/>
    <w:rsid w:val="005025B3"/>
    <w:rsid w:val="005025C1"/>
    <w:rsid w:val="00502D10"/>
    <w:rsid w:val="00502E16"/>
    <w:rsid w:val="00503155"/>
    <w:rsid w:val="00503201"/>
    <w:rsid w:val="0050333B"/>
    <w:rsid w:val="00503624"/>
    <w:rsid w:val="00503CC7"/>
    <w:rsid w:val="005040A1"/>
    <w:rsid w:val="005040DD"/>
    <w:rsid w:val="00504175"/>
    <w:rsid w:val="005043B2"/>
    <w:rsid w:val="00504486"/>
    <w:rsid w:val="005046A9"/>
    <w:rsid w:val="00504854"/>
    <w:rsid w:val="00504CD8"/>
    <w:rsid w:val="00504ED7"/>
    <w:rsid w:val="00504F9F"/>
    <w:rsid w:val="00504FA6"/>
    <w:rsid w:val="0050508A"/>
    <w:rsid w:val="00505101"/>
    <w:rsid w:val="00505170"/>
    <w:rsid w:val="0050540C"/>
    <w:rsid w:val="00505483"/>
    <w:rsid w:val="005057BE"/>
    <w:rsid w:val="00505D43"/>
    <w:rsid w:val="00505DF1"/>
    <w:rsid w:val="00505DF2"/>
    <w:rsid w:val="00505F44"/>
    <w:rsid w:val="005060CF"/>
    <w:rsid w:val="005064A9"/>
    <w:rsid w:val="00506950"/>
    <w:rsid w:val="00506A8B"/>
    <w:rsid w:val="00506C37"/>
    <w:rsid w:val="00507015"/>
    <w:rsid w:val="00507225"/>
    <w:rsid w:val="005077EA"/>
    <w:rsid w:val="00507B0E"/>
    <w:rsid w:val="00507BFE"/>
    <w:rsid w:val="00507C39"/>
    <w:rsid w:val="00510109"/>
    <w:rsid w:val="00510B8B"/>
    <w:rsid w:val="00510D08"/>
    <w:rsid w:val="00510DCA"/>
    <w:rsid w:val="00510DFE"/>
    <w:rsid w:val="005110E9"/>
    <w:rsid w:val="0051120A"/>
    <w:rsid w:val="00511977"/>
    <w:rsid w:val="00511AAA"/>
    <w:rsid w:val="00511C39"/>
    <w:rsid w:val="00511E3C"/>
    <w:rsid w:val="00511EF6"/>
    <w:rsid w:val="005120AC"/>
    <w:rsid w:val="005121A6"/>
    <w:rsid w:val="00512270"/>
    <w:rsid w:val="00512463"/>
    <w:rsid w:val="00512A4B"/>
    <w:rsid w:val="00512CEC"/>
    <w:rsid w:val="0051330E"/>
    <w:rsid w:val="005133D6"/>
    <w:rsid w:val="005134C7"/>
    <w:rsid w:val="0051378D"/>
    <w:rsid w:val="0051388B"/>
    <w:rsid w:val="00513990"/>
    <w:rsid w:val="00514093"/>
    <w:rsid w:val="00514390"/>
    <w:rsid w:val="0051439F"/>
    <w:rsid w:val="00514833"/>
    <w:rsid w:val="00514C0F"/>
    <w:rsid w:val="00514E89"/>
    <w:rsid w:val="00514E9F"/>
    <w:rsid w:val="005151B9"/>
    <w:rsid w:val="00515642"/>
    <w:rsid w:val="005157AA"/>
    <w:rsid w:val="00515A1B"/>
    <w:rsid w:val="00515F72"/>
    <w:rsid w:val="00515F76"/>
    <w:rsid w:val="00515FBB"/>
    <w:rsid w:val="005161D2"/>
    <w:rsid w:val="00516256"/>
    <w:rsid w:val="0051628B"/>
    <w:rsid w:val="005162D0"/>
    <w:rsid w:val="00516DB0"/>
    <w:rsid w:val="005173DA"/>
    <w:rsid w:val="00517611"/>
    <w:rsid w:val="00517896"/>
    <w:rsid w:val="00517959"/>
    <w:rsid w:val="00517A91"/>
    <w:rsid w:val="00517CC1"/>
    <w:rsid w:val="00520042"/>
    <w:rsid w:val="00520280"/>
    <w:rsid w:val="005202F4"/>
    <w:rsid w:val="005207E8"/>
    <w:rsid w:val="0052080A"/>
    <w:rsid w:val="005208AA"/>
    <w:rsid w:val="00520960"/>
    <w:rsid w:val="00520AA9"/>
    <w:rsid w:val="00520D53"/>
    <w:rsid w:val="00520D83"/>
    <w:rsid w:val="00520E35"/>
    <w:rsid w:val="00521182"/>
    <w:rsid w:val="00521210"/>
    <w:rsid w:val="00521B63"/>
    <w:rsid w:val="00521E5D"/>
    <w:rsid w:val="0052213D"/>
    <w:rsid w:val="005222A5"/>
    <w:rsid w:val="0052273E"/>
    <w:rsid w:val="00522773"/>
    <w:rsid w:val="00522906"/>
    <w:rsid w:val="005229AE"/>
    <w:rsid w:val="00522BA0"/>
    <w:rsid w:val="00522D08"/>
    <w:rsid w:val="00522E23"/>
    <w:rsid w:val="00522F9E"/>
    <w:rsid w:val="0052317F"/>
    <w:rsid w:val="005235E7"/>
    <w:rsid w:val="00523DC3"/>
    <w:rsid w:val="00523F75"/>
    <w:rsid w:val="00523F92"/>
    <w:rsid w:val="00524261"/>
    <w:rsid w:val="00524418"/>
    <w:rsid w:val="005246A9"/>
    <w:rsid w:val="005248DC"/>
    <w:rsid w:val="00524CC5"/>
    <w:rsid w:val="00524E62"/>
    <w:rsid w:val="00524EC8"/>
    <w:rsid w:val="00524EE5"/>
    <w:rsid w:val="00524F81"/>
    <w:rsid w:val="005251E1"/>
    <w:rsid w:val="00525608"/>
    <w:rsid w:val="005258F3"/>
    <w:rsid w:val="00526255"/>
    <w:rsid w:val="005262B9"/>
    <w:rsid w:val="00526710"/>
    <w:rsid w:val="005267E4"/>
    <w:rsid w:val="0052681A"/>
    <w:rsid w:val="0052689C"/>
    <w:rsid w:val="00526C9D"/>
    <w:rsid w:val="00527138"/>
    <w:rsid w:val="0052725C"/>
    <w:rsid w:val="00527307"/>
    <w:rsid w:val="00527330"/>
    <w:rsid w:val="005273B1"/>
    <w:rsid w:val="00527682"/>
    <w:rsid w:val="00527CE4"/>
    <w:rsid w:val="00527E61"/>
    <w:rsid w:val="00527E64"/>
    <w:rsid w:val="0053039A"/>
    <w:rsid w:val="00530868"/>
    <w:rsid w:val="005308E2"/>
    <w:rsid w:val="00530C1F"/>
    <w:rsid w:val="00530CE9"/>
    <w:rsid w:val="00530FB0"/>
    <w:rsid w:val="00530FF4"/>
    <w:rsid w:val="00531279"/>
    <w:rsid w:val="00531408"/>
    <w:rsid w:val="00531498"/>
    <w:rsid w:val="00531650"/>
    <w:rsid w:val="005316D9"/>
    <w:rsid w:val="0053178F"/>
    <w:rsid w:val="00531AF6"/>
    <w:rsid w:val="00531B70"/>
    <w:rsid w:val="00531BBA"/>
    <w:rsid w:val="00531D69"/>
    <w:rsid w:val="00531E52"/>
    <w:rsid w:val="00531FE4"/>
    <w:rsid w:val="005320A0"/>
    <w:rsid w:val="0053243F"/>
    <w:rsid w:val="00532857"/>
    <w:rsid w:val="00532AE4"/>
    <w:rsid w:val="00532B18"/>
    <w:rsid w:val="00532BF5"/>
    <w:rsid w:val="00532CD7"/>
    <w:rsid w:val="00532E31"/>
    <w:rsid w:val="00532F80"/>
    <w:rsid w:val="00532FDC"/>
    <w:rsid w:val="00533190"/>
    <w:rsid w:val="00533371"/>
    <w:rsid w:val="005333CB"/>
    <w:rsid w:val="00533658"/>
    <w:rsid w:val="00533766"/>
    <w:rsid w:val="0053382F"/>
    <w:rsid w:val="00533B59"/>
    <w:rsid w:val="00533CD5"/>
    <w:rsid w:val="005342B5"/>
    <w:rsid w:val="005343F8"/>
    <w:rsid w:val="00534504"/>
    <w:rsid w:val="0053453D"/>
    <w:rsid w:val="005349A8"/>
    <w:rsid w:val="00534AE2"/>
    <w:rsid w:val="00534C81"/>
    <w:rsid w:val="00534CFF"/>
    <w:rsid w:val="00534D05"/>
    <w:rsid w:val="00535276"/>
    <w:rsid w:val="00535888"/>
    <w:rsid w:val="005359F4"/>
    <w:rsid w:val="00535AAF"/>
    <w:rsid w:val="00535B21"/>
    <w:rsid w:val="00535B7C"/>
    <w:rsid w:val="00535C04"/>
    <w:rsid w:val="00535D5E"/>
    <w:rsid w:val="00535EA3"/>
    <w:rsid w:val="0053609A"/>
    <w:rsid w:val="005363C9"/>
    <w:rsid w:val="00536DAC"/>
    <w:rsid w:val="00536DE3"/>
    <w:rsid w:val="00536F4D"/>
    <w:rsid w:val="00537032"/>
    <w:rsid w:val="005375C6"/>
    <w:rsid w:val="00537645"/>
    <w:rsid w:val="00537704"/>
    <w:rsid w:val="00537731"/>
    <w:rsid w:val="005377ED"/>
    <w:rsid w:val="00537950"/>
    <w:rsid w:val="00537BC7"/>
    <w:rsid w:val="00537E6C"/>
    <w:rsid w:val="0054061D"/>
    <w:rsid w:val="00540A80"/>
    <w:rsid w:val="00540FCC"/>
    <w:rsid w:val="005411AF"/>
    <w:rsid w:val="005412DC"/>
    <w:rsid w:val="00541446"/>
    <w:rsid w:val="0054153E"/>
    <w:rsid w:val="005419C9"/>
    <w:rsid w:val="00541B6D"/>
    <w:rsid w:val="00541D6C"/>
    <w:rsid w:val="00541E06"/>
    <w:rsid w:val="00541F20"/>
    <w:rsid w:val="0054206E"/>
    <w:rsid w:val="0054209B"/>
    <w:rsid w:val="005423A7"/>
    <w:rsid w:val="005426EA"/>
    <w:rsid w:val="00542834"/>
    <w:rsid w:val="005428DB"/>
    <w:rsid w:val="00542910"/>
    <w:rsid w:val="00542DB7"/>
    <w:rsid w:val="00542FA8"/>
    <w:rsid w:val="0054317A"/>
    <w:rsid w:val="005436BF"/>
    <w:rsid w:val="005437D3"/>
    <w:rsid w:val="00543D0E"/>
    <w:rsid w:val="00543D15"/>
    <w:rsid w:val="00543EB9"/>
    <w:rsid w:val="00543F80"/>
    <w:rsid w:val="00543F91"/>
    <w:rsid w:val="00544372"/>
    <w:rsid w:val="0054438D"/>
    <w:rsid w:val="00544458"/>
    <w:rsid w:val="005448A3"/>
    <w:rsid w:val="00544A15"/>
    <w:rsid w:val="00544ABD"/>
    <w:rsid w:val="00544C49"/>
    <w:rsid w:val="00544D02"/>
    <w:rsid w:val="0054510E"/>
    <w:rsid w:val="005453DB"/>
    <w:rsid w:val="005455CC"/>
    <w:rsid w:val="005457CE"/>
    <w:rsid w:val="00545C86"/>
    <w:rsid w:val="00545EE4"/>
    <w:rsid w:val="00545FAF"/>
    <w:rsid w:val="005467ED"/>
    <w:rsid w:val="00546883"/>
    <w:rsid w:val="0054697F"/>
    <w:rsid w:val="00546986"/>
    <w:rsid w:val="005469EF"/>
    <w:rsid w:val="00546B4D"/>
    <w:rsid w:val="00546F60"/>
    <w:rsid w:val="005474DD"/>
    <w:rsid w:val="00547536"/>
    <w:rsid w:val="0054762F"/>
    <w:rsid w:val="0054769B"/>
    <w:rsid w:val="0054771B"/>
    <w:rsid w:val="005478E5"/>
    <w:rsid w:val="00547AB4"/>
    <w:rsid w:val="00547B27"/>
    <w:rsid w:val="00547C0A"/>
    <w:rsid w:val="005503AB"/>
    <w:rsid w:val="005509E3"/>
    <w:rsid w:val="005509F4"/>
    <w:rsid w:val="00550D16"/>
    <w:rsid w:val="00550D28"/>
    <w:rsid w:val="00550E34"/>
    <w:rsid w:val="00551006"/>
    <w:rsid w:val="005514D0"/>
    <w:rsid w:val="00551B81"/>
    <w:rsid w:val="00551B9F"/>
    <w:rsid w:val="0055220C"/>
    <w:rsid w:val="0055241B"/>
    <w:rsid w:val="00552465"/>
    <w:rsid w:val="0055274B"/>
    <w:rsid w:val="00552915"/>
    <w:rsid w:val="00552BB4"/>
    <w:rsid w:val="00552C71"/>
    <w:rsid w:val="00552C95"/>
    <w:rsid w:val="00552FFC"/>
    <w:rsid w:val="00553690"/>
    <w:rsid w:val="005538BA"/>
    <w:rsid w:val="00553B8B"/>
    <w:rsid w:val="00553E41"/>
    <w:rsid w:val="00553E7B"/>
    <w:rsid w:val="005542F6"/>
    <w:rsid w:val="0055443C"/>
    <w:rsid w:val="005545C3"/>
    <w:rsid w:val="005546B6"/>
    <w:rsid w:val="005546D1"/>
    <w:rsid w:val="00554783"/>
    <w:rsid w:val="00554861"/>
    <w:rsid w:val="00554B70"/>
    <w:rsid w:val="00554E15"/>
    <w:rsid w:val="00555000"/>
    <w:rsid w:val="0055534C"/>
    <w:rsid w:val="00555627"/>
    <w:rsid w:val="0055566D"/>
    <w:rsid w:val="005557A7"/>
    <w:rsid w:val="005558E2"/>
    <w:rsid w:val="00555B71"/>
    <w:rsid w:val="00555D67"/>
    <w:rsid w:val="00555FA9"/>
    <w:rsid w:val="00556153"/>
    <w:rsid w:val="00556531"/>
    <w:rsid w:val="005565F2"/>
    <w:rsid w:val="0055681E"/>
    <w:rsid w:val="00556C9D"/>
    <w:rsid w:val="00556DA2"/>
    <w:rsid w:val="00556F48"/>
    <w:rsid w:val="00556F5E"/>
    <w:rsid w:val="00556F99"/>
    <w:rsid w:val="00556F9A"/>
    <w:rsid w:val="005576B4"/>
    <w:rsid w:val="005578A7"/>
    <w:rsid w:val="00557C8F"/>
    <w:rsid w:val="00557D75"/>
    <w:rsid w:val="00557E82"/>
    <w:rsid w:val="00557F85"/>
    <w:rsid w:val="0056000F"/>
    <w:rsid w:val="005600B1"/>
    <w:rsid w:val="005606A7"/>
    <w:rsid w:val="00560D50"/>
    <w:rsid w:val="00560EEF"/>
    <w:rsid w:val="00560F4B"/>
    <w:rsid w:val="00561269"/>
    <w:rsid w:val="00561481"/>
    <w:rsid w:val="0056153D"/>
    <w:rsid w:val="005616AD"/>
    <w:rsid w:val="0056190D"/>
    <w:rsid w:val="005619A5"/>
    <w:rsid w:val="005619D6"/>
    <w:rsid w:val="00561B72"/>
    <w:rsid w:val="0056229E"/>
    <w:rsid w:val="005625C3"/>
    <w:rsid w:val="00562ACC"/>
    <w:rsid w:val="00562B58"/>
    <w:rsid w:val="00562BDA"/>
    <w:rsid w:val="005631B6"/>
    <w:rsid w:val="005634E8"/>
    <w:rsid w:val="0056382D"/>
    <w:rsid w:val="00563AF4"/>
    <w:rsid w:val="00563E73"/>
    <w:rsid w:val="0056422C"/>
    <w:rsid w:val="00564677"/>
    <w:rsid w:val="00564CEE"/>
    <w:rsid w:val="00564DDE"/>
    <w:rsid w:val="00564FE0"/>
    <w:rsid w:val="005651A2"/>
    <w:rsid w:val="00565270"/>
    <w:rsid w:val="0056530C"/>
    <w:rsid w:val="005653E7"/>
    <w:rsid w:val="00565471"/>
    <w:rsid w:val="0056567D"/>
    <w:rsid w:val="00565AED"/>
    <w:rsid w:val="00565E2F"/>
    <w:rsid w:val="00566455"/>
    <w:rsid w:val="005664FB"/>
    <w:rsid w:val="00566598"/>
    <w:rsid w:val="00566795"/>
    <w:rsid w:val="00566B72"/>
    <w:rsid w:val="00566E7A"/>
    <w:rsid w:val="00566F2C"/>
    <w:rsid w:val="00566F85"/>
    <w:rsid w:val="005670BF"/>
    <w:rsid w:val="005673AF"/>
    <w:rsid w:val="0056743F"/>
    <w:rsid w:val="005675D3"/>
    <w:rsid w:val="005676D9"/>
    <w:rsid w:val="00567868"/>
    <w:rsid w:val="00567D26"/>
    <w:rsid w:val="00567F11"/>
    <w:rsid w:val="00567F5B"/>
    <w:rsid w:val="00570047"/>
    <w:rsid w:val="0057049E"/>
    <w:rsid w:val="005708B4"/>
    <w:rsid w:val="005709B4"/>
    <w:rsid w:val="00570BF4"/>
    <w:rsid w:val="00570C8A"/>
    <w:rsid w:val="00570DB7"/>
    <w:rsid w:val="005713D7"/>
    <w:rsid w:val="00571408"/>
    <w:rsid w:val="0057183F"/>
    <w:rsid w:val="00571BEC"/>
    <w:rsid w:val="0057210B"/>
    <w:rsid w:val="00572156"/>
    <w:rsid w:val="00572248"/>
    <w:rsid w:val="005723C2"/>
    <w:rsid w:val="005726D9"/>
    <w:rsid w:val="005727A7"/>
    <w:rsid w:val="00572810"/>
    <w:rsid w:val="00572848"/>
    <w:rsid w:val="00572C14"/>
    <w:rsid w:val="00572DFD"/>
    <w:rsid w:val="00573133"/>
    <w:rsid w:val="0057322B"/>
    <w:rsid w:val="00573450"/>
    <w:rsid w:val="00573786"/>
    <w:rsid w:val="005737DC"/>
    <w:rsid w:val="00573805"/>
    <w:rsid w:val="00573A84"/>
    <w:rsid w:val="00573C2F"/>
    <w:rsid w:val="00573CE8"/>
    <w:rsid w:val="00573D6B"/>
    <w:rsid w:val="00573E49"/>
    <w:rsid w:val="005744D1"/>
    <w:rsid w:val="00574913"/>
    <w:rsid w:val="00574A26"/>
    <w:rsid w:val="00574C91"/>
    <w:rsid w:val="00575258"/>
    <w:rsid w:val="005752C7"/>
    <w:rsid w:val="00575449"/>
    <w:rsid w:val="00575584"/>
    <w:rsid w:val="0057559C"/>
    <w:rsid w:val="005758CF"/>
    <w:rsid w:val="00575AAB"/>
    <w:rsid w:val="005760C8"/>
    <w:rsid w:val="005763D1"/>
    <w:rsid w:val="0057646A"/>
    <w:rsid w:val="005764C4"/>
    <w:rsid w:val="0057665A"/>
    <w:rsid w:val="00576D51"/>
    <w:rsid w:val="00576F47"/>
    <w:rsid w:val="005770FE"/>
    <w:rsid w:val="00577221"/>
    <w:rsid w:val="0057742F"/>
    <w:rsid w:val="005774BA"/>
    <w:rsid w:val="005776DC"/>
    <w:rsid w:val="00577708"/>
    <w:rsid w:val="00577AD4"/>
    <w:rsid w:val="00577AEA"/>
    <w:rsid w:val="00577E79"/>
    <w:rsid w:val="00577F0D"/>
    <w:rsid w:val="00577F23"/>
    <w:rsid w:val="00577FE7"/>
    <w:rsid w:val="0058012E"/>
    <w:rsid w:val="005801E2"/>
    <w:rsid w:val="005802C7"/>
    <w:rsid w:val="00580A7F"/>
    <w:rsid w:val="00580B66"/>
    <w:rsid w:val="00580BB3"/>
    <w:rsid w:val="00580F1A"/>
    <w:rsid w:val="0058106A"/>
    <w:rsid w:val="00581186"/>
    <w:rsid w:val="00581AD9"/>
    <w:rsid w:val="00581CD3"/>
    <w:rsid w:val="00581FD7"/>
    <w:rsid w:val="00581FE9"/>
    <w:rsid w:val="005820AD"/>
    <w:rsid w:val="0058213D"/>
    <w:rsid w:val="0058215C"/>
    <w:rsid w:val="005822BF"/>
    <w:rsid w:val="005824F9"/>
    <w:rsid w:val="0058260E"/>
    <w:rsid w:val="00582A12"/>
    <w:rsid w:val="00582C2E"/>
    <w:rsid w:val="0058308D"/>
    <w:rsid w:val="005831F6"/>
    <w:rsid w:val="005834E0"/>
    <w:rsid w:val="00583558"/>
    <w:rsid w:val="00583598"/>
    <w:rsid w:val="005836DD"/>
    <w:rsid w:val="0058379C"/>
    <w:rsid w:val="005837CF"/>
    <w:rsid w:val="00583958"/>
    <w:rsid w:val="00583A80"/>
    <w:rsid w:val="00583BB2"/>
    <w:rsid w:val="00583D96"/>
    <w:rsid w:val="00583E73"/>
    <w:rsid w:val="00583EAE"/>
    <w:rsid w:val="005844B7"/>
    <w:rsid w:val="0058454A"/>
    <w:rsid w:val="00584662"/>
    <w:rsid w:val="005846A7"/>
    <w:rsid w:val="00584A00"/>
    <w:rsid w:val="00584B21"/>
    <w:rsid w:val="00584CFA"/>
    <w:rsid w:val="00584E12"/>
    <w:rsid w:val="00584E86"/>
    <w:rsid w:val="00584F68"/>
    <w:rsid w:val="005850CE"/>
    <w:rsid w:val="005853BD"/>
    <w:rsid w:val="0058554C"/>
    <w:rsid w:val="005856E6"/>
    <w:rsid w:val="00585833"/>
    <w:rsid w:val="00585A1F"/>
    <w:rsid w:val="00585C4A"/>
    <w:rsid w:val="00585E14"/>
    <w:rsid w:val="00585FBE"/>
    <w:rsid w:val="005862F1"/>
    <w:rsid w:val="005867D6"/>
    <w:rsid w:val="00586AB5"/>
    <w:rsid w:val="00586AF4"/>
    <w:rsid w:val="00586B4B"/>
    <w:rsid w:val="00586DF9"/>
    <w:rsid w:val="00586F9A"/>
    <w:rsid w:val="005871B0"/>
    <w:rsid w:val="005875CA"/>
    <w:rsid w:val="005878D3"/>
    <w:rsid w:val="00587B62"/>
    <w:rsid w:val="00587EBD"/>
    <w:rsid w:val="0059030A"/>
    <w:rsid w:val="00590388"/>
    <w:rsid w:val="00590689"/>
    <w:rsid w:val="005907BA"/>
    <w:rsid w:val="00590935"/>
    <w:rsid w:val="00590F64"/>
    <w:rsid w:val="005910BA"/>
    <w:rsid w:val="00591877"/>
    <w:rsid w:val="00591B23"/>
    <w:rsid w:val="00591DE0"/>
    <w:rsid w:val="00592366"/>
    <w:rsid w:val="005923E5"/>
    <w:rsid w:val="00592401"/>
    <w:rsid w:val="00592A11"/>
    <w:rsid w:val="00592C59"/>
    <w:rsid w:val="00592D19"/>
    <w:rsid w:val="00592EB2"/>
    <w:rsid w:val="00592F94"/>
    <w:rsid w:val="005930DD"/>
    <w:rsid w:val="00593404"/>
    <w:rsid w:val="005935EB"/>
    <w:rsid w:val="00593649"/>
    <w:rsid w:val="005937E1"/>
    <w:rsid w:val="00593A6A"/>
    <w:rsid w:val="00593C59"/>
    <w:rsid w:val="00593F96"/>
    <w:rsid w:val="0059418C"/>
    <w:rsid w:val="00594459"/>
    <w:rsid w:val="00594654"/>
    <w:rsid w:val="0059475B"/>
    <w:rsid w:val="005947FC"/>
    <w:rsid w:val="005949B7"/>
    <w:rsid w:val="005949EE"/>
    <w:rsid w:val="00595207"/>
    <w:rsid w:val="005954A1"/>
    <w:rsid w:val="00595626"/>
    <w:rsid w:val="00595837"/>
    <w:rsid w:val="00595887"/>
    <w:rsid w:val="005959D0"/>
    <w:rsid w:val="00595E4E"/>
    <w:rsid w:val="00595EB1"/>
    <w:rsid w:val="00596115"/>
    <w:rsid w:val="00596307"/>
    <w:rsid w:val="0059640D"/>
    <w:rsid w:val="005965CA"/>
    <w:rsid w:val="005968B7"/>
    <w:rsid w:val="00596CA1"/>
    <w:rsid w:val="00596DCB"/>
    <w:rsid w:val="0059733C"/>
    <w:rsid w:val="005973D2"/>
    <w:rsid w:val="00597450"/>
    <w:rsid w:val="005974FF"/>
    <w:rsid w:val="00597A4E"/>
    <w:rsid w:val="00597D2B"/>
    <w:rsid w:val="00597E00"/>
    <w:rsid w:val="005A037D"/>
    <w:rsid w:val="005A045E"/>
    <w:rsid w:val="005A0B34"/>
    <w:rsid w:val="005A0B62"/>
    <w:rsid w:val="005A0D00"/>
    <w:rsid w:val="005A0D84"/>
    <w:rsid w:val="005A10D7"/>
    <w:rsid w:val="005A1229"/>
    <w:rsid w:val="005A13B2"/>
    <w:rsid w:val="005A17F6"/>
    <w:rsid w:val="005A1B27"/>
    <w:rsid w:val="005A1B56"/>
    <w:rsid w:val="005A1D3E"/>
    <w:rsid w:val="005A1EA5"/>
    <w:rsid w:val="005A20F9"/>
    <w:rsid w:val="005A23AA"/>
    <w:rsid w:val="005A23CC"/>
    <w:rsid w:val="005A2507"/>
    <w:rsid w:val="005A25FB"/>
    <w:rsid w:val="005A2B35"/>
    <w:rsid w:val="005A2B8F"/>
    <w:rsid w:val="005A30A6"/>
    <w:rsid w:val="005A31C8"/>
    <w:rsid w:val="005A382B"/>
    <w:rsid w:val="005A39C0"/>
    <w:rsid w:val="005A3DBC"/>
    <w:rsid w:val="005A3DDE"/>
    <w:rsid w:val="005A4409"/>
    <w:rsid w:val="005A458B"/>
    <w:rsid w:val="005A469C"/>
    <w:rsid w:val="005A480D"/>
    <w:rsid w:val="005A48E3"/>
    <w:rsid w:val="005A4AC8"/>
    <w:rsid w:val="005A4B46"/>
    <w:rsid w:val="005A4CFF"/>
    <w:rsid w:val="005A4D0C"/>
    <w:rsid w:val="005A4DA8"/>
    <w:rsid w:val="005A54EE"/>
    <w:rsid w:val="005A5822"/>
    <w:rsid w:val="005A59A8"/>
    <w:rsid w:val="005A5A9D"/>
    <w:rsid w:val="005A5E86"/>
    <w:rsid w:val="005A61F4"/>
    <w:rsid w:val="005A6216"/>
    <w:rsid w:val="005A62B9"/>
    <w:rsid w:val="005A62BB"/>
    <w:rsid w:val="005A6458"/>
    <w:rsid w:val="005A6460"/>
    <w:rsid w:val="005A64B8"/>
    <w:rsid w:val="005A6533"/>
    <w:rsid w:val="005A684F"/>
    <w:rsid w:val="005A69BC"/>
    <w:rsid w:val="005A6B03"/>
    <w:rsid w:val="005A6BBB"/>
    <w:rsid w:val="005A6BE4"/>
    <w:rsid w:val="005A6E76"/>
    <w:rsid w:val="005A6F16"/>
    <w:rsid w:val="005A7446"/>
    <w:rsid w:val="005A7666"/>
    <w:rsid w:val="005A7B45"/>
    <w:rsid w:val="005A7C0B"/>
    <w:rsid w:val="005A7FF9"/>
    <w:rsid w:val="005B0080"/>
    <w:rsid w:val="005B025B"/>
    <w:rsid w:val="005B0294"/>
    <w:rsid w:val="005B0586"/>
    <w:rsid w:val="005B05C8"/>
    <w:rsid w:val="005B0701"/>
    <w:rsid w:val="005B0A8B"/>
    <w:rsid w:val="005B0CAA"/>
    <w:rsid w:val="005B0DB2"/>
    <w:rsid w:val="005B0F9D"/>
    <w:rsid w:val="005B0FAC"/>
    <w:rsid w:val="005B1909"/>
    <w:rsid w:val="005B1A53"/>
    <w:rsid w:val="005B1C1F"/>
    <w:rsid w:val="005B1C81"/>
    <w:rsid w:val="005B1E0C"/>
    <w:rsid w:val="005B2240"/>
    <w:rsid w:val="005B2245"/>
    <w:rsid w:val="005B22F7"/>
    <w:rsid w:val="005B2332"/>
    <w:rsid w:val="005B23EB"/>
    <w:rsid w:val="005B24A6"/>
    <w:rsid w:val="005B25B1"/>
    <w:rsid w:val="005B26AE"/>
    <w:rsid w:val="005B299F"/>
    <w:rsid w:val="005B2AE6"/>
    <w:rsid w:val="005B2B01"/>
    <w:rsid w:val="005B2E28"/>
    <w:rsid w:val="005B2F3E"/>
    <w:rsid w:val="005B327D"/>
    <w:rsid w:val="005B34A7"/>
    <w:rsid w:val="005B39DA"/>
    <w:rsid w:val="005B3A2C"/>
    <w:rsid w:val="005B4128"/>
    <w:rsid w:val="005B456A"/>
    <w:rsid w:val="005B4794"/>
    <w:rsid w:val="005B47DC"/>
    <w:rsid w:val="005B4A68"/>
    <w:rsid w:val="005B4B0D"/>
    <w:rsid w:val="005B4E5F"/>
    <w:rsid w:val="005B514A"/>
    <w:rsid w:val="005B5720"/>
    <w:rsid w:val="005B5CFF"/>
    <w:rsid w:val="005B5F8E"/>
    <w:rsid w:val="005B62F3"/>
    <w:rsid w:val="005B66E1"/>
    <w:rsid w:val="005B681A"/>
    <w:rsid w:val="005B6A3F"/>
    <w:rsid w:val="005B6B0F"/>
    <w:rsid w:val="005B6C2C"/>
    <w:rsid w:val="005B6E2E"/>
    <w:rsid w:val="005B6EE5"/>
    <w:rsid w:val="005B727E"/>
    <w:rsid w:val="005B73FD"/>
    <w:rsid w:val="005B7690"/>
    <w:rsid w:val="005B774E"/>
    <w:rsid w:val="005B787A"/>
    <w:rsid w:val="005B78F4"/>
    <w:rsid w:val="005B7A7C"/>
    <w:rsid w:val="005B7C2E"/>
    <w:rsid w:val="005B7D5B"/>
    <w:rsid w:val="005B7ECD"/>
    <w:rsid w:val="005C046E"/>
    <w:rsid w:val="005C090B"/>
    <w:rsid w:val="005C0A18"/>
    <w:rsid w:val="005C1102"/>
    <w:rsid w:val="005C15E3"/>
    <w:rsid w:val="005C168A"/>
    <w:rsid w:val="005C1902"/>
    <w:rsid w:val="005C1930"/>
    <w:rsid w:val="005C1E7C"/>
    <w:rsid w:val="005C23FE"/>
    <w:rsid w:val="005C2795"/>
    <w:rsid w:val="005C286C"/>
    <w:rsid w:val="005C28E7"/>
    <w:rsid w:val="005C2F01"/>
    <w:rsid w:val="005C315C"/>
    <w:rsid w:val="005C31CF"/>
    <w:rsid w:val="005C3316"/>
    <w:rsid w:val="005C36B6"/>
    <w:rsid w:val="005C36EB"/>
    <w:rsid w:val="005C394B"/>
    <w:rsid w:val="005C3AA9"/>
    <w:rsid w:val="005C40D1"/>
    <w:rsid w:val="005C4538"/>
    <w:rsid w:val="005C4691"/>
    <w:rsid w:val="005C472C"/>
    <w:rsid w:val="005C4B35"/>
    <w:rsid w:val="005C4F63"/>
    <w:rsid w:val="005C5010"/>
    <w:rsid w:val="005C52EA"/>
    <w:rsid w:val="005C5319"/>
    <w:rsid w:val="005C5340"/>
    <w:rsid w:val="005C5446"/>
    <w:rsid w:val="005C5451"/>
    <w:rsid w:val="005C5864"/>
    <w:rsid w:val="005C5B00"/>
    <w:rsid w:val="005C5CE0"/>
    <w:rsid w:val="005C626D"/>
    <w:rsid w:val="005C62A7"/>
    <w:rsid w:val="005C67B9"/>
    <w:rsid w:val="005C68D9"/>
    <w:rsid w:val="005C6D8A"/>
    <w:rsid w:val="005C6F3F"/>
    <w:rsid w:val="005C6F6F"/>
    <w:rsid w:val="005C7062"/>
    <w:rsid w:val="005C79EA"/>
    <w:rsid w:val="005C7AAA"/>
    <w:rsid w:val="005C7D1D"/>
    <w:rsid w:val="005D0080"/>
    <w:rsid w:val="005D0102"/>
    <w:rsid w:val="005D0235"/>
    <w:rsid w:val="005D03E6"/>
    <w:rsid w:val="005D0A50"/>
    <w:rsid w:val="005D0B90"/>
    <w:rsid w:val="005D0C78"/>
    <w:rsid w:val="005D0CAB"/>
    <w:rsid w:val="005D0CFC"/>
    <w:rsid w:val="005D10DD"/>
    <w:rsid w:val="005D136B"/>
    <w:rsid w:val="005D15DA"/>
    <w:rsid w:val="005D162F"/>
    <w:rsid w:val="005D16E7"/>
    <w:rsid w:val="005D19F4"/>
    <w:rsid w:val="005D1A67"/>
    <w:rsid w:val="005D1C09"/>
    <w:rsid w:val="005D1D8A"/>
    <w:rsid w:val="005D2492"/>
    <w:rsid w:val="005D2616"/>
    <w:rsid w:val="005D285F"/>
    <w:rsid w:val="005D293D"/>
    <w:rsid w:val="005D2CFC"/>
    <w:rsid w:val="005D2EE0"/>
    <w:rsid w:val="005D31B7"/>
    <w:rsid w:val="005D3321"/>
    <w:rsid w:val="005D3506"/>
    <w:rsid w:val="005D3939"/>
    <w:rsid w:val="005D3D4C"/>
    <w:rsid w:val="005D4240"/>
    <w:rsid w:val="005D4277"/>
    <w:rsid w:val="005D4586"/>
    <w:rsid w:val="005D47C2"/>
    <w:rsid w:val="005D5619"/>
    <w:rsid w:val="005D56C8"/>
    <w:rsid w:val="005D597E"/>
    <w:rsid w:val="005D59F7"/>
    <w:rsid w:val="005D5DA6"/>
    <w:rsid w:val="005D6076"/>
    <w:rsid w:val="005D60AD"/>
    <w:rsid w:val="005D6209"/>
    <w:rsid w:val="005D6276"/>
    <w:rsid w:val="005D6545"/>
    <w:rsid w:val="005D6680"/>
    <w:rsid w:val="005D68F5"/>
    <w:rsid w:val="005D6BB4"/>
    <w:rsid w:val="005D6C53"/>
    <w:rsid w:val="005D6E70"/>
    <w:rsid w:val="005D72F9"/>
    <w:rsid w:val="005D7444"/>
    <w:rsid w:val="005D7503"/>
    <w:rsid w:val="005D783C"/>
    <w:rsid w:val="005D794A"/>
    <w:rsid w:val="005D7C10"/>
    <w:rsid w:val="005D7D7A"/>
    <w:rsid w:val="005D7D90"/>
    <w:rsid w:val="005E03D7"/>
    <w:rsid w:val="005E044B"/>
    <w:rsid w:val="005E046C"/>
    <w:rsid w:val="005E0674"/>
    <w:rsid w:val="005E09DA"/>
    <w:rsid w:val="005E0BDF"/>
    <w:rsid w:val="005E0CCF"/>
    <w:rsid w:val="005E0D36"/>
    <w:rsid w:val="005E0D5F"/>
    <w:rsid w:val="005E0F9B"/>
    <w:rsid w:val="005E1274"/>
    <w:rsid w:val="005E13F9"/>
    <w:rsid w:val="005E1626"/>
    <w:rsid w:val="005E16DE"/>
    <w:rsid w:val="005E1A3D"/>
    <w:rsid w:val="005E1AB8"/>
    <w:rsid w:val="005E1C56"/>
    <w:rsid w:val="005E1CC2"/>
    <w:rsid w:val="005E239D"/>
    <w:rsid w:val="005E2468"/>
    <w:rsid w:val="005E25B5"/>
    <w:rsid w:val="005E25CD"/>
    <w:rsid w:val="005E2B91"/>
    <w:rsid w:val="005E2E8B"/>
    <w:rsid w:val="005E2EEA"/>
    <w:rsid w:val="005E3497"/>
    <w:rsid w:val="005E34C7"/>
    <w:rsid w:val="005E384A"/>
    <w:rsid w:val="005E3913"/>
    <w:rsid w:val="005E3AB2"/>
    <w:rsid w:val="005E3DD2"/>
    <w:rsid w:val="005E3E1F"/>
    <w:rsid w:val="005E404D"/>
    <w:rsid w:val="005E42B2"/>
    <w:rsid w:val="005E436B"/>
    <w:rsid w:val="005E43E5"/>
    <w:rsid w:val="005E45F8"/>
    <w:rsid w:val="005E4734"/>
    <w:rsid w:val="005E475A"/>
    <w:rsid w:val="005E4A69"/>
    <w:rsid w:val="005E525F"/>
    <w:rsid w:val="005E52A5"/>
    <w:rsid w:val="005E52E0"/>
    <w:rsid w:val="005E5495"/>
    <w:rsid w:val="005E5ACA"/>
    <w:rsid w:val="005E628C"/>
    <w:rsid w:val="005E62D7"/>
    <w:rsid w:val="005E6460"/>
    <w:rsid w:val="005E64CA"/>
    <w:rsid w:val="005E671B"/>
    <w:rsid w:val="005E6925"/>
    <w:rsid w:val="005E6B9A"/>
    <w:rsid w:val="005E6C10"/>
    <w:rsid w:val="005E6C30"/>
    <w:rsid w:val="005E6C34"/>
    <w:rsid w:val="005E71E2"/>
    <w:rsid w:val="005E73C7"/>
    <w:rsid w:val="005E75AD"/>
    <w:rsid w:val="005E765D"/>
    <w:rsid w:val="005E77A8"/>
    <w:rsid w:val="005F00DF"/>
    <w:rsid w:val="005F0942"/>
    <w:rsid w:val="005F0B6B"/>
    <w:rsid w:val="005F0C30"/>
    <w:rsid w:val="005F0EA8"/>
    <w:rsid w:val="005F0F51"/>
    <w:rsid w:val="005F12FC"/>
    <w:rsid w:val="005F1529"/>
    <w:rsid w:val="005F15AF"/>
    <w:rsid w:val="005F1693"/>
    <w:rsid w:val="005F1837"/>
    <w:rsid w:val="005F1AC0"/>
    <w:rsid w:val="005F1CF8"/>
    <w:rsid w:val="005F1E59"/>
    <w:rsid w:val="005F1EE2"/>
    <w:rsid w:val="005F254A"/>
    <w:rsid w:val="005F26EE"/>
    <w:rsid w:val="005F286C"/>
    <w:rsid w:val="005F2B04"/>
    <w:rsid w:val="005F2BA7"/>
    <w:rsid w:val="005F2DF8"/>
    <w:rsid w:val="005F3374"/>
    <w:rsid w:val="005F33AD"/>
    <w:rsid w:val="005F38A3"/>
    <w:rsid w:val="005F3A52"/>
    <w:rsid w:val="005F3BF6"/>
    <w:rsid w:val="005F3FBF"/>
    <w:rsid w:val="005F4087"/>
    <w:rsid w:val="005F4484"/>
    <w:rsid w:val="005F477E"/>
    <w:rsid w:val="005F4D7D"/>
    <w:rsid w:val="005F53AE"/>
    <w:rsid w:val="005F5434"/>
    <w:rsid w:val="005F5457"/>
    <w:rsid w:val="005F546D"/>
    <w:rsid w:val="005F597A"/>
    <w:rsid w:val="005F5A3B"/>
    <w:rsid w:val="005F63B2"/>
    <w:rsid w:val="005F642E"/>
    <w:rsid w:val="005F6675"/>
    <w:rsid w:val="005F67D6"/>
    <w:rsid w:val="005F6932"/>
    <w:rsid w:val="005F695E"/>
    <w:rsid w:val="005F6C9F"/>
    <w:rsid w:val="005F6E5E"/>
    <w:rsid w:val="005F6F54"/>
    <w:rsid w:val="005F71C1"/>
    <w:rsid w:val="005F7204"/>
    <w:rsid w:val="005F72D7"/>
    <w:rsid w:val="005F747A"/>
    <w:rsid w:val="005F747B"/>
    <w:rsid w:val="005F7670"/>
    <w:rsid w:val="005F7854"/>
    <w:rsid w:val="005F7A83"/>
    <w:rsid w:val="005F7A9C"/>
    <w:rsid w:val="005F7B1B"/>
    <w:rsid w:val="005F7BE8"/>
    <w:rsid w:val="005F7D5E"/>
    <w:rsid w:val="005F7E54"/>
    <w:rsid w:val="00600305"/>
    <w:rsid w:val="00600A19"/>
    <w:rsid w:val="00600F42"/>
    <w:rsid w:val="006014FC"/>
    <w:rsid w:val="006015FF"/>
    <w:rsid w:val="006016A8"/>
    <w:rsid w:val="00601968"/>
    <w:rsid w:val="00601C77"/>
    <w:rsid w:val="00601DA8"/>
    <w:rsid w:val="00601F2F"/>
    <w:rsid w:val="00602081"/>
    <w:rsid w:val="00602462"/>
    <w:rsid w:val="006025E2"/>
    <w:rsid w:val="00602707"/>
    <w:rsid w:val="00602791"/>
    <w:rsid w:val="00602D27"/>
    <w:rsid w:val="006030CA"/>
    <w:rsid w:val="0060340E"/>
    <w:rsid w:val="00603780"/>
    <w:rsid w:val="00603872"/>
    <w:rsid w:val="006038D9"/>
    <w:rsid w:val="006039D3"/>
    <w:rsid w:val="00603B04"/>
    <w:rsid w:val="00603BC8"/>
    <w:rsid w:val="00603E84"/>
    <w:rsid w:val="006042E3"/>
    <w:rsid w:val="006043F1"/>
    <w:rsid w:val="006044EE"/>
    <w:rsid w:val="006047F1"/>
    <w:rsid w:val="00604A2A"/>
    <w:rsid w:val="00604BF8"/>
    <w:rsid w:val="00604BFD"/>
    <w:rsid w:val="00604E32"/>
    <w:rsid w:val="00604EF0"/>
    <w:rsid w:val="00605747"/>
    <w:rsid w:val="00605B30"/>
    <w:rsid w:val="00605B39"/>
    <w:rsid w:val="00605BCC"/>
    <w:rsid w:val="006062CD"/>
    <w:rsid w:val="0060647A"/>
    <w:rsid w:val="006065B0"/>
    <w:rsid w:val="006066BF"/>
    <w:rsid w:val="00606BA3"/>
    <w:rsid w:val="00606CC4"/>
    <w:rsid w:val="00607404"/>
    <w:rsid w:val="00607D24"/>
    <w:rsid w:val="00607D82"/>
    <w:rsid w:val="006102FC"/>
    <w:rsid w:val="0061049B"/>
    <w:rsid w:val="006105F7"/>
    <w:rsid w:val="0061078A"/>
    <w:rsid w:val="0061099B"/>
    <w:rsid w:val="006109D3"/>
    <w:rsid w:val="00610AD2"/>
    <w:rsid w:val="00610F8E"/>
    <w:rsid w:val="0061121A"/>
    <w:rsid w:val="006112F3"/>
    <w:rsid w:val="006113D1"/>
    <w:rsid w:val="00611C60"/>
    <w:rsid w:val="00612149"/>
    <w:rsid w:val="00612693"/>
    <w:rsid w:val="006126AA"/>
    <w:rsid w:val="00612838"/>
    <w:rsid w:val="00612847"/>
    <w:rsid w:val="00612A9B"/>
    <w:rsid w:val="00612CDA"/>
    <w:rsid w:val="00613530"/>
    <w:rsid w:val="0061366C"/>
    <w:rsid w:val="0061371B"/>
    <w:rsid w:val="006142B7"/>
    <w:rsid w:val="0061442A"/>
    <w:rsid w:val="00614603"/>
    <w:rsid w:val="0061467E"/>
    <w:rsid w:val="00614C36"/>
    <w:rsid w:val="00614F45"/>
    <w:rsid w:val="00615000"/>
    <w:rsid w:val="00615115"/>
    <w:rsid w:val="00615B95"/>
    <w:rsid w:val="00615E50"/>
    <w:rsid w:val="00615FBC"/>
    <w:rsid w:val="006161EF"/>
    <w:rsid w:val="006163D8"/>
    <w:rsid w:val="00616877"/>
    <w:rsid w:val="00616A05"/>
    <w:rsid w:val="00616E4D"/>
    <w:rsid w:val="00617408"/>
    <w:rsid w:val="006178C9"/>
    <w:rsid w:val="00617E65"/>
    <w:rsid w:val="00617F60"/>
    <w:rsid w:val="0062013C"/>
    <w:rsid w:val="006203C4"/>
    <w:rsid w:val="00620AAE"/>
    <w:rsid w:val="00620D3E"/>
    <w:rsid w:val="00621054"/>
    <w:rsid w:val="00621563"/>
    <w:rsid w:val="00621B51"/>
    <w:rsid w:val="00621B80"/>
    <w:rsid w:val="00621F6D"/>
    <w:rsid w:val="00621F80"/>
    <w:rsid w:val="0062236B"/>
    <w:rsid w:val="0062256D"/>
    <w:rsid w:val="0062258D"/>
    <w:rsid w:val="006227F5"/>
    <w:rsid w:val="0062295B"/>
    <w:rsid w:val="006229FC"/>
    <w:rsid w:val="00622AC6"/>
    <w:rsid w:val="00622DCB"/>
    <w:rsid w:val="00623297"/>
    <w:rsid w:val="00623453"/>
    <w:rsid w:val="006238C8"/>
    <w:rsid w:val="006239FE"/>
    <w:rsid w:val="006244A3"/>
    <w:rsid w:val="006244C9"/>
    <w:rsid w:val="00624B36"/>
    <w:rsid w:val="00624EE5"/>
    <w:rsid w:val="0062545D"/>
    <w:rsid w:val="00626038"/>
    <w:rsid w:val="006260E5"/>
    <w:rsid w:val="006263FB"/>
    <w:rsid w:val="00626AB9"/>
    <w:rsid w:val="006270DB"/>
    <w:rsid w:val="006276B4"/>
    <w:rsid w:val="006276F2"/>
    <w:rsid w:val="006277C6"/>
    <w:rsid w:val="0062789E"/>
    <w:rsid w:val="00627A60"/>
    <w:rsid w:val="00627A64"/>
    <w:rsid w:val="00627DA4"/>
    <w:rsid w:val="00630016"/>
    <w:rsid w:val="006309AE"/>
    <w:rsid w:val="00630D6B"/>
    <w:rsid w:val="006310A9"/>
    <w:rsid w:val="00631365"/>
    <w:rsid w:val="00631414"/>
    <w:rsid w:val="006314E8"/>
    <w:rsid w:val="006316CA"/>
    <w:rsid w:val="00631821"/>
    <w:rsid w:val="006318AA"/>
    <w:rsid w:val="00631A14"/>
    <w:rsid w:val="00631A2C"/>
    <w:rsid w:val="00632060"/>
    <w:rsid w:val="006320D1"/>
    <w:rsid w:val="00632251"/>
    <w:rsid w:val="00632276"/>
    <w:rsid w:val="006326E2"/>
    <w:rsid w:val="0063278B"/>
    <w:rsid w:val="006327E4"/>
    <w:rsid w:val="00632AE0"/>
    <w:rsid w:val="00632EAA"/>
    <w:rsid w:val="00632EF6"/>
    <w:rsid w:val="00632F51"/>
    <w:rsid w:val="0063333A"/>
    <w:rsid w:val="00633606"/>
    <w:rsid w:val="00633D03"/>
    <w:rsid w:val="00633D57"/>
    <w:rsid w:val="00633EF1"/>
    <w:rsid w:val="00633F54"/>
    <w:rsid w:val="006343A4"/>
    <w:rsid w:val="0063461C"/>
    <w:rsid w:val="006347AF"/>
    <w:rsid w:val="00634A92"/>
    <w:rsid w:val="00634AB9"/>
    <w:rsid w:val="00635118"/>
    <w:rsid w:val="0063546B"/>
    <w:rsid w:val="006355A0"/>
    <w:rsid w:val="00635692"/>
    <w:rsid w:val="00635B94"/>
    <w:rsid w:val="00635EEA"/>
    <w:rsid w:val="006361E8"/>
    <w:rsid w:val="00636274"/>
    <w:rsid w:val="006364B0"/>
    <w:rsid w:val="00636769"/>
    <w:rsid w:val="00636BB9"/>
    <w:rsid w:val="00636CDD"/>
    <w:rsid w:val="00636D21"/>
    <w:rsid w:val="00636FCE"/>
    <w:rsid w:val="00636FD0"/>
    <w:rsid w:val="00637032"/>
    <w:rsid w:val="0063704E"/>
    <w:rsid w:val="006370B6"/>
    <w:rsid w:val="0063714D"/>
    <w:rsid w:val="00637156"/>
    <w:rsid w:val="006371FA"/>
    <w:rsid w:val="006372E3"/>
    <w:rsid w:val="006376A7"/>
    <w:rsid w:val="006376D8"/>
    <w:rsid w:val="006378DA"/>
    <w:rsid w:val="00637986"/>
    <w:rsid w:val="00637A6E"/>
    <w:rsid w:val="00637F86"/>
    <w:rsid w:val="00640284"/>
    <w:rsid w:val="00640365"/>
    <w:rsid w:val="00640544"/>
    <w:rsid w:val="006408C6"/>
    <w:rsid w:val="0064094B"/>
    <w:rsid w:val="006409C2"/>
    <w:rsid w:val="00640D3A"/>
    <w:rsid w:val="00640E5E"/>
    <w:rsid w:val="00640E62"/>
    <w:rsid w:val="00640E72"/>
    <w:rsid w:val="00640EB5"/>
    <w:rsid w:val="00640F37"/>
    <w:rsid w:val="00641206"/>
    <w:rsid w:val="0064126B"/>
    <w:rsid w:val="006415B0"/>
    <w:rsid w:val="00641799"/>
    <w:rsid w:val="006417B6"/>
    <w:rsid w:val="0064187D"/>
    <w:rsid w:val="006418CF"/>
    <w:rsid w:val="00641965"/>
    <w:rsid w:val="0064196E"/>
    <w:rsid w:val="00641A34"/>
    <w:rsid w:val="00641B39"/>
    <w:rsid w:val="00641CDB"/>
    <w:rsid w:val="00641E2E"/>
    <w:rsid w:val="00641ED0"/>
    <w:rsid w:val="00641F2A"/>
    <w:rsid w:val="00642823"/>
    <w:rsid w:val="00642F6C"/>
    <w:rsid w:val="00643144"/>
    <w:rsid w:val="006434AE"/>
    <w:rsid w:val="006434E1"/>
    <w:rsid w:val="006435D5"/>
    <w:rsid w:val="00643622"/>
    <w:rsid w:val="0064364E"/>
    <w:rsid w:val="00643804"/>
    <w:rsid w:val="00643879"/>
    <w:rsid w:val="00643A9A"/>
    <w:rsid w:val="00643BBD"/>
    <w:rsid w:val="00643D02"/>
    <w:rsid w:val="00643D9E"/>
    <w:rsid w:val="00643F95"/>
    <w:rsid w:val="0064407B"/>
    <w:rsid w:val="0064464F"/>
    <w:rsid w:val="006449CB"/>
    <w:rsid w:val="006449F4"/>
    <w:rsid w:val="00644AE4"/>
    <w:rsid w:val="00644FE6"/>
    <w:rsid w:val="0064522B"/>
    <w:rsid w:val="00645270"/>
    <w:rsid w:val="006452E1"/>
    <w:rsid w:val="00645450"/>
    <w:rsid w:val="006457AB"/>
    <w:rsid w:val="00645999"/>
    <w:rsid w:val="006459C0"/>
    <w:rsid w:val="00645A02"/>
    <w:rsid w:val="00645E5D"/>
    <w:rsid w:val="00645FF5"/>
    <w:rsid w:val="006460FA"/>
    <w:rsid w:val="006464E4"/>
    <w:rsid w:val="00646B98"/>
    <w:rsid w:val="00647C26"/>
    <w:rsid w:val="00647C3F"/>
    <w:rsid w:val="0065005B"/>
    <w:rsid w:val="00650221"/>
    <w:rsid w:val="00650338"/>
    <w:rsid w:val="00650412"/>
    <w:rsid w:val="00650486"/>
    <w:rsid w:val="006507BA"/>
    <w:rsid w:val="00650864"/>
    <w:rsid w:val="00650918"/>
    <w:rsid w:val="00650D5E"/>
    <w:rsid w:val="00651458"/>
    <w:rsid w:val="006519BF"/>
    <w:rsid w:val="00651BCD"/>
    <w:rsid w:val="00651DDA"/>
    <w:rsid w:val="006525F0"/>
    <w:rsid w:val="00652793"/>
    <w:rsid w:val="0065290F"/>
    <w:rsid w:val="00652A34"/>
    <w:rsid w:val="00652C62"/>
    <w:rsid w:val="00652DA7"/>
    <w:rsid w:val="00653246"/>
    <w:rsid w:val="006535D6"/>
    <w:rsid w:val="00653777"/>
    <w:rsid w:val="00653B1B"/>
    <w:rsid w:val="00653D11"/>
    <w:rsid w:val="00653E5D"/>
    <w:rsid w:val="0065401D"/>
    <w:rsid w:val="006542DF"/>
    <w:rsid w:val="006548CD"/>
    <w:rsid w:val="00654909"/>
    <w:rsid w:val="00654B10"/>
    <w:rsid w:val="00654C13"/>
    <w:rsid w:val="00654D5D"/>
    <w:rsid w:val="00654E5E"/>
    <w:rsid w:val="006550EE"/>
    <w:rsid w:val="006551D6"/>
    <w:rsid w:val="00655441"/>
    <w:rsid w:val="006554FF"/>
    <w:rsid w:val="00655698"/>
    <w:rsid w:val="00655A5E"/>
    <w:rsid w:val="00655AA7"/>
    <w:rsid w:val="00655C55"/>
    <w:rsid w:val="0065615B"/>
    <w:rsid w:val="006562BB"/>
    <w:rsid w:val="006564DC"/>
    <w:rsid w:val="00656518"/>
    <w:rsid w:val="0065657F"/>
    <w:rsid w:val="0065661A"/>
    <w:rsid w:val="00656786"/>
    <w:rsid w:val="00656800"/>
    <w:rsid w:val="00656919"/>
    <w:rsid w:val="006569B4"/>
    <w:rsid w:val="00656A02"/>
    <w:rsid w:val="00656CC3"/>
    <w:rsid w:val="00656F84"/>
    <w:rsid w:val="0065708B"/>
    <w:rsid w:val="0065772C"/>
    <w:rsid w:val="00657742"/>
    <w:rsid w:val="0065783A"/>
    <w:rsid w:val="00657A7E"/>
    <w:rsid w:val="00657DD5"/>
    <w:rsid w:val="00657E90"/>
    <w:rsid w:val="00657EA6"/>
    <w:rsid w:val="00657F81"/>
    <w:rsid w:val="00660162"/>
    <w:rsid w:val="00660306"/>
    <w:rsid w:val="00660460"/>
    <w:rsid w:val="006605AD"/>
    <w:rsid w:val="006609F9"/>
    <w:rsid w:val="00660AFF"/>
    <w:rsid w:val="00660B1B"/>
    <w:rsid w:val="00660C5C"/>
    <w:rsid w:val="00660D74"/>
    <w:rsid w:val="00660F56"/>
    <w:rsid w:val="00660F7C"/>
    <w:rsid w:val="006612C1"/>
    <w:rsid w:val="006612C4"/>
    <w:rsid w:val="0066145D"/>
    <w:rsid w:val="00661600"/>
    <w:rsid w:val="00661C3B"/>
    <w:rsid w:val="00662043"/>
    <w:rsid w:val="006621D0"/>
    <w:rsid w:val="00662554"/>
    <w:rsid w:val="00662B3B"/>
    <w:rsid w:val="00662B84"/>
    <w:rsid w:val="00662BF4"/>
    <w:rsid w:val="00662F00"/>
    <w:rsid w:val="006630A5"/>
    <w:rsid w:val="006630FB"/>
    <w:rsid w:val="0066314B"/>
    <w:rsid w:val="00663268"/>
    <w:rsid w:val="00663542"/>
    <w:rsid w:val="00663834"/>
    <w:rsid w:val="006638F6"/>
    <w:rsid w:val="006639EA"/>
    <w:rsid w:val="00663D72"/>
    <w:rsid w:val="00664118"/>
    <w:rsid w:val="006641FD"/>
    <w:rsid w:val="00664794"/>
    <w:rsid w:val="00664C7E"/>
    <w:rsid w:val="00664F37"/>
    <w:rsid w:val="00664F38"/>
    <w:rsid w:val="00664F3D"/>
    <w:rsid w:val="00665130"/>
    <w:rsid w:val="006655A7"/>
    <w:rsid w:val="006655FC"/>
    <w:rsid w:val="006659CB"/>
    <w:rsid w:val="006659ED"/>
    <w:rsid w:val="00665DBD"/>
    <w:rsid w:val="00665F88"/>
    <w:rsid w:val="00666156"/>
    <w:rsid w:val="0066622C"/>
    <w:rsid w:val="006665C8"/>
    <w:rsid w:val="00666CD4"/>
    <w:rsid w:val="00666CEA"/>
    <w:rsid w:val="00666F97"/>
    <w:rsid w:val="00666FD3"/>
    <w:rsid w:val="00667078"/>
    <w:rsid w:val="0066733B"/>
    <w:rsid w:val="006673DC"/>
    <w:rsid w:val="006674E5"/>
    <w:rsid w:val="006675D0"/>
    <w:rsid w:val="00667699"/>
    <w:rsid w:val="00667D10"/>
    <w:rsid w:val="00667D4C"/>
    <w:rsid w:val="00667DB8"/>
    <w:rsid w:val="00667FA0"/>
    <w:rsid w:val="00667FD5"/>
    <w:rsid w:val="006704A9"/>
    <w:rsid w:val="006704D8"/>
    <w:rsid w:val="006706B0"/>
    <w:rsid w:val="00670A39"/>
    <w:rsid w:val="00670B82"/>
    <w:rsid w:val="00670CCF"/>
    <w:rsid w:val="00670E9F"/>
    <w:rsid w:val="00671142"/>
    <w:rsid w:val="0067118D"/>
    <w:rsid w:val="006711B0"/>
    <w:rsid w:val="00671693"/>
    <w:rsid w:val="0067172C"/>
    <w:rsid w:val="00671998"/>
    <w:rsid w:val="00671D28"/>
    <w:rsid w:val="006721F9"/>
    <w:rsid w:val="00672374"/>
    <w:rsid w:val="00672CBA"/>
    <w:rsid w:val="00672FCD"/>
    <w:rsid w:val="00673115"/>
    <w:rsid w:val="006731E1"/>
    <w:rsid w:val="0067377E"/>
    <w:rsid w:val="00673C10"/>
    <w:rsid w:val="00673EDD"/>
    <w:rsid w:val="00673F8C"/>
    <w:rsid w:val="00674115"/>
    <w:rsid w:val="00674412"/>
    <w:rsid w:val="00674644"/>
    <w:rsid w:val="0067499F"/>
    <w:rsid w:val="00674ABC"/>
    <w:rsid w:val="00674E5F"/>
    <w:rsid w:val="006756E0"/>
    <w:rsid w:val="006757AC"/>
    <w:rsid w:val="00675C40"/>
    <w:rsid w:val="0067608A"/>
    <w:rsid w:val="00676179"/>
    <w:rsid w:val="0067621E"/>
    <w:rsid w:val="0067640D"/>
    <w:rsid w:val="0067689C"/>
    <w:rsid w:val="006768EF"/>
    <w:rsid w:val="00676B79"/>
    <w:rsid w:val="00676BBB"/>
    <w:rsid w:val="00676E51"/>
    <w:rsid w:val="00676F01"/>
    <w:rsid w:val="00677183"/>
    <w:rsid w:val="00677380"/>
    <w:rsid w:val="006776CF"/>
    <w:rsid w:val="00677973"/>
    <w:rsid w:val="00677A20"/>
    <w:rsid w:val="00680134"/>
    <w:rsid w:val="00680137"/>
    <w:rsid w:val="00680146"/>
    <w:rsid w:val="006806F9"/>
    <w:rsid w:val="00680787"/>
    <w:rsid w:val="006808AE"/>
    <w:rsid w:val="00680C09"/>
    <w:rsid w:val="00680C28"/>
    <w:rsid w:val="00680CAE"/>
    <w:rsid w:val="00680E16"/>
    <w:rsid w:val="00680F85"/>
    <w:rsid w:val="00681237"/>
    <w:rsid w:val="006812A0"/>
    <w:rsid w:val="006812C6"/>
    <w:rsid w:val="006813A2"/>
    <w:rsid w:val="006813A9"/>
    <w:rsid w:val="00681628"/>
    <w:rsid w:val="00681671"/>
    <w:rsid w:val="0068180E"/>
    <w:rsid w:val="00681B45"/>
    <w:rsid w:val="00681E47"/>
    <w:rsid w:val="00682331"/>
    <w:rsid w:val="006825A2"/>
    <w:rsid w:val="00682893"/>
    <w:rsid w:val="006829CA"/>
    <w:rsid w:val="00682A37"/>
    <w:rsid w:val="00682B0A"/>
    <w:rsid w:val="00682D03"/>
    <w:rsid w:val="00682D44"/>
    <w:rsid w:val="00682E68"/>
    <w:rsid w:val="006831ED"/>
    <w:rsid w:val="00683531"/>
    <w:rsid w:val="006836FB"/>
    <w:rsid w:val="00683701"/>
    <w:rsid w:val="00683E42"/>
    <w:rsid w:val="00683E59"/>
    <w:rsid w:val="00683EC8"/>
    <w:rsid w:val="00683FB1"/>
    <w:rsid w:val="00684092"/>
    <w:rsid w:val="006843E5"/>
    <w:rsid w:val="006849CD"/>
    <w:rsid w:val="00684C8A"/>
    <w:rsid w:val="00684F03"/>
    <w:rsid w:val="0068502D"/>
    <w:rsid w:val="00685033"/>
    <w:rsid w:val="006850E2"/>
    <w:rsid w:val="0068525D"/>
    <w:rsid w:val="006853E8"/>
    <w:rsid w:val="0068567A"/>
    <w:rsid w:val="0068587B"/>
    <w:rsid w:val="00685C2D"/>
    <w:rsid w:val="00685C97"/>
    <w:rsid w:val="006863B5"/>
    <w:rsid w:val="006863F8"/>
    <w:rsid w:val="00686654"/>
    <w:rsid w:val="006868DE"/>
    <w:rsid w:val="00686AC0"/>
    <w:rsid w:val="00686C94"/>
    <w:rsid w:val="0068702B"/>
    <w:rsid w:val="006874F7"/>
    <w:rsid w:val="006875AC"/>
    <w:rsid w:val="006876D4"/>
    <w:rsid w:val="00687D5B"/>
    <w:rsid w:val="00687FDC"/>
    <w:rsid w:val="006901BE"/>
    <w:rsid w:val="006904A6"/>
    <w:rsid w:val="0069059E"/>
    <w:rsid w:val="0069072C"/>
    <w:rsid w:val="00690921"/>
    <w:rsid w:val="00690DEA"/>
    <w:rsid w:val="006912AF"/>
    <w:rsid w:val="006914B9"/>
    <w:rsid w:val="006915B2"/>
    <w:rsid w:val="0069179F"/>
    <w:rsid w:val="00691893"/>
    <w:rsid w:val="00692227"/>
    <w:rsid w:val="0069237C"/>
    <w:rsid w:val="0069247A"/>
    <w:rsid w:val="00692550"/>
    <w:rsid w:val="00692914"/>
    <w:rsid w:val="00692969"/>
    <w:rsid w:val="006934AE"/>
    <w:rsid w:val="006936A9"/>
    <w:rsid w:val="00693BA0"/>
    <w:rsid w:val="00693DA8"/>
    <w:rsid w:val="00693FB3"/>
    <w:rsid w:val="00694053"/>
    <w:rsid w:val="006940D8"/>
    <w:rsid w:val="00694296"/>
    <w:rsid w:val="0069451B"/>
    <w:rsid w:val="006947EE"/>
    <w:rsid w:val="006948FA"/>
    <w:rsid w:val="006949C8"/>
    <w:rsid w:val="00694BFF"/>
    <w:rsid w:val="00694CE3"/>
    <w:rsid w:val="00694DD7"/>
    <w:rsid w:val="00695237"/>
    <w:rsid w:val="00695347"/>
    <w:rsid w:val="00695469"/>
    <w:rsid w:val="00695A3E"/>
    <w:rsid w:val="00695EF1"/>
    <w:rsid w:val="00696527"/>
    <w:rsid w:val="00696654"/>
    <w:rsid w:val="00696706"/>
    <w:rsid w:val="00696AB1"/>
    <w:rsid w:val="006971E5"/>
    <w:rsid w:val="00697347"/>
    <w:rsid w:val="00697615"/>
    <w:rsid w:val="006977BE"/>
    <w:rsid w:val="006977E9"/>
    <w:rsid w:val="0069790D"/>
    <w:rsid w:val="00697E47"/>
    <w:rsid w:val="00697FEB"/>
    <w:rsid w:val="006A0512"/>
    <w:rsid w:val="006A093D"/>
    <w:rsid w:val="006A0A12"/>
    <w:rsid w:val="006A0B05"/>
    <w:rsid w:val="006A0B69"/>
    <w:rsid w:val="006A0D3B"/>
    <w:rsid w:val="006A0E16"/>
    <w:rsid w:val="006A0EA5"/>
    <w:rsid w:val="006A0F07"/>
    <w:rsid w:val="006A10AB"/>
    <w:rsid w:val="006A127F"/>
    <w:rsid w:val="006A1608"/>
    <w:rsid w:val="006A1917"/>
    <w:rsid w:val="006A19E8"/>
    <w:rsid w:val="006A1BEA"/>
    <w:rsid w:val="006A1CD7"/>
    <w:rsid w:val="006A1EFD"/>
    <w:rsid w:val="006A20BD"/>
    <w:rsid w:val="006A2399"/>
    <w:rsid w:val="006A29F2"/>
    <w:rsid w:val="006A2D49"/>
    <w:rsid w:val="006A2F18"/>
    <w:rsid w:val="006A2F21"/>
    <w:rsid w:val="006A35A0"/>
    <w:rsid w:val="006A3799"/>
    <w:rsid w:val="006A37B8"/>
    <w:rsid w:val="006A383E"/>
    <w:rsid w:val="006A3849"/>
    <w:rsid w:val="006A3FCF"/>
    <w:rsid w:val="006A407B"/>
    <w:rsid w:val="006A40B9"/>
    <w:rsid w:val="006A494D"/>
    <w:rsid w:val="006A4976"/>
    <w:rsid w:val="006A4B3D"/>
    <w:rsid w:val="006A5067"/>
    <w:rsid w:val="006A5401"/>
    <w:rsid w:val="006A59C6"/>
    <w:rsid w:val="006A5A76"/>
    <w:rsid w:val="006A5AB4"/>
    <w:rsid w:val="006A5AFF"/>
    <w:rsid w:val="006A5E16"/>
    <w:rsid w:val="006A6028"/>
    <w:rsid w:val="006A6038"/>
    <w:rsid w:val="006A6734"/>
    <w:rsid w:val="006A6939"/>
    <w:rsid w:val="006A6C02"/>
    <w:rsid w:val="006A72B4"/>
    <w:rsid w:val="006A7756"/>
    <w:rsid w:val="006A77BF"/>
    <w:rsid w:val="006A7A27"/>
    <w:rsid w:val="006A7A9E"/>
    <w:rsid w:val="006A7BE6"/>
    <w:rsid w:val="006B04C3"/>
    <w:rsid w:val="006B0668"/>
    <w:rsid w:val="006B0919"/>
    <w:rsid w:val="006B0CAF"/>
    <w:rsid w:val="006B0EED"/>
    <w:rsid w:val="006B1133"/>
    <w:rsid w:val="006B1368"/>
    <w:rsid w:val="006B16B0"/>
    <w:rsid w:val="006B1AA7"/>
    <w:rsid w:val="006B1C46"/>
    <w:rsid w:val="006B1D41"/>
    <w:rsid w:val="006B1EE3"/>
    <w:rsid w:val="006B1EE4"/>
    <w:rsid w:val="006B1FB1"/>
    <w:rsid w:val="006B201A"/>
    <w:rsid w:val="006B208D"/>
    <w:rsid w:val="006B241B"/>
    <w:rsid w:val="006B245D"/>
    <w:rsid w:val="006B263B"/>
    <w:rsid w:val="006B2915"/>
    <w:rsid w:val="006B2941"/>
    <w:rsid w:val="006B2C4C"/>
    <w:rsid w:val="006B317B"/>
    <w:rsid w:val="006B32FB"/>
    <w:rsid w:val="006B33AF"/>
    <w:rsid w:val="006B3607"/>
    <w:rsid w:val="006B3945"/>
    <w:rsid w:val="006B3962"/>
    <w:rsid w:val="006B3A53"/>
    <w:rsid w:val="006B3AE2"/>
    <w:rsid w:val="006B3D0E"/>
    <w:rsid w:val="006B3E70"/>
    <w:rsid w:val="006B3FD2"/>
    <w:rsid w:val="006B3FE7"/>
    <w:rsid w:val="006B406C"/>
    <w:rsid w:val="006B4803"/>
    <w:rsid w:val="006B4889"/>
    <w:rsid w:val="006B4927"/>
    <w:rsid w:val="006B4F28"/>
    <w:rsid w:val="006B4F5D"/>
    <w:rsid w:val="006B56D7"/>
    <w:rsid w:val="006B5955"/>
    <w:rsid w:val="006B5CB9"/>
    <w:rsid w:val="006B6276"/>
    <w:rsid w:val="006B6526"/>
    <w:rsid w:val="006B65A7"/>
    <w:rsid w:val="006B65E5"/>
    <w:rsid w:val="006B66BD"/>
    <w:rsid w:val="006B681B"/>
    <w:rsid w:val="006B6D9F"/>
    <w:rsid w:val="006B6F84"/>
    <w:rsid w:val="006B736B"/>
    <w:rsid w:val="006B73AD"/>
    <w:rsid w:val="006B75D4"/>
    <w:rsid w:val="006B78CC"/>
    <w:rsid w:val="006B7A26"/>
    <w:rsid w:val="006B7A72"/>
    <w:rsid w:val="006B7C98"/>
    <w:rsid w:val="006B7CD6"/>
    <w:rsid w:val="006C0091"/>
    <w:rsid w:val="006C0215"/>
    <w:rsid w:val="006C086F"/>
    <w:rsid w:val="006C0DB5"/>
    <w:rsid w:val="006C11EB"/>
    <w:rsid w:val="006C196E"/>
    <w:rsid w:val="006C19B1"/>
    <w:rsid w:val="006C1B9C"/>
    <w:rsid w:val="006C2245"/>
    <w:rsid w:val="006C22FD"/>
    <w:rsid w:val="006C23F4"/>
    <w:rsid w:val="006C249F"/>
    <w:rsid w:val="006C25AA"/>
    <w:rsid w:val="006C25D3"/>
    <w:rsid w:val="006C2C4A"/>
    <w:rsid w:val="006C2F73"/>
    <w:rsid w:val="006C331F"/>
    <w:rsid w:val="006C3429"/>
    <w:rsid w:val="006C3928"/>
    <w:rsid w:val="006C3C3A"/>
    <w:rsid w:val="006C3F46"/>
    <w:rsid w:val="006C4486"/>
    <w:rsid w:val="006C452B"/>
    <w:rsid w:val="006C46E3"/>
    <w:rsid w:val="006C4BA6"/>
    <w:rsid w:val="006C512D"/>
    <w:rsid w:val="006C52D4"/>
    <w:rsid w:val="006C5317"/>
    <w:rsid w:val="006C5376"/>
    <w:rsid w:val="006C55D2"/>
    <w:rsid w:val="006C564D"/>
    <w:rsid w:val="006C5765"/>
    <w:rsid w:val="006C59FE"/>
    <w:rsid w:val="006C5B4A"/>
    <w:rsid w:val="006C5CB7"/>
    <w:rsid w:val="006C6237"/>
    <w:rsid w:val="006C65AC"/>
    <w:rsid w:val="006C65E3"/>
    <w:rsid w:val="006C6670"/>
    <w:rsid w:val="006C6678"/>
    <w:rsid w:val="006C66B6"/>
    <w:rsid w:val="006C678C"/>
    <w:rsid w:val="006C6A8D"/>
    <w:rsid w:val="006C6DC9"/>
    <w:rsid w:val="006C7121"/>
    <w:rsid w:val="006C77FA"/>
    <w:rsid w:val="006C79B4"/>
    <w:rsid w:val="006C79C1"/>
    <w:rsid w:val="006C7CEA"/>
    <w:rsid w:val="006C7DBB"/>
    <w:rsid w:val="006D0032"/>
    <w:rsid w:val="006D019B"/>
    <w:rsid w:val="006D03CB"/>
    <w:rsid w:val="006D0511"/>
    <w:rsid w:val="006D0774"/>
    <w:rsid w:val="006D07A0"/>
    <w:rsid w:val="006D0971"/>
    <w:rsid w:val="006D0C18"/>
    <w:rsid w:val="006D0E03"/>
    <w:rsid w:val="006D0F96"/>
    <w:rsid w:val="006D0FA0"/>
    <w:rsid w:val="006D110A"/>
    <w:rsid w:val="006D14EB"/>
    <w:rsid w:val="006D16AA"/>
    <w:rsid w:val="006D174F"/>
    <w:rsid w:val="006D1B78"/>
    <w:rsid w:val="006D1C66"/>
    <w:rsid w:val="006D1EEE"/>
    <w:rsid w:val="006D204E"/>
    <w:rsid w:val="006D2070"/>
    <w:rsid w:val="006D2132"/>
    <w:rsid w:val="006D242C"/>
    <w:rsid w:val="006D2586"/>
    <w:rsid w:val="006D2759"/>
    <w:rsid w:val="006D296C"/>
    <w:rsid w:val="006D2ACD"/>
    <w:rsid w:val="006D2CBC"/>
    <w:rsid w:val="006D2E70"/>
    <w:rsid w:val="006D31C2"/>
    <w:rsid w:val="006D3426"/>
    <w:rsid w:val="006D348D"/>
    <w:rsid w:val="006D35B5"/>
    <w:rsid w:val="006D3B2D"/>
    <w:rsid w:val="006D3F41"/>
    <w:rsid w:val="006D40F0"/>
    <w:rsid w:val="006D41BF"/>
    <w:rsid w:val="006D42A3"/>
    <w:rsid w:val="006D44DA"/>
    <w:rsid w:val="006D4503"/>
    <w:rsid w:val="006D485F"/>
    <w:rsid w:val="006D48F6"/>
    <w:rsid w:val="006D4934"/>
    <w:rsid w:val="006D49D6"/>
    <w:rsid w:val="006D4C56"/>
    <w:rsid w:val="006D4EC4"/>
    <w:rsid w:val="006D4FB8"/>
    <w:rsid w:val="006D5042"/>
    <w:rsid w:val="006D50F1"/>
    <w:rsid w:val="006D515C"/>
    <w:rsid w:val="006D5637"/>
    <w:rsid w:val="006D565D"/>
    <w:rsid w:val="006D565E"/>
    <w:rsid w:val="006D57AF"/>
    <w:rsid w:val="006D57F5"/>
    <w:rsid w:val="006D5887"/>
    <w:rsid w:val="006D59E4"/>
    <w:rsid w:val="006D5A62"/>
    <w:rsid w:val="006D5A9D"/>
    <w:rsid w:val="006D5D04"/>
    <w:rsid w:val="006D5F24"/>
    <w:rsid w:val="006D5F89"/>
    <w:rsid w:val="006D607A"/>
    <w:rsid w:val="006D6230"/>
    <w:rsid w:val="006D6464"/>
    <w:rsid w:val="006D6503"/>
    <w:rsid w:val="006D6553"/>
    <w:rsid w:val="006D6596"/>
    <w:rsid w:val="006D65EA"/>
    <w:rsid w:val="006D669E"/>
    <w:rsid w:val="006D6879"/>
    <w:rsid w:val="006D6A46"/>
    <w:rsid w:val="006D6AE9"/>
    <w:rsid w:val="006D6B0F"/>
    <w:rsid w:val="006D6C8E"/>
    <w:rsid w:val="006D6E0E"/>
    <w:rsid w:val="006D706A"/>
    <w:rsid w:val="006D7281"/>
    <w:rsid w:val="006D7739"/>
    <w:rsid w:val="006D77A2"/>
    <w:rsid w:val="006D79B1"/>
    <w:rsid w:val="006D7D75"/>
    <w:rsid w:val="006D7E7B"/>
    <w:rsid w:val="006D7FED"/>
    <w:rsid w:val="006E0093"/>
    <w:rsid w:val="006E00B8"/>
    <w:rsid w:val="006E0207"/>
    <w:rsid w:val="006E0705"/>
    <w:rsid w:val="006E0AE0"/>
    <w:rsid w:val="006E0BFF"/>
    <w:rsid w:val="006E0F3B"/>
    <w:rsid w:val="006E103E"/>
    <w:rsid w:val="006E115C"/>
    <w:rsid w:val="006E12CD"/>
    <w:rsid w:val="006E1300"/>
    <w:rsid w:val="006E13DE"/>
    <w:rsid w:val="006E1446"/>
    <w:rsid w:val="006E1834"/>
    <w:rsid w:val="006E1B51"/>
    <w:rsid w:val="006E1B85"/>
    <w:rsid w:val="006E1BCC"/>
    <w:rsid w:val="006E1CE4"/>
    <w:rsid w:val="006E2056"/>
    <w:rsid w:val="006E265A"/>
    <w:rsid w:val="006E26FA"/>
    <w:rsid w:val="006E28DD"/>
    <w:rsid w:val="006E2C8A"/>
    <w:rsid w:val="006E3224"/>
    <w:rsid w:val="006E32FB"/>
    <w:rsid w:val="006E3773"/>
    <w:rsid w:val="006E3C52"/>
    <w:rsid w:val="006E3CB3"/>
    <w:rsid w:val="006E3D9F"/>
    <w:rsid w:val="006E3DF5"/>
    <w:rsid w:val="006E3E39"/>
    <w:rsid w:val="006E4009"/>
    <w:rsid w:val="006E4096"/>
    <w:rsid w:val="006E45AB"/>
    <w:rsid w:val="006E47EF"/>
    <w:rsid w:val="006E4817"/>
    <w:rsid w:val="006E48A2"/>
    <w:rsid w:val="006E4AA9"/>
    <w:rsid w:val="006E4C9E"/>
    <w:rsid w:val="006E4FE7"/>
    <w:rsid w:val="006E5429"/>
    <w:rsid w:val="006E54DA"/>
    <w:rsid w:val="006E54EF"/>
    <w:rsid w:val="006E5531"/>
    <w:rsid w:val="006E5BBE"/>
    <w:rsid w:val="006E5C32"/>
    <w:rsid w:val="006E5E0E"/>
    <w:rsid w:val="006E5FE3"/>
    <w:rsid w:val="006E628D"/>
    <w:rsid w:val="006E62FC"/>
    <w:rsid w:val="006E6625"/>
    <w:rsid w:val="006E662D"/>
    <w:rsid w:val="006E67B3"/>
    <w:rsid w:val="006E67EA"/>
    <w:rsid w:val="006E699E"/>
    <w:rsid w:val="006E6AA1"/>
    <w:rsid w:val="006E6B62"/>
    <w:rsid w:val="006E6FF3"/>
    <w:rsid w:val="006E7150"/>
    <w:rsid w:val="006E74D0"/>
    <w:rsid w:val="006E75C3"/>
    <w:rsid w:val="006E75F4"/>
    <w:rsid w:val="006E7741"/>
    <w:rsid w:val="006E7775"/>
    <w:rsid w:val="006E77DB"/>
    <w:rsid w:val="006E77F7"/>
    <w:rsid w:val="006E799B"/>
    <w:rsid w:val="006F02E0"/>
    <w:rsid w:val="006F02E8"/>
    <w:rsid w:val="006F09BA"/>
    <w:rsid w:val="006F0C67"/>
    <w:rsid w:val="006F0CF2"/>
    <w:rsid w:val="006F1ABC"/>
    <w:rsid w:val="006F1E31"/>
    <w:rsid w:val="006F1F17"/>
    <w:rsid w:val="006F1F25"/>
    <w:rsid w:val="006F202E"/>
    <w:rsid w:val="006F204C"/>
    <w:rsid w:val="006F21D8"/>
    <w:rsid w:val="006F22AF"/>
    <w:rsid w:val="006F26FA"/>
    <w:rsid w:val="006F2716"/>
    <w:rsid w:val="006F27CA"/>
    <w:rsid w:val="006F28BE"/>
    <w:rsid w:val="006F2932"/>
    <w:rsid w:val="006F29DB"/>
    <w:rsid w:val="006F2AB0"/>
    <w:rsid w:val="006F2C65"/>
    <w:rsid w:val="006F2E52"/>
    <w:rsid w:val="006F2F9F"/>
    <w:rsid w:val="006F358C"/>
    <w:rsid w:val="006F3605"/>
    <w:rsid w:val="006F3B6F"/>
    <w:rsid w:val="006F410B"/>
    <w:rsid w:val="006F4573"/>
    <w:rsid w:val="006F474E"/>
    <w:rsid w:val="006F5229"/>
    <w:rsid w:val="006F5418"/>
    <w:rsid w:val="006F544B"/>
    <w:rsid w:val="006F5695"/>
    <w:rsid w:val="006F5838"/>
    <w:rsid w:val="006F58F7"/>
    <w:rsid w:val="006F5920"/>
    <w:rsid w:val="006F59D1"/>
    <w:rsid w:val="006F5AC4"/>
    <w:rsid w:val="006F5CA8"/>
    <w:rsid w:val="006F63E7"/>
    <w:rsid w:val="006F652E"/>
    <w:rsid w:val="006F6658"/>
    <w:rsid w:val="006F6865"/>
    <w:rsid w:val="006F6952"/>
    <w:rsid w:val="006F69F9"/>
    <w:rsid w:val="006F6D74"/>
    <w:rsid w:val="006F6EED"/>
    <w:rsid w:val="006F7045"/>
    <w:rsid w:val="006F7622"/>
    <w:rsid w:val="006F77D6"/>
    <w:rsid w:val="006F7EA6"/>
    <w:rsid w:val="00700086"/>
    <w:rsid w:val="00700142"/>
    <w:rsid w:val="007002A7"/>
    <w:rsid w:val="007006F8"/>
    <w:rsid w:val="007007CF"/>
    <w:rsid w:val="0070125E"/>
    <w:rsid w:val="007015FA"/>
    <w:rsid w:val="00701736"/>
    <w:rsid w:val="00701AC5"/>
    <w:rsid w:val="0070218A"/>
    <w:rsid w:val="0070243E"/>
    <w:rsid w:val="00702501"/>
    <w:rsid w:val="0070250D"/>
    <w:rsid w:val="00702517"/>
    <w:rsid w:val="007025CF"/>
    <w:rsid w:val="007027DA"/>
    <w:rsid w:val="00702968"/>
    <w:rsid w:val="00702A34"/>
    <w:rsid w:val="00702BF3"/>
    <w:rsid w:val="00702F0C"/>
    <w:rsid w:val="00703274"/>
    <w:rsid w:val="0070331F"/>
    <w:rsid w:val="00703382"/>
    <w:rsid w:val="00703676"/>
    <w:rsid w:val="0070369F"/>
    <w:rsid w:val="00703953"/>
    <w:rsid w:val="00703B23"/>
    <w:rsid w:val="00703C6A"/>
    <w:rsid w:val="00703CE0"/>
    <w:rsid w:val="00703E53"/>
    <w:rsid w:val="007043DF"/>
    <w:rsid w:val="0070448D"/>
    <w:rsid w:val="00704700"/>
    <w:rsid w:val="007047E3"/>
    <w:rsid w:val="00705052"/>
    <w:rsid w:val="007050C9"/>
    <w:rsid w:val="007050D9"/>
    <w:rsid w:val="007053F5"/>
    <w:rsid w:val="0070545B"/>
    <w:rsid w:val="007059D1"/>
    <w:rsid w:val="00705E59"/>
    <w:rsid w:val="00706098"/>
    <w:rsid w:val="007060EA"/>
    <w:rsid w:val="00706174"/>
    <w:rsid w:val="0070649E"/>
    <w:rsid w:val="0070665E"/>
    <w:rsid w:val="00706758"/>
    <w:rsid w:val="00706766"/>
    <w:rsid w:val="00706890"/>
    <w:rsid w:val="0070691A"/>
    <w:rsid w:val="00706986"/>
    <w:rsid w:val="00706A41"/>
    <w:rsid w:val="00706DE6"/>
    <w:rsid w:val="00706F74"/>
    <w:rsid w:val="00707093"/>
    <w:rsid w:val="007070FA"/>
    <w:rsid w:val="007070FE"/>
    <w:rsid w:val="007074CC"/>
    <w:rsid w:val="0070763C"/>
    <w:rsid w:val="007077CA"/>
    <w:rsid w:val="00707915"/>
    <w:rsid w:val="00707A87"/>
    <w:rsid w:val="00707C54"/>
    <w:rsid w:val="00710351"/>
    <w:rsid w:val="00710405"/>
    <w:rsid w:val="007105A6"/>
    <w:rsid w:val="007105F8"/>
    <w:rsid w:val="00710647"/>
    <w:rsid w:val="00710864"/>
    <w:rsid w:val="00710E88"/>
    <w:rsid w:val="0071126B"/>
    <w:rsid w:val="007112C4"/>
    <w:rsid w:val="007114EE"/>
    <w:rsid w:val="00711570"/>
    <w:rsid w:val="00711632"/>
    <w:rsid w:val="00711689"/>
    <w:rsid w:val="00711899"/>
    <w:rsid w:val="00711B2B"/>
    <w:rsid w:val="00712221"/>
    <w:rsid w:val="007126F3"/>
    <w:rsid w:val="00712CA0"/>
    <w:rsid w:val="00712E2B"/>
    <w:rsid w:val="0071300C"/>
    <w:rsid w:val="00713157"/>
    <w:rsid w:val="0071320E"/>
    <w:rsid w:val="0071334B"/>
    <w:rsid w:val="007135D8"/>
    <w:rsid w:val="007136DC"/>
    <w:rsid w:val="00713827"/>
    <w:rsid w:val="0071382E"/>
    <w:rsid w:val="00713BA9"/>
    <w:rsid w:val="00713F00"/>
    <w:rsid w:val="00714006"/>
    <w:rsid w:val="00714647"/>
    <w:rsid w:val="007147CE"/>
    <w:rsid w:val="00714824"/>
    <w:rsid w:val="007148E1"/>
    <w:rsid w:val="00714AB4"/>
    <w:rsid w:val="00714C8C"/>
    <w:rsid w:val="00714D2D"/>
    <w:rsid w:val="007151BD"/>
    <w:rsid w:val="007156C5"/>
    <w:rsid w:val="00715714"/>
    <w:rsid w:val="007157AE"/>
    <w:rsid w:val="00715BBF"/>
    <w:rsid w:val="00715F3E"/>
    <w:rsid w:val="00715F9F"/>
    <w:rsid w:val="00716392"/>
    <w:rsid w:val="0071640D"/>
    <w:rsid w:val="00716502"/>
    <w:rsid w:val="007165AC"/>
    <w:rsid w:val="00716A66"/>
    <w:rsid w:val="00716AA9"/>
    <w:rsid w:val="00716B60"/>
    <w:rsid w:val="00716BC1"/>
    <w:rsid w:val="00716C01"/>
    <w:rsid w:val="00716C08"/>
    <w:rsid w:val="00716C5C"/>
    <w:rsid w:val="00716E1F"/>
    <w:rsid w:val="00716EAC"/>
    <w:rsid w:val="00716FFF"/>
    <w:rsid w:val="0071726D"/>
    <w:rsid w:val="007172D7"/>
    <w:rsid w:val="0071773C"/>
    <w:rsid w:val="007178F0"/>
    <w:rsid w:val="00717910"/>
    <w:rsid w:val="00717972"/>
    <w:rsid w:val="00717B94"/>
    <w:rsid w:val="00717C31"/>
    <w:rsid w:val="00717D7B"/>
    <w:rsid w:val="00717E5D"/>
    <w:rsid w:val="00720E47"/>
    <w:rsid w:val="00720F36"/>
    <w:rsid w:val="00721091"/>
    <w:rsid w:val="00721253"/>
    <w:rsid w:val="00721A43"/>
    <w:rsid w:val="00721E21"/>
    <w:rsid w:val="007221A2"/>
    <w:rsid w:val="007228EE"/>
    <w:rsid w:val="00722B54"/>
    <w:rsid w:val="00723115"/>
    <w:rsid w:val="007231B0"/>
    <w:rsid w:val="007233CC"/>
    <w:rsid w:val="007234E2"/>
    <w:rsid w:val="00723587"/>
    <w:rsid w:val="00723AC9"/>
    <w:rsid w:val="00724054"/>
    <w:rsid w:val="007245A5"/>
    <w:rsid w:val="0072462E"/>
    <w:rsid w:val="00724B23"/>
    <w:rsid w:val="007252B2"/>
    <w:rsid w:val="007253DD"/>
    <w:rsid w:val="0072542F"/>
    <w:rsid w:val="007256E8"/>
    <w:rsid w:val="00725CAF"/>
    <w:rsid w:val="00725DAF"/>
    <w:rsid w:val="00725F48"/>
    <w:rsid w:val="00726439"/>
    <w:rsid w:val="007264B7"/>
    <w:rsid w:val="00726770"/>
    <w:rsid w:val="00726ACD"/>
    <w:rsid w:val="00726C5A"/>
    <w:rsid w:val="0072707C"/>
    <w:rsid w:val="0072722E"/>
    <w:rsid w:val="0072758A"/>
    <w:rsid w:val="00727705"/>
    <w:rsid w:val="00727B80"/>
    <w:rsid w:val="00727E68"/>
    <w:rsid w:val="00727E8F"/>
    <w:rsid w:val="00727EAD"/>
    <w:rsid w:val="00727EFB"/>
    <w:rsid w:val="00727FF4"/>
    <w:rsid w:val="007303D1"/>
    <w:rsid w:val="007304B4"/>
    <w:rsid w:val="00730549"/>
    <w:rsid w:val="00730649"/>
    <w:rsid w:val="007307CD"/>
    <w:rsid w:val="007309D4"/>
    <w:rsid w:val="00730D56"/>
    <w:rsid w:val="00730E14"/>
    <w:rsid w:val="00730F8E"/>
    <w:rsid w:val="00730FF0"/>
    <w:rsid w:val="007313B1"/>
    <w:rsid w:val="007313CD"/>
    <w:rsid w:val="007314AC"/>
    <w:rsid w:val="007315DA"/>
    <w:rsid w:val="007316BD"/>
    <w:rsid w:val="00731871"/>
    <w:rsid w:val="00731A04"/>
    <w:rsid w:val="00731A83"/>
    <w:rsid w:val="00731BDC"/>
    <w:rsid w:val="00731D0D"/>
    <w:rsid w:val="007320AB"/>
    <w:rsid w:val="007320B5"/>
    <w:rsid w:val="00732192"/>
    <w:rsid w:val="0073236F"/>
    <w:rsid w:val="00732448"/>
    <w:rsid w:val="00732757"/>
    <w:rsid w:val="007328CD"/>
    <w:rsid w:val="00732B57"/>
    <w:rsid w:val="00732C02"/>
    <w:rsid w:val="00732D14"/>
    <w:rsid w:val="00732F5E"/>
    <w:rsid w:val="007332BF"/>
    <w:rsid w:val="007332FE"/>
    <w:rsid w:val="00733851"/>
    <w:rsid w:val="00733895"/>
    <w:rsid w:val="00733A61"/>
    <w:rsid w:val="00733C99"/>
    <w:rsid w:val="00733F97"/>
    <w:rsid w:val="00734083"/>
    <w:rsid w:val="007340A6"/>
    <w:rsid w:val="007342AD"/>
    <w:rsid w:val="00734573"/>
    <w:rsid w:val="007349B1"/>
    <w:rsid w:val="00734E27"/>
    <w:rsid w:val="00734F6F"/>
    <w:rsid w:val="00735038"/>
    <w:rsid w:val="007356F1"/>
    <w:rsid w:val="00735DA9"/>
    <w:rsid w:val="0073618A"/>
    <w:rsid w:val="007365B4"/>
    <w:rsid w:val="00736EA9"/>
    <w:rsid w:val="00736F35"/>
    <w:rsid w:val="0073760F"/>
    <w:rsid w:val="0073769B"/>
    <w:rsid w:val="00737900"/>
    <w:rsid w:val="00737B1C"/>
    <w:rsid w:val="0074000A"/>
    <w:rsid w:val="00740477"/>
    <w:rsid w:val="007404A2"/>
    <w:rsid w:val="0074080A"/>
    <w:rsid w:val="00740A93"/>
    <w:rsid w:val="00740B57"/>
    <w:rsid w:val="00740F7D"/>
    <w:rsid w:val="007412B4"/>
    <w:rsid w:val="0074160E"/>
    <w:rsid w:val="00741826"/>
    <w:rsid w:val="007418EA"/>
    <w:rsid w:val="00741AD7"/>
    <w:rsid w:val="00741AF0"/>
    <w:rsid w:val="00741DAB"/>
    <w:rsid w:val="0074203D"/>
    <w:rsid w:val="007422C1"/>
    <w:rsid w:val="00742422"/>
    <w:rsid w:val="007424BE"/>
    <w:rsid w:val="00742547"/>
    <w:rsid w:val="007428BD"/>
    <w:rsid w:val="00743130"/>
    <w:rsid w:val="007431F7"/>
    <w:rsid w:val="00743407"/>
    <w:rsid w:val="007434A4"/>
    <w:rsid w:val="00743844"/>
    <w:rsid w:val="007438A1"/>
    <w:rsid w:val="00743A88"/>
    <w:rsid w:val="00743E6F"/>
    <w:rsid w:val="00743EA2"/>
    <w:rsid w:val="007443D6"/>
    <w:rsid w:val="007443FF"/>
    <w:rsid w:val="00744559"/>
    <w:rsid w:val="007445ED"/>
    <w:rsid w:val="00744699"/>
    <w:rsid w:val="00744EAB"/>
    <w:rsid w:val="00744F4C"/>
    <w:rsid w:val="00745160"/>
    <w:rsid w:val="00745590"/>
    <w:rsid w:val="0074576C"/>
    <w:rsid w:val="00745E88"/>
    <w:rsid w:val="007461B1"/>
    <w:rsid w:val="00746811"/>
    <w:rsid w:val="007468F4"/>
    <w:rsid w:val="007469FC"/>
    <w:rsid w:val="00746C37"/>
    <w:rsid w:val="00746D0D"/>
    <w:rsid w:val="00746EFC"/>
    <w:rsid w:val="00746F71"/>
    <w:rsid w:val="00747132"/>
    <w:rsid w:val="00747177"/>
    <w:rsid w:val="00747287"/>
    <w:rsid w:val="00747393"/>
    <w:rsid w:val="007473B8"/>
    <w:rsid w:val="007473D5"/>
    <w:rsid w:val="007476CC"/>
    <w:rsid w:val="00747797"/>
    <w:rsid w:val="007477E9"/>
    <w:rsid w:val="00747ADC"/>
    <w:rsid w:val="00747B1F"/>
    <w:rsid w:val="00747E5A"/>
    <w:rsid w:val="00747EF0"/>
    <w:rsid w:val="007500B5"/>
    <w:rsid w:val="0075081F"/>
    <w:rsid w:val="00750AB0"/>
    <w:rsid w:val="007510B2"/>
    <w:rsid w:val="00751152"/>
    <w:rsid w:val="007513AD"/>
    <w:rsid w:val="007516E6"/>
    <w:rsid w:val="0075170F"/>
    <w:rsid w:val="007517F8"/>
    <w:rsid w:val="00751820"/>
    <w:rsid w:val="007519F0"/>
    <w:rsid w:val="00751A5A"/>
    <w:rsid w:val="00751BB4"/>
    <w:rsid w:val="00751C96"/>
    <w:rsid w:val="00751DA4"/>
    <w:rsid w:val="00751E92"/>
    <w:rsid w:val="00751EDC"/>
    <w:rsid w:val="007521BB"/>
    <w:rsid w:val="0075225E"/>
    <w:rsid w:val="0075232C"/>
    <w:rsid w:val="00752424"/>
    <w:rsid w:val="0075272C"/>
    <w:rsid w:val="007529CE"/>
    <w:rsid w:val="00753097"/>
    <w:rsid w:val="007530B2"/>
    <w:rsid w:val="00753463"/>
    <w:rsid w:val="00753AC6"/>
    <w:rsid w:val="00753ADF"/>
    <w:rsid w:val="0075411D"/>
    <w:rsid w:val="0075422D"/>
    <w:rsid w:val="00754446"/>
    <w:rsid w:val="00754697"/>
    <w:rsid w:val="0075484B"/>
    <w:rsid w:val="00754871"/>
    <w:rsid w:val="00754953"/>
    <w:rsid w:val="00754BA5"/>
    <w:rsid w:val="00754BE8"/>
    <w:rsid w:val="00754F73"/>
    <w:rsid w:val="007551FD"/>
    <w:rsid w:val="0075582D"/>
    <w:rsid w:val="00755AB2"/>
    <w:rsid w:val="00755AB3"/>
    <w:rsid w:val="00755D07"/>
    <w:rsid w:val="00756220"/>
    <w:rsid w:val="007562C3"/>
    <w:rsid w:val="00756492"/>
    <w:rsid w:val="00756611"/>
    <w:rsid w:val="0075663E"/>
    <w:rsid w:val="0075678E"/>
    <w:rsid w:val="00756B90"/>
    <w:rsid w:val="00756C28"/>
    <w:rsid w:val="00756C3A"/>
    <w:rsid w:val="00756C8E"/>
    <w:rsid w:val="00756F5F"/>
    <w:rsid w:val="00757315"/>
    <w:rsid w:val="00757397"/>
    <w:rsid w:val="00757BD6"/>
    <w:rsid w:val="0076035F"/>
    <w:rsid w:val="007603C0"/>
    <w:rsid w:val="00760672"/>
    <w:rsid w:val="007611A1"/>
    <w:rsid w:val="00761611"/>
    <w:rsid w:val="0076184A"/>
    <w:rsid w:val="00761A60"/>
    <w:rsid w:val="00762581"/>
    <w:rsid w:val="00762734"/>
    <w:rsid w:val="00762B02"/>
    <w:rsid w:val="007632DA"/>
    <w:rsid w:val="00763967"/>
    <w:rsid w:val="00763FB6"/>
    <w:rsid w:val="007640B9"/>
    <w:rsid w:val="00764288"/>
    <w:rsid w:val="00764364"/>
    <w:rsid w:val="0076447D"/>
    <w:rsid w:val="007649EB"/>
    <w:rsid w:val="00764C08"/>
    <w:rsid w:val="00764E31"/>
    <w:rsid w:val="00764F87"/>
    <w:rsid w:val="007651D4"/>
    <w:rsid w:val="0076570E"/>
    <w:rsid w:val="0076598F"/>
    <w:rsid w:val="00765A98"/>
    <w:rsid w:val="00765ED4"/>
    <w:rsid w:val="00765F03"/>
    <w:rsid w:val="007661FB"/>
    <w:rsid w:val="007662AC"/>
    <w:rsid w:val="007664A3"/>
    <w:rsid w:val="00766548"/>
    <w:rsid w:val="007665F5"/>
    <w:rsid w:val="00766646"/>
    <w:rsid w:val="00766779"/>
    <w:rsid w:val="00766A7C"/>
    <w:rsid w:val="00766C1B"/>
    <w:rsid w:val="00766F16"/>
    <w:rsid w:val="00767135"/>
    <w:rsid w:val="0076733A"/>
    <w:rsid w:val="0076778B"/>
    <w:rsid w:val="007677B1"/>
    <w:rsid w:val="0076780E"/>
    <w:rsid w:val="007678E9"/>
    <w:rsid w:val="007679A8"/>
    <w:rsid w:val="00767A2E"/>
    <w:rsid w:val="00767DA8"/>
    <w:rsid w:val="00767DF0"/>
    <w:rsid w:val="00767E83"/>
    <w:rsid w:val="00767FBA"/>
    <w:rsid w:val="0077010F"/>
    <w:rsid w:val="00770129"/>
    <w:rsid w:val="00770185"/>
    <w:rsid w:val="00770196"/>
    <w:rsid w:val="007703B4"/>
    <w:rsid w:val="00770485"/>
    <w:rsid w:val="00770503"/>
    <w:rsid w:val="00770512"/>
    <w:rsid w:val="00770741"/>
    <w:rsid w:val="00770B63"/>
    <w:rsid w:val="007713D3"/>
    <w:rsid w:val="0077162E"/>
    <w:rsid w:val="00771671"/>
    <w:rsid w:val="0077193A"/>
    <w:rsid w:val="00771C6A"/>
    <w:rsid w:val="007721CF"/>
    <w:rsid w:val="00772307"/>
    <w:rsid w:val="00772721"/>
    <w:rsid w:val="00772728"/>
    <w:rsid w:val="007729E5"/>
    <w:rsid w:val="00772A77"/>
    <w:rsid w:val="00772B36"/>
    <w:rsid w:val="00772F0B"/>
    <w:rsid w:val="00772FE7"/>
    <w:rsid w:val="0077357D"/>
    <w:rsid w:val="00773A10"/>
    <w:rsid w:val="00773BB3"/>
    <w:rsid w:val="00774100"/>
    <w:rsid w:val="0077410A"/>
    <w:rsid w:val="0077415C"/>
    <w:rsid w:val="00774788"/>
    <w:rsid w:val="00774844"/>
    <w:rsid w:val="00774917"/>
    <w:rsid w:val="007749D6"/>
    <w:rsid w:val="00774B09"/>
    <w:rsid w:val="00774EF4"/>
    <w:rsid w:val="00774FD4"/>
    <w:rsid w:val="0077513C"/>
    <w:rsid w:val="00775378"/>
    <w:rsid w:val="00775417"/>
    <w:rsid w:val="00775497"/>
    <w:rsid w:val="00775796"/>
    <w:rsid w:val="007757AA"/>
    <w:rsid w:val="00775819"/>
    <w:rsid w:val="00775934"/>
    <w:rsid w:val="007759CD"/>
    <w:rsid w:val="00775B80"/>
    <w:rsid w:val="00775C26"/>
    <w:rsid w:val="00775D36"/>
    <w:rsid w:val="00775E11"/>
    <w:rsid w:val="00775E27"/>
    <w:rsid w:val="00776291"/>
    <w:rsid w:val="00776414"/>
    <w:rsid w:val="0077664A"/>
    <w:rsid w:val="00776BAC"/>
    <w:rsid w:val="00776CF0"/>
    <w:rsid w:val="00776D1C"/>
    <w:rsid w:val="00776E76"/>
    <w:rsid w:val="00777369"/>
    <w:rsid w:val="00777560"/>
    <w:rsid w:val="00777662"/>
    <w:rsid w:val="007776CA"/>
    <w:rsid w:val="0077786A"/>
    <w:rsid w:val="007778A5"/>
    <w:rsid w:val="00777A33"/>
    <w:rsid w:val="00777B1E"/>
    <w:rsid w:val="00777B5F"/>
    <w:rsid w:val="00777E62"/>
    <w:rsid w:val="00777FCA"/>
    <w:rsid w:val="0078019C"/>
    <w:rsid w:val="007801DB"/>
    <w:rsid w:val="007801EC"/>
    <w:rsid w:val="007806D8"/>
    <w:rsid w:val="007808D1"/>
    <w:rsid w:val="0078093E"/>
    <w:rsid w:val="00780AD5"/>
    <w:rsid w:val="00780BAA"/>
    <w:rsid w:val="00780CF8"/>
    <w:rsid w:val="00780EE1"/>
    <w:rsid w:val="00781153"/>
    <w:rsid w:val="007811B5"/>
    <w:rsid w:val="007811D8"/>
    <w:rsid w:val="007813DD"/>
    <w:rsid w:val="00781933"/>
    <w:rsid w:val="00781B32"/>
    <w:rsid w:val="0078211A"/>
    <w:rsid w:val="007821F4"/>
    <w:rsid w:val="00782286"/>
    <w:rsid w:val="007825DD"/>
    <w:rsid w:val="00782833"/>
    <w:rsid w:val="00782871"/>
    <w:rsid w:val="00782B09"/>
    <w:rsid w:val="00782BD1"/>
    <w:rsid w:val="00782C4B"/>
    <w:rsid w:val="00782EC9"/>
    <w:rsid w:val="00782FA0"/>
    <w:rsid w:val="00783151"/>
    <w:rsid w:val="007831E0"/>
    <w:rsid w:val="00783262"/>
    <w:rsid w:val="007832D7"/>
    <w:rsid w:val="00783437"/>
    <w:rsid w:val="00783464"/>
    <w:rsid w:val="00783493"/>
    <w:rsid w:val="00783571"/>
    <w:rsid w:val="00783831"/>
    <w:rsid w:val="00783C3A"/>
    <w:rsid w:val="00783ED7"/>
    <w:rsid w:val="00783EDC"/>
    <w:rsid w:val="007843AA"/>
    <w:rsid w:val="007843AB"/>
    <w:rsid w:val="007843B2"/>
    <w:rsid w:val="00784557"/>
    <w:rsid w:val="0078476D"/>
    <w:rsid w:val="00784979"/>
    <w:rsid w:val="00784AAA"/>
    <w:rsid w:val="00784ACC"/>
    <w:rsid w:val="00784F12"/>
    <w:rsid w:val="00784F63"/>
    <w:rsid w:val="00784FF0"/>
    <w:rsid w:val="007850C1"/>
    <w:rsid w:val="00785184"/>
    <w:rsid w:val="00785A8D"/>
    <w:rsid w:val="00785AE8"/>
    <w:rsid w:val="00785B1E"/>
    <w:rsid w:val="00785B37"/>
    <w:rsid w:val="00785FF1"/>
    <w:rsid w:val="0078637D"/>
    <w:rsid w:val="0078654D"/>
    <w:rsid w:val="0078668E"/>
    <w:rsid w:val="0078679B"/>
    <w:rsid w:val="007867B3"/>
    <w:rsid w:val="007867C0"/>
    <w:rsid w:val="00786A5D"/>
    <w:rsid w:val="00786ABE"/>
    <w:rsid w:val="00786EFC"/>
    <w:rsid w:val="007870A6"/>
    <w:rsid w:val="00787113"/>
    <w:rsid w:val="00787281"/>
    <w:rsid w:val="007872C3"/>
    <w:rsid w:val="00787476"/>
    <w:rsid w:val="007874AC"/>
    <w:rsid w:val="00787580"/>
    <w:rsid w:val="00787597"/>
    <w:rsid w:val="00787BA0"/>
    <w:rsid w:val="00787DEE"/>
    <w:rsid w:val="0079028C"/>
    <w:rsid w:val="007902E5"/>
    <w:rsid w:val="007903E6"/>
    <w:rsid w:val="0079042A"/>
    <w:rsid w:val="0079042C"/>
    <w:rsid w:val="0079050D"/>
    <w:rsid w:val="007906C9"/>
    <w:rsid w:val="007907F5"/>
    <w:rsid w:val="007908B6"/>
    <w:rsid w:val="00790917"/>
    <w:rsid w:val="00790B50"/>
    <w:rsid w:val="00790D7D"/>
    <w:rsid w:val="00790E0C"/>
    <w:rsid w:val="0079128A"/>
    <w:rsid w:val="00791295"/>
    <w:rsid w:val="007913A9"/>
    <w:rsid w:val="00791460"/>
    <w:rsid w:val="00791482"/>
    <w:rsid w:val="00791AB6"/>
    <w:rsid w:val="00791B13"/>
    <w:rsid w:val="00791B34"/>
    <w:rsid w:val="00791C16"/>
    <w:rsid w:val="00791C86"/>
    <w:rsid w:val="00792447"/>
    <w:rsid w:val="00792A5E"/>
    <w:rsid w:val="00792D8B"/>
    <w:rsid w:val="00792FDF"/>
    <w:rsid w:val="00793215"/>
    <w:rsid w:val="0079357A"/>
    <w:rsid w:val="00793916"/>
    <w:rsid w:val="00793E57"/>
    <w:rsid w:val="00793F65"/>
    <w:rsid w:val="007944BB"/>
    <w:rsid w:val="00794529"/>
    <w:rsid w:val="00794742"/>
    <w:rsid w:val="007949E5"/>
    <w:rsid w:val="00794B16"/>
    <w:rsid w:val="007951C0"/>
    <w:rsid w:val="007952B5"/>
    <w:rsid w:val="00795471"/>
    <w:rsid w:val="0079548B"/>
    <w:rsid w:val="0079562A"/>
    <w:rsid w:val="00795686"/>
    <w:rsid w:val="00795843"/>
    <w:rsid w:val="0079591B"/>
    <w:rsid w:val="00795A00"/>
    <w:rsid w:val="00795EF5"/>
    <w:rsid w:val="007960D5"/>
    <w:rsid w:val="007960F4"/>
    <w:rsid w:val="0079633A"/>
    <w:rsid w:val="00796580"/>
    <w:rsid w:val="00796992"/>
    <w:rsid w:val="00796AF4"/>
    <w:rsid w:val="00796E3C"/>
    <w:rsid w:val="00797207"/>
    <w:rsid w:val="007972E1"/>
    <w:rsid w:val="00797433"/>
    <w:rsid w:val="007974CB"/>
    <w:rsid w:val="00797528"/>
    <w:rsid w:val="00797C9A"/>
    <w:rsid w:val="00797D8E"/>
    <w:rsid w:val="00797FEC"/>
    <w:rsid w:val="007A0230"/>
    <w:rsid w:val="007A079C"/>
    <w:rsid w:val="007A08A6"/>
    <w:rsid w:val="007A0B29"/>
    <w:rsid w:val="007A0BA3"/>
    <w:rsid w:val="007A0BB5"/>
    <w:rsid w:val="007A0C92"/>
    <w:rsid w:val="007A0CEA"/>
    <w:rsid w:val="007A0E12"/>
    <w:rsid w:val="007A0EA3"/>
    <w:rsid w:val="007A1020"/>
    <w:rsid w:val="007A117D"/>
    <w:rsid w:val="007A1547"/>
    <w:rsid w:val="007A15E1"/>
    <w:rsid w:val="007A1777"/>
    <w:rsid w:val="007A1963"/>
    <w:rsid w:val="007A1BAF"/>
    <w:rsid w:val="007A1C46"/>
    <w:rsid w:val="007A1C65"/>
    <w:rsid w:val="007A1F30"/>
    <w:rsid w:val="007A23B8"/>
    <w:rsid w:val="007A250B"/>
    <w:rsid w:val="007A2538"/>
    <w:rsid w:val="007A256A"/>
    <w:rsid w:val="007A27B4"/>
    <w:rsid w:val="007A2CD5"/>
    <w:rsid w:val="007A2DC4"/>
    <w:rsid w:val="007A2EA5"/>
    <w:rsid w:val="007A378A"/>
    <w:rsid w:val="007A4119"/>
    <w:rsid w:val="007A4296"/>
    <w:rsid w:val="007A46FC"/>
    <w:rsid w:val="007A490E"/>
    <w:rsid w:val="007A4983"/>
    <w:rsid w:val="007A4EE5"/>
    <w:rsid w:val="007A4F28"/>
    <w:rsid w:val="007A50EF"/>
    <w:rsid w:val="007A5102"/>
    <w:rsid w:val="007A57E0"/>
    <w:rsid w:val="007A5833"/>
    <w:rsid w:val="007A59BA"/>
    <w:rsid w:val="007A5A8F"/>
    <w:rsid w:val="007A5AF2"/>
    <w:rsid w:val="007A5EBA"/>
    <w:rsid w:val="007A5ED1"/>
    <w:rsid w:val="007A642C"/>
    <w:rsid w:val="007A66D3"/>
    <w:rsid w:val="007A6719"/>
    <w:rsid w:val="007A6791"/>
    <w:rsid w:val="007A683B"/>
    <w:rsid w:val="007A6895"/>
    <w:rsid w:val="007A6BFD"/>
    <w:rsid w:val="007A7144"/>
    <w:rsid w:val="007A720B"/>
    <w:rsid w:val="007A72A3"/>
    <w:rsid w:val="007A72A7"/>
    <w:rsid w:val="007A73FB"/>
    <w:rsid w:val="007A75AF"/>
    <w:rsid w:val="007A760C"/>
    <w:rsid w:val="007A769D"/>
    <w:rsid w:val="007A7951"/>
    <w:rsid w:val="007A7B5E"/>
    <w:rsid w:val="007A7FD1"/>
    <w:rsid w:val="007B05B8"/>
    <w:rsid w:val="007B09A2"/>
    <w:rsid w:val="007B1078"/>
    <w:rsid w:val="007B113B"/>
    <w:rsid w:val="007B11BC"/>
    <w:rsid w:val="007B15D2"/>
    <w:rsid w:val="007B1AE1"/>
    <w:rsid w:val="007B1B14"/>
    <w:rsid w:val="007B1D36"/>
    <w:rsid w:val="007B1DC1"/>
    <w:rsid w:val="007B1EF5"/>
    <w:rsid w:val="007B1F1A"/>
    <w:rsid w:val="007B1F23"/>
    <w:rsid w:val="007B1FE3"/>
    <w:rsid w:val="007B216A"/>
    <w:rsid w:val="007B21D2"/>
    <w:rsid w:val="007B2285"/>
    <w:rsid w:val="007B2594"/>
    <w:rsid w:val="007B2600"/>
    <w:rsid w:val="007B2846"/>
    <w:rsid w:val="007B2995"/>
    <w:rsid w:val="007B2B95"/>
    <w:rsid w:val="007B2CED"/>
    <w:rsid w:val="007B2D8F"/>
    <w:rsid w:val="007B2F11"/>
    <w:rsid w:val="007B305B"/>
    <w:rsid w:val="007B3107"/>
    <w:rsid w:val="007B32EB"/>
    <w:rsid w:val="007B3455"/>
    <w:rsid w:val="007B34E9"/>
    <w:rsid w:val="007B3691"/>
    <w:rsid w:val="007B394C"/>
    <w:rsid w:val="007B3EAE"/>
    <w:rsid w:val="007B3EFB"/>
    <w:rsid w:val="007B3F7B"/>
    <w:rsid w:val="007B401B"/>
    <w:rsid w:val="007B432A"/>
    <w:rsid w:val="007B434F"/>
    <w:rsid w:val="007B440E"/>
    <w:rsid w:val="007B44BD"/>
    <w:rsid w:val="007B4525"/>
    <w:rsid w:val="007B48AD"/>
    <w:rsid w:val="007B4940"/>
    <w:rsid w:val="007B4AFB"/>
    <w:rsid w:val="007B4C99"/>
    <w:rsid w:val="007B4FFE"/>
    <w:rsid w:val="007B5560"/>
    <w:rsid w:val="007B55DD"/>
    <w:rsid w:val="007B58E7"/>
    <w:rsid w:val="007B5980"/>
    <w:rsid w:val="007B5B3D"/>
    <w:rsid w:val="007B60AC"/>
    <w:rsid w:val="007B670C"/>
    <w:rsid w:val="007B6A60"/>
    <w:rsid w:val="007B6BB4"/>
    <w:rsid w:val="007B6BF6"/>
    <w:rsid w:val="007B6F49"/>
    <w:rsid w:val="007B798C"/>
    <w:rsid w:val="007B79DE"/>
    <w:rsid w:val="007B7A30"/>
    <w:rsid w:val="007B7A5B"/>
    <w:rsid w:val="007B7AED"/>
    <w:rsid w:val="007B7E0B"/>
    <w:rsid w:val="007B7EF8"/>
    <w:rsid w:val="007B7F1D"/>
    <w:rsid w:val="007C01C8"/>
    <w:rsid w:val="007C0554"/>
    <w:rsid w:val="007C0665"/>
    <w:rsid w:val="007C09DF"/>
    <w:rsid w:val="007C0A85"/>
    <w:rsid w:val="007C0CB5"/>
    <w:rsid w:val="007C11E7"/>
    <w:rsid w:val="007C1745"/>
    <w:rsid w:val="007C184C"/>
    <w:rsid w:val="007C194E"/>
    <w:rsid w:val="007C1B3C"/>
    <w:rsid w:val="007C1DBF"/>
    <w:rsid w:val="007C1EF5"/>
    <w:rsid w:val="007C1F2C"/>
    <w:rsid w:val="007C2213"/>
    <w:rsid w:val="007C2262"/>
    <w:rsid w:val="007C238B"/>
    <w:rsid w:val="007C2582"/>
    <w:rsid w:val="007C25F8"/>
    <w:rsid w:val="007C26E1"/>
    <w:rsid w:val="007C2918"/>
    <w:rsid w:val="007C2EC9"/>
    <w:rsid w:val="007C2FAA"/>
    <w:rsid w:val="007C2FBD"/>
    <w:rsid w:val="007C3055"/>
    <w:rsid w:val="007C3157"/>
    <w:rsid w:val="007C33C5"/>
    <w:rsid w:val="007C3560"/>
    <w:rsid w:val="007C38E5"/>
    <w:rsid w:val="007C3DCF"/>
    <w:rsid w:val="007C3E25"/>
    <w:rsid w:val="007C3F38"/>
    <w:rsid w:val="007C4376"/>
    <w:rsid w:val="007C4729"/>
    <w:rsid w:val="007C4896"/>
    <w:rsid w:val="007C4A12"/>
    <w:rsid w:val="007C4AA4"/>
    <w:rsid w:val="007C4C40"/>
    <w:rsid w:val="007C536B"/>
    <w:rsid w:val="007C5672"/>
    <w:rsid w:val="007C57C3"/>
    <w:rsid w:val="007C5856"/>
    <w:rsid w:val="007C5AA4"/>
    <w:rsid w:val="007C5AE3"/>
    <w:rsid w:val="007C5B52"/>
    <w:rsid w:val="007C5CDA"/>
    <w:rsid w:val="007C5CDE"/>
    <w:rsid w:val="007C5DB1"/>
    <w:rsid w:val="007C5E73"/>
    <w:rsid w:val="007C629A"/>
    <w:rsid w:val="007C6755"/>
    <w:rsid w:val="007C67D5"/>
    <w:rsid w:val="007C6B49"/>
    <w:rsid w:val="007C6E4C"/>
    <w:rsid w:val="007C7056"/>
    <w:rsid w:val="007C71E4"/>
    <w:rsid w:val="007C72F6"/>
    <w:rsid w:val="007C7715"/>
    <w:rsid w:val="007C7B23"/>
    <w:rsid w:val="007D010D"/>
    <w:rsid w:val="007D01BD"/>
    <w:rsid w:val="007D081E"/>
    <w:rsid w:val="007D0C1F"/>
    <w:rsid w:val="007D113B"/>
    <w:rsid w:val="007D1620"/>
    <w:rsid w:val="007D1798"/>
    <w:rsid w:val="007D1810"/>
    <w:rsid w:val="007D1AF0"/>
    <w:rsid w:val="007D1C6F"/>
    <w:rsid w:val="007D1E64"/>
    <w:rsid w:val="007D1FA4"/>
    <w:rsid w:val="007D205E"/>
    <w:rsid w:val="007D24E2"/>
    <w:rsid w:val="007D2B56"/>
    <w:rsid w:val="007D2C79"/>
    <w:rsid w:val="007D2CAF"/>
    <w:rsid w:val="007D2D66"/>
    <w:rsid w:val="007D306E"/>
    <w:rsid w:val="007D31D0"/>
    <w:rsid w:val="007D36B7"/>
    <w:rsid w:val="007D38D0"/>
    <w:rsid w:val="007D396F"/>
    <w:rsid w:val="007D398E"/>
    <w:rsid w:val="007D3E98"/>
    <w:rsid w:val="007D3F92"/>
    <w:rsid w:val="007D40BC"/>
    <w:rsid w:val="007D4701"/>
    <w:rsid w:val="007D4E5F"/>
    <w:rsid w:val="007D4F67"/>
    <w:rsid w:val="007D508B"/>
    <w:rsid w:val="007D52AA"/>
    <w:rsid w:val="007D52C8"/>
    <w:rsid w:val="007D52F9"/>
    <w:rsid w:val="007D52FF"/>
    <w:rsid w:val="007D544A"/>
    <w:rsid w:val="007D56C2"/>
    <w:rsid w:val="007D5C84"/>
    <w:rsid w:val="007D5EE9"/>
    <w:rsid w:val="007D61A9"/>
    <w:rsid w:val="007D6226"/>
    <w:rsid w:val="007D6515"/>
    <w:rsid w:val="007D6596"/>
    <w:rsid w:val="007D6A24"/>
    <w:rsid w:val="007D6B60"/>
    <w:rsid w:val="007D6CFB"/>
    <w:rsid w:val="007D6DF0"/>
    <w:rsid w:val="007D7177"/>
    <w:rsid w:val="007D730D"/>
    <w:rsid w:val="007D7D5E"/>
    <w:rsid w:val="007D7EA8"/>
    <w:rsid w:val="007D7FF4"/>
    <w:rsid w:val="007E06AD"/>
    <w:rsid w:val="007E08D4"/>
    <w:rsid w:val="007E0E8B"/>
    <w:rsid w:val="007E10EE"/>
    <w:rsid w:val="007E115A"/>
    <w:rsid w:val="007E1428"/>
    <w:rsid w:val="007E16C7"/>
    <w:rsid w:val="007E1DD1"/>
    <w:rsid w:val="007E1FDC"/>
    <w:rsid w:val="007E22D0"/>
    <w:rsid w:val="007E22E2"/>
    <w:rsid w:val="007E2358"/>
    <w:rsid w:val="007E23C4"/>
    <w:rsid w:val="007E2447"/>
    <w:rsid w:val="007E24D9"/>
    <w:rsid w:val="007E2573"/>
    <w:rsid w:val="007E2F7A"/>
    <w:rsid w:val="007E31CE"/>
    <w:rsid w:val="007E33E0"/>
    <w:rsid w:val="007E371F"/>
    <w:rsid w:val="007E375A"/>
    <w:rsid w:val="007E38D9"/>
    <w:rsid w:val="007E3B82"/>
    <w:rsid w:val="007E3EED"/>
    <w:rsid w:val="007E3F61"/>
    <w:rsid w:val="007E3F70"/>
    <w:rsid w:val="007E4063"/>
    <w:rsid w:val="007E437D"/>
    <w:rsid w:val="007E44F2"/>
    <w:rsid w:val="007E49D6"/>
    <w:rsid w:val="007E4D68"/>
    <w:rsid w:val="007E5164"/>
    <w:rsid w:val="007E51F2"/>
    <w:rsid w:val="007E5224"/>
    <w:rsid w:val="007E546E"/>
    <w:rsid w:val="007E55FF"/>
    <w:rsid w:val="007E563D"/>
    <w:rsid w:val="007E5733"/>
    <w:rsid w:val="007E5AB6"/>
    <w:rsid w:val="007E5CE5"/>
    <w:rsid w:val="007E6189"/>
    <w:rsid w:val="007E6349"/>
    <w:rsid w:val="007E6475"/>
    <w:rsid w:val="007E65A9"/>
    <w:rsid w:val="007E69B7"/>
    <w:rsid w:val="007E6A15"/>
    <w:rsid w:val="007E6B65"/>
    <w:rsid w:val="007E6E30"/>
    <w:rsid w:val="007E6EDC"/>
    <w:rsid w:val="007E6F25"/>
    <w:rsid w:val="007E6FA2"/>
    <w:rsid w:val="007E6FA5"/>
    <w:rsid w:val="007E7108"/>
    <w:rsid w:val="007E740D"/>
    <w:rsid w:val="007E746D"/>
    <w:rsid w:val="007E75FB"/>
    <w:rsid w:val="007E7AB1"/>
    <w:rsid w:val="007E7BDB"/>
    <w:rsid w:val="007E7F8A"/>
    <w:rsid w:val="007F00C3"/>
    <w:rsid w:val="007F07BE"/>
    <w:rsid w:val="007F0875"/>
    <w:rsid w:val="007F09F1"/>
    <w:rsid w:val="007F0B13"/>
    <w:rsid w:val="007F0D3C"/>
    <w:rsid w:val="007F0F16"/>
    <w:rsid w:val="007F129E"/>
    <w:rsid w:val="007F1E76"/>
    <w:rsid w:val="007F241D"/>
    <w:rsid w:val="007F2498"/>
    <w:rsid w:val="007F2BF1"/>
    <w:rsid w:val="007F2DC0"/>
    <w:rsid w:val="007F2F2E"/>
    <w:rsid w:val="007F307D"/>
    <w:rsid w:val="007F317E"/>
    <w:rsid w:val="007F34A0"/>
    <w:rsid w:val="007F3AE5"/>
    <w:rsid w:val="007F3CB7"/>
    <w:rsid w:val="007F3E2C"/>
    <w:rsid w:val="007F40FA"/>
    <w:rsid w:val="007F42E2"/>
    <w:rsid w:val="007F455D"/>
    <w:rsid w:val="007F4C25"/>
    <w:rsid w:val="007F5205"/>
    <w:rsid w:val="007F52B9"/>
    <w:rsid w:val="007F5320"/>
    <w:rsid w:val="007F5651"/>
    <w:rsid w:val="007F57A1"/>
    <w:rsid w:val="007F5984"/>
    <w:rsid w:val="007F5BFE"/>
    <w:rsid w:val="007F5C08"/>
    <w:rsid w:val="007F6060"/>
    <w:rsid w:val="007F6903"/>
    <w:rsid w:val="007F6B72"/>
    <w:rsid w:val="007F6F4B"/>
    <w:rsid w:val="007F710C"/>
    <w:rsid w:val="007F72A2"/>
    <w:rsid w:val="007F75B4"/>
    <w:rsid w:val="007F77EA"/>
    <w:rsid w:val="007F7FDE"/>
    <w:rsid w:val="0080038E"/>
    <w:rsid w:val="008007D8"/>
    <w:rsid w:val="0080080F"/>
    <w:rsid w:val="00800FC6"/>
    <w:rsid w:val="008011DA"/>
    <w:rsid w:val="00801324"/>
    <w:rsid w:val="008013DA"/>
    <w:rsid w:val="008017BE"/>
    <w:rsid w:val="0080192B"/>
    <w:rsid w:val="00801E29"/>
    <w:rsid w:val="00801EFB"/>
    <w:rsid w:val="0080216F"/>
    <w:rsid w:val="00802245"/>
    <w:rsid w:val="00802294"/>
    <w:rsid w:val="008022AB"/>
    <w:rsid w:val="00802366"/>
    <w:rsid w:val="0080237D"/>
    <w:rsid w:val="008023E2"/>
    <w:rsid w:val="0080253F"/>
    <w:rsid w:val="00802A0B"/>
    <w:rsid w:val="00802A7F"/>
    <w:rsid w:val="00802A87"/>
    <w:rsid w:val="00802F4B"/>
    <w:rsid w:val="00802F76"/>
    <w:rsid w:val="008031B4"/>
    <w:rsid w:val="008033C4"/>
    <w:rsid w:val="0080358C"/>
    <w:rsid w:val="00803B41"/>
    <w:rsid w:val="00803EAF"/>
    <w:rsid w:val="0080408D"/>
    <w:rsid w:val="00804269"/>
    <w:rsid w:val="0080471E"/>
    <w:rsid w:val="008048BB"/>
    <w:rsid w:val="00804BBC"/>
    <w:rsid w:val="00804D41"/>
    <w:rsid w:val="00804D4F"/>
    <w:rsid w:val="0080508E"/>
    <w:rsid w:val="008050C4"/>
    <w:rsid w:val="008052CB"/>
    <w:rsid w:val="00805310"/>
    <w:rsid w:val="00805385"/>
    <w:rsid w:val="008054AF"/>
    <w:rsid w:val="008057DC"/>
    <w:rsid w:val="00805899"/>
    <w:rsid w:val="00805BEB"/>
    <w:rsid w:val="00805C50"/>
    <w:rsid w:val="00805CA2"/>
    <w:rsid w:val="00805D17"/>
    <w:rsid w:val="00806265"/>
    <w:rsid w:val="0080631D"/>
    <w:rsid w:val="00806660"/>
    <w:rsid w:val="008068B5"/>
    <w:rsid w:val="00806A00"/>
    <w:rsid w:val="00806B0B"/>
    <w:rsid w:val="00806CC9"/>
    <w:rsid w:val="00806CF6"/>
    <w:rsid w:val="00806F36"/>
    <w:rsid w:val="0080702B"/>
    <w:rsid w:val="008070A1"/>
    <w:rsid w:val="008074CD"/>
    <w:rsid w:val="00807B8A"/>
    <w:rsid w:val="00807D73"/>
    <w:rsid w:val="00807D7C"/>
    <w:rsid w:val="00807E74"/>
    <w:rsid w:val="008100BB"/>
    <w:rsid w:val="008104DF"/>
    <w:rsid w:val="00810788"/>
    <w:rsid w:val="00810996"/>
    <w:rsid w:val="00810DF7"/>
    <w:rsid w:val="00810F7F"/>
    <w:rsid w:val="00810FAE"/>
    <w:rsid w:val="008113B2"/>
    <w:rsid w:val="008116B5"/>
    <w:rsid w:val="008117B0"/>
    <w:rsid w:val="00811A2B"/>
    <w:rsid w:val="00811C0C"/>
    <w:rsid w:val="0081272C"/>
    <w:rsid w:val="0081277A"/>
    <w:rsid w:val="00812781"/>
    <w:rsid w:val="00812ACE"/>
    <w:rsid w:val="00812B18"/>
    <w:rsid w:val="00812B6A"/>
    <w:rsid w:val="00812CAF"/>
    <w:rsid w:val="00812D15"/>
    <w:rsid w:val="00812D7D"/>
    <w:rsid w:val="00812E57"/>
    <w:rsid w:val="00812F7B"/>
    <w:rsid w:val="008131BA"/>
    <w:rsid w:val="008135CE"/>
    <w:rsid w:val="008136E6"/>
    <w:rsid w:val="00813ABD"/>
    <w:rsid w:val="00814082"/>
    <w:rsid w:val="00814242"/>
    <w:rsid w:val="00814436"/>
    <w:rsid w:val="008145A1"/>
    <w:rsid w:val="00814784"/>
    <w:rsid w:val="008147CA"/>
    <w:rsid w:val="00814C7A"/>
    <w:rsid w:val="00814F78"/>
    <w:rsid w:val="0081518F"/>
    <w:rsid w:val="008153D8"/>
    <w:rsid w:val="00815EB0"/>
    <w:rsid w:val="00816047"/>
    <w:rsid w:val="008161C0"/>
    <w:rsid w:val="00816966"/>
    <w:rsid w:val="00816B29"/>
    <w:rsid w:val="00816B91"/>
    <w:rsid w:val="00816DF3"/>
    <w:rsid w:val="008172BB"/>
    <w:rsid w:val="0081735B"/>
    <w:rsid w:val="008173BC"/>
    <w:rsid w:val="008176B6"/>
    <w:rsid w:val="0081772D"/>
    <w:rsid w:val="0081775C"/>
    <w:rsid w:val="008177E8"/>
    <w:rsid w:val="00817908"/>
    <w:rsid w:val="00817A20"/>
    <w:rsid w:val="00817AEA"/>
    <w:rsid w:val="00820048"/>
    <w:rsid w:val="008200AD"/>
    <w:rsid w:val="008200C9"/>
    <w:rsid w:val="00820266"/>
    <w:rsid w:val="008203A3"/>
    <w:rsid w:val="008203DC"/>
    <w:rsid w:val="0082046E"/>
    <w:rsid w:val="008206BC"/>
    <w:rsid w:val="008208D7"/>
    <w:rsid w:val="00820A29"/>
    <w:rsid w:val="00820BAC"/>
    <w:rsid w:val="00820CB7"/>
    <w:rsid w:val="00820F68"/>
    <w:rsid w:val="0082108E"/>
    <w:rsid w:val="0082110F"/>
    <w:rsid w:val="00821268"/>
    <w:rsid w:val="008215CE"/>
    <w:rsid w:val="0082166B"/>
    <w:rsid w:val="00821813"/>
    <w:rsid w:val="0082185C"/>
    <w:rsid w:val="008218B2"/>
    <w:rsid w:val="00821C9F"/>
    <w:rsid w:val="00821CD4"/>
    <w:rsid w:val="00821ED6"/>
    <w:rsid w:val="008220D6"/>
    <w:rsid w:val="0082212F"/>
    <w:rsid w:val="00822344"/>
    <w:rsid w:val="008223ED"/>
    <w:rsid w:val="00822411"/>
    <w:rsid w:val="008226C2"/>
    <w:rsid w:val="00822A21"/>
    <w:rsid w:val="00822BED"/>
    <w:rsid w:val="00822DF0"/>
    <w:rsid w:val="00823222"/>
    <w:rsid w:val="0082324B"/>
    <w:rsid w:val="0082327F"/>
    <w:rsid w:val="008233E7"/>
    <w:rsid w:val="008236C2"/>
    <w:rsid w:val="00823738"/>
    <w:rsid w:val="00823E1C"/>
    <w:rsid w:val="00824079"/>
    <w:rsid w:val="008240A0"/>
    <w:rsid w:val="00824106"/>
    <w:rsid w:val="008243A1"/>
    <w:rsid w:val="008243FF"/>
    <w:rsid w:val="00824756"/>
    <w:rsid w:val="0082478E"/>
    <w:rsid w:val="00824991"/>
    <w:rsid w:val="00824DEC"/>
    <w:rsid w:val="0082507C"/>
    <w:rsid w:val="00825B07"/>
    <w:rsid w:val="00825D1B"/>
    <w:rsid w:val="00825E14"/>
    <w:rsid w:val="00825F33"/>
    <w:rsid w:val="008260C9"/>
    <w:rsid w:val="0082613C"/>
    <w:rsid w:val="008261B7"/>
    <w:rsid w:val="008262BA"/>
    <w:rsid w:val="0082647A"/>
    <w:rsid w:val="00826590"/>
    <w:rsid w:val="0082665F"/>
    <w:rsid w:val="00826A82"/>
    <w:rsid w:val="00826BC1"/>
    <w:rsid w:val="00826DEE"/>
    <w:rsid w:val="00826E7D"/>
    <w:rsid w:val="00826E9D"/>
    <w:rsid w:val="008270BF"/>
    <w:rsid w:val="00827304"/>
    <w:rsid w:val="00827661"/>
    <w:rsid w:val="008277F6"/>
    <w:rsid w:val="00827819"/>
    <w:rsid w:val="0082786C"/>
    <w:rsid w:val="00827B31"/>
    <w:rsid w:val="00827CC1"/>
    <w:rsid w:val="00827D0C"/>
    <w:rsid w:val="00827EC6"/>
    <w:rsid w:val="00827EF1"/>
    <w:rsid w:val="00830245"/>
    <w:rsid w:val="0083039B"/>
    <w:rsid w:val="008304CA"/>
    <w:rsid w:val="00830526"/>
    <w:rsid w:val="008305E3"/>
    <w:rsid w:val="00830999"/>
    <w:rsid w:val="00830C5C"/>
    <w:rsid w:val="00830C6B"/>
    <w:rsid w:val="00830DFB"/>
    <w:rsid w:val="00831009"/>
    <w:rsid w:val="00831266"/>
    <w:rsid w:val="008313C4"/>
    <w:rsid w:val="00831484"/>
    <w:rsid w:val="0083185E"/>
    <w:rsid w:val="00831902"/>
    <w:rsid w:val="008319D4"/>
    <w:rsid w:val="00831EE3"/>
    <w:rsid w:val="00832123"/>
    <w:rsid w:val="0083217B"/>
    <w:rsid w:val="00832226"/>
    <w:rsid w:val="00832324"/>
    <w:rsid w:val="00832691"/>
    <w:rsid w:val="00832725"/>
    <w:rsid w:val="00832B89"/>
    <w:rsid w:val="008331E3"/>
    <w:rsid w:val="008333FD"/>
    <w:rsid w:val="00833D70"/>
    <w:rsid w:val="00833F72"/>
    <w:rsid w:val="00834372"/>
    <w:rsid w:val="00834582"/>
    <w:rsid w:val="008345A2"/>
    <w:rsid w:val="00834883"/>
    <w:rsid w:val="00834A0B"/>
    <w:rsid w:val="00834CF7"/>
    <w:rsid w:val="00834DDB"/>
    <w:rsid w:val="00834DE0"/>
    <w:rsid w:val="00835013"/>
    <w:rsid w:val="00835055"/>
    <w:rsid w:val="00835421"/>
    <w:rsid w:val="00835580"/>
    <w:rsid w:val="00835792"/>
    <w:rsid w:val="00835820"/>
    <w:rsid w:val="00835A38"/>
    <w:rsid w:val="00835C8A"/>
    <w:rsid w:val="00835DE5"/>
    <w:rsid w:val="00836042"/>
    <w:rsid w:val="00836203"/>
    <w:rsid w:val="0083637F"/>
    <w:rsid w:val="0083649C"/>
    <w:rsid w:val="00836506"/>
    <w:rsid w:val="00836624"/>
    <w:rsid w:val="00836959"/>
    <w:rsid w:val="0083696D"/>
    <w:rsid w:val="00836A1B"/>
    <w:rsid w:val="00836F85"/>
    <w:rsid w:val="00837293"/>
    <w:rsid w:val="0083737A"/>
    <w:rsid w:val="008373A8"/>
    <w:rsid w:val="008373E6"/>
    <w:rsid w:val="00837506"/>
    <w:rsid w:val="00837693"/>
    <w:rsid w:val="00837A04"/>
    <w:rsid w:val="00837A7D"/>
    <w:rsid w:val="00837F97"/>
    <w:rsid w:val="00840063"/>
    <w:rsid w:val="008401BD"/>
    <w:rsid w:val="00840255"/>
    <w:rsid w:val="008402DA"/>
    <w:rsid w:val="008402E7"/>
    <w:rsid w:val="0084036F"/>
    <w:rsid w:val="0084064B"/>
    <w:rsid w:val="00840713"/>
    <w:rsid w:val="00840D50"/>
    <w:rsid w:val="00840D62"/>
    <w:rsid w:val="00840FF3"/>
    <w:rsid w:val="00841380"/>
    <w:rsid w:val="008413CB"/>
    <w:rsid w:val="00841517"/>
    <w:rsid w:val="008417B6"/>
    <w:rsid w:val="0084185D"/>
    <w:rsid w:val="008418F8"/>
    <w:rsid w:val="00841A05"/>
    <w:rsid w:val="00841E29"/>
    <w:rsid w:val="00841F20"/>
    <w:rsid w:val="0084200D"/>
    <w:rsid w:val="00842290"/>
    <w:rsid w:val="008423A7"/>
    <w:rsid w:val="008428F9"/>
    <w:rsid w:val="00842B69"/>
    <w:rsid w:val="00842B9D"/>
    <w:rsid w:val="00842C46"/>
    <w:rsid w:val="00842E0F"/>
    <w:rsid w:val="00842E33"/>
    <w:rsid w:val="00843057"/>
    <w:rsid w:val="00843084"/>
    <w:rsid w:val="00843154"/>
    <w:rsid w:val="00843836"/>
    <w:rsid w:val="0084399D"/>
    <w:rsid w:val="008439BE"/>
    <w:rsid w:val="00843C4A"/>
    <w:rsid w:val="00843E31"/>
    <w:rsid w:val="00843FD2"/>
    <w:rsid w:val="008440CC"/>
    <w:rsid w:val="008442CF"/>
    <w:rsid w:val="00844649"/>
    <w:rsid w:val="00844697"/>
    <w:rsid w:val="008446F9"/>
    <w:rsid w:val="00844B6A"/>
    <w:rsid w:val="00844F03"/>
    <w:rsid w:val="0084508F"/>
    <w:rsid w:val="008450AA"/>
    <w:rsid w:val="0084540F"/>
    <w:rsid w:val="00845A23"/>
    <w:rsid w:val="00845D0F"/>
    <w:rsid w:val="00845D66"/>
    <w:rsid w:val="00845EC7"/>
    <w:rsid w:val="00845FCE"/>
    <w:rsid w:val="00846478"/>
    <w:rsid w:val="00846A29"/>
    <w:rsid w:val="00846DEF"/>
    <w:rsid w:val="0084789C"/>
    <w:rsid w:val="00847913"/>
    <w:rsid w:val="00847B0F"/>
    <w:rsid w:val="00847C25"/>
    <w:rsid w:val="00847C96"/>
    <w:rsid w:val="00847DE3"/>
    <w:rsid w:val="00847E5D"/>
    <w:rsid w:val="0085002F"/>
    <w:rsid w:val="008500B9"/>
    <w:rsid w:val="00850107"/>
    <w:rsid w:val="008501B8"/>
    <w:rsid w:val="00850354"/>
    <w:rsid w:val="00850491"/>
    <w:rsid w:val="008504BB"/>
    <w:rsid w:val="00850619"/>
    <w:rsid w:val="00850656"/>
    <w:rsid w:val="00850B80"/>
    <w:rsid w:val="00850DFD"/>
    <w:rsid w:val="00850FFE"/>
    <w:rsid w:val="008514B1"/>
    <w:rsid w:val="0085187C"/>
    <w:rsid w:val="00851905"/>
    <w:rsid w:val="00851DE7"/>
    <w:rsid w:val="008521BD"/>
    <w:rsid w:val="00852635"/>
    <w:rsid w:val="00852B63"/>
    <w:rsid w:val="00852D84"/>
    <w:rsid w:val="00852FB5"/>
    <w:rsid w:val="008530A9"/>
    <w:rsid w:val="008533E8"/>
    <w:rsid w:val="008535A3"/>
    <w:rsid w:val="0085369E"/>
    <w:rsid w:val="0085371A"/>
    <w:rsid w:val="0085379F"/>
    <w:rsid w:val="008539C8"/>
    <w:rsid w:val="00853EF8"/>
    <w:rsid w:val="00853FF6"/>
    <w:rsid w:val="00854628"/>
    <w:rsid w:val="0085463A"/>
    <w:rsid w:val="0085497A"/>
    <w:rsid w:val="0085497C"/>
    <w:rsid w:val="00854984"/>
    <w:rsid w:val="00854F2C"/>
    <w:rsid w:val="00855050"/>
    <w:rsid w:val="008551C1"/>
    <w:rsid w:val="00855514"/>
    <w:rsid w:val="0085554A"/>
    <w:rsid w:val="008559FE"/>
    <w:rsid w:val="00855B9F"/>
    <w:rsid w:val="00855CA9"/>
    <w:rsid w:val="00855FE0"/>
    <w:rsid w:val="00855FED"/>
    <w:rsid w:val="0085608F"/>
    <w:rsid w:val="00856426"/>
    <w:rsid w:val="00856815"/>
    <w:rsid w:val="00856CA7"/>
    <w:rsid w:val="00856F09"/>
    <w:rsid w:val="00856F9F"/>
    <w:rsid w:val="0085723F"/>
    <w:rsid w:val="008573F6"/>
    <w:rsid w:val="0085746C"/>
    <w:rsid w:val="00857508"/>
    <w:rsid w:val="0085757C"/>
    <w:rsid w:val="00857B50"/>
    <w:rsid w:val="00857C65"/>
    <w:rsid w:val="00857CB2"/>
    <w:rsid w:val="00857D3E"/>
    <w:rsid w:val="00857E57"/>
    <w:rsid w:val="00857E96"/>
    <w:rsid w:val="00857EF6"/>
    <w:rsid w:val="00860168"/>
    <w:rsid w:val="008603A2"/>
    <w:rsid w:val="008605A2"/>
    <w:rsid w:val="00860A5C"/>
    <w:rsid w:val="00860C24"/>
    <w:rsid w:val="00860DA6"/>
    <w:rsid w:val="00860DB4"/>
    <w:rsid w:val="008610B9"/>
    <w:rsid w:val="00861970"/>
    <w:rsid w:val="00861A36"/>
    <w:rsid w:val="00861A61"/>
    <w:rsid w:val="00861D29"/>
    <w:rsid w:val="00862087"/>
    <w:rsid w:val="008623FD"/>
    <w:rsid w:val="00862453"/>
    <w:rsid w:val="00862617"/>
    <w:rsid w:val="0086276F"/>
    <w:rsid w:val="00862836"/>
    <w:rsid w:val="008628FA"/>
    <w:rsid w:val="00862EBB"/>
    <w:rsid w:val="00863697"/>
    <w:rsid w:val="008636F8"/>
    <w:rsid w:val="00863903"/>
    <w:rsid w:val="00863991"/>
    <w:rsid w:val="00863EF4"/>
    <w:rsid w:val="00864028"/>
    <w:rsid w:val="008645A4"/>
    <w:rsid w:val="008645C4"/>
    <w:rsid w:val="00864ADF"/>
    <w:rsid w:val="00864B3A"/>
    <w:rsid w:val="00864D8D"/>
    <w:rsid w:val="00865220"/>
    <w:rsid w:val="00865877"/>
    <w:rsid w:val="00865966"/>
    <w:rsid w:val="00865AB7"/>
    <w:rsid w:val="00865B9A"/>
    <w:rsid w:val="00865C54"/>
    <w:rsid w:val="00865C9C"/>
    <w:rsid w:val="00865F35"/>
    <w:rsid w:val="00866079"/>
    <w:rsid w:val="008662C4"/>
    <w:rsid w:val="00866B29"/>
    <w:rsid w:val="008671EE"/>
    <w:rsid w:val="0086734C"/>
    <w:rsid w:val="008674BF"/>
    <w:rsid w:val="00867B45"/>
    <w:rsid w:val="00867BB5"/>
    <w:rsid w:val="00867D91"/>
    <w:rsid w:val="00870634"/>
    <w:rsid w:val="0087071D"/>
    <w:rsid w:val="008708FF"/>
    <w:rsid w:val="00870B0F"/>
    <w:rsid w:val="00870BF7"/>
    <w:rsid w:val="00870E39"/>
    <w:rsid w:val="0087102A"/>
    <w:rsid w:val="00871096"/>
    <w:rsid w:val="008713DF"/>
    <w:rsid w:val="00871577"/>
    <w:rsid w:val="00871719"/>
    <w:rsid w:val="0087189F"/>
    <w:rsid w:val="008719DD"/>
    <w:rsid w:val="00871CF3"/>
    <w:rsid w:val="00871D14"/>
    <w:rsid w:val="00871D3B"/>
    <w:rsid w:val="00871D7B"/>
    <w:rsid w:val="0087285E"/>
    <w:rsid w:val="0087298B"/>
    <w:rsid w:val="00872F33"/>
    <w:rsid w:val="00873137"/>
    <w:rsid w:val="00873272"/>
    <w:rsid w:val="008732EC"/>
    <w:rsid w:val="008735A0"/>
    <w:rsid w:val="0087376B"/>
    <w:rsid w:val="008738BB"/>
    <w:rsid w:val="008738DE"/>
    <w:rsid w:val="00873B15"/>
    <w:rsid w:val="00873E80"/>
    <w:rsid w:val="00873F5A"/>
    <w:rsid w:val="00873FC8"/>
    <w:rsid w:val="0087400B"/>
    <w:rsid w:val="00874152"/>
    <w:rsid w:val="00874404"/>
    <w:rsid w:val="0087444B"/>
    <w:rsid w:val="0087466A"/>
    <w:rsid w:val="008747ED"/>
    <w:rsid w:val="00874B65"/>
    <w:rsid w:val="00875289"/>
    <w:rsid w:val="00875426"/>
    <w:rsid w:val="008755FF"/>
    <w:rsid w:val="00875C7E"/>
    <w:rsid w:val="00875CB5"/>
    <w:rsid w:val="00875D72"/>
    <w:rsid w:val="0087612A"/>
    <w:rsid w:val="008763B1"/>
    <w:rsid w:val="00876A8B"/>
    <w:rsid w:val="00876E71"/>
    <w:rsid w:val="00876F3E"/>
    <w:rsid w:val="008770FB"/>
    <w:rsid w:val="00877462"/>
    <w:rsid w:val="008774C3"/>
    <w:rsid w:val="00877919"/>
    <w:rsid w:val="008779A8"/>
    <w:rsid w:val="00880648"/>
    <w:rsid w:val="00880783"/>
    <w:rsid w:val="008808AD"/>
    <w:rsid w:val="008809FD"/>
    <w:rsid w:val="0088140E"/>
    <w:rsid w:val="0088142E"/>
    <w:rsid w:val="008816B7"/>
    <w:rsid w:val="00881A36"/>
    <w:rsid w:val="00881A93"/>
    <w:rsid w:val="00881B60"/>
    <w:rsid w:val="00881E06"/>
    <w:rsid w:val="00882265"/>
    <w:rsid w:val="00882272"/>
    <w:rsid w:val="00882273"/>
    <w:rsid w:val="008822E2"/>
    <w:rsid w:val="00882786"/>
    <w:rsid w:val="008827F3"/>
    <w:rsid w:val="00882C49"/>
    <w:rsid w:val="00882C97"/>
    <w:rsid w:val="00883048"/>
    <w:rsid w:val="00883429"/>
    <w:rsid w:val="008836C4"/>
    <w:rsid w:val="0088373A"/>
    <w:rsid w:val="00883885"/>
    <w:rsid w:val="0088388D"/>
    <w:rsid w:val="00883BCF"/>
    <w:rsid w:val="00883DBF"/>
    <w:rsid w:val="00883F20"/>
    <w:rsid w:val="00884052"/>
    <w:rsid w:val="008842F0"/>
    <w:rsid w:val="0088442C"/>
    <w:rsid w:val="00884487"/>
    <w:rsid w:val="0088464F"/>
    <w:rsid w:val="00884865"/>
    <w:rsid w:val="00884972"/>
    <w:rsid w:val="00884978"/>
    <w:rsid w:val="00884ABB"/>
    <w:rsid w:val="00884C1D"/>
    <w:rsid w:val="00884C4A"/>
    <w:rsid w:val="00884D44"/>
    <w:rsid w:val="00884D74"/>
    <w:rsid w:val="00884E96"/>
    <w:rsid w:val="008850B1"/>
    <w:rsid w:val="0088526E"/>
    <w:rsid w:val="00885448"/>
    <w:rsid w:val="00885486"/>
    <w:rsid w:val="00885B3E"/>
    <w:rsid w:val="00885C44"/>
    <w:rsid w:val="00885FB6"/>
    <w:rsid w:val="00886AA8"/>
    <w:rsid w:val="00886BA6"/>
    <w:rsid w:val="00886C16"/>
    <w:rsid w:val="00886D15"/>
    <w:rsid w:val="00886F89"/>
    <w:rsid w:val="008873AA"/>
    <w:rsid w:val="0088769F"/>
    <w:rsid w:val="00887794"/>
    <w:rsid w:val="008878F4"/>
    <w:rsid w:val="00887D1B"/>
    <w:rsid w:val="0089003E"/>
    <w:rsid w:val="0089026F"/>
    <w:rsid w:val="00890450"/>
    <w:rsid w:val="00890539"/>
    <w:rsid w:val="00890857"/>
    <w:rsid w:val="00890A1F"/>
    <w:rsid w:val="00890C4A"/>
    <w:rsid w:val="00890D2C"/>
    <w:rsid w:val="00891165"/>
    <w:rsid w:val="0089149A"/>
    <w:rsid w:val="008916D1"/>
    <w:rsid w:val="008917E4"/>
    <w:rsid w:val="00891859"/>
    <w:rsid w:val="008918F1"/>
    <w:rsid w:val="00891DF7"/>
    <w:rsid w:val="00891F7F"/>
    <w:rsid w:val="008920FF"/>
    <w:rsid w:val="00892635"/>
    <w:rsid w:val="00892685"/>
    <w:rsid w:val="008927D4"/>
    <w:rsid w:val="00892860"/>
    <w:rsid w:val="00892963"/>
    <w:rsid w:val="00892A36"/>
    <w:rsid w:val="00893150"/>
    <w:rsid w:val="0089363C"/>
    <w:rsid w:val="00893CD9"/>
    <w:rsid w:val="00893D3C"/>
    <w:rsid w:val="0089467A"/>
    <w:rsid w:val="00894FF2"/>
    <w:rsid w:val="0089527E"/>
    <w:rsid w:val="00895353"/>
    <w:rsid w:val="008955A5"/>
    <w:rsid w:val="00895896"/>
    <w:rsid w:val="0089599A"/>
    <w:rsid w:val="00895B85"/>
    <w:rsid w:val="00895BB1"/>
    <w:rsid w:val="00895C2C"/>
    <w:rsid w:val="0089641B"/>
    <w:rsid w:val="00896478"/>
    <w:rsid w:val="00896AA3"/>
    <w:rsid w:val="00896B42"/>
    <w:rsid w:val="00896BA7"/>
    <w:rsid w:val="00896C44"/>
    <w:rsid w:val="00896E5C"/>
    <w:rsid w:val="00897145"/>
    <w:rsid w:val="008973BC"/>
    <w:rsid w:val="00897919"/>
    <w:rsid w:val="008979B9"/>
    <w:rsid w:val="00897B52"/>
    <w:rsid w:val="00897FCE"/>
    <w:rsid w:val="008A07F2"/>
    <w:rsid w:val="008A0885"/>
    <w:rsid w:val="008A0C81"/>
    <w:rsid w:val="008A0D70"/>
    <w:rsid w:val="008A0F0B"/>
    <w:rsid w:val="008A0F97"/>
    <w:rsid w:val="008A1405"/>
    <w:rsid w:val="008A153B"/>
    <w:rsid w:val="008A1677"/>
    <w:rsid w:val="008A1CDF"/>
    <w:rsid w:val="008A207C"/>
    <w:rsid w:val="008A2133"/>
    <w:rsid w:val="008A21EB"/>
    <w:rsid w:val="008A28D3"/>
    <w:rsid w:val="008A2B8A"/>
    <w:rsid w:val="008A2C8E"/>
    <w:rsid w:val="008A2CAA"/>
    <w:rsid w:val="008A2E2B"/>
    <w:rsid w:val="008A305C"/>
    <w:rsid w:val="008A3172"/>
    <w:rsid w:val="008A31DC"/>
    <w:rsid w:val="008A3265"/>
    <w:rsid w:val="008A34EB"/>
    <w:rsid w:val="008A3B93"/>
    <w:rsid w:val="008A3E68"/>
    <w:rsid w:val="008A3F5B"/>
    <w:rsid w:val="008A431E"/>
    <w:rsid w:val="008A469E"/>
    <w:rsid w:val="008A4B7E"/>
    <w:rsid w:val="008A4CED"/>
    <w:rsid w:val="008A5056"/>
    <w:rsid w:val="008A50B0"/>
    <w:rsid w:val="008A5114"/>
    <w:rsid w:val="008A5223"/>
    <w:rsid w:val="008A5280"/>
    <w:rsid w:val="008A5405"/>
    <w:rsid w:val="008A5763"/>
    <w:rsid w:val="008A5BF3"/>
    <w:rsid w:val="008A5C6A"/>
    <w:rsid w:val="008A60F7"/>
    <w:rsid w:val="008A61EC"/>
    <w:rsid w:val="008A64DE"/>
    <w:rsid w:val="008A6755"/>
    <w:rsid w:val="008A698B"/>
    <w:rsid w:val="008A6CDB"/>
    <w:rsid w:val="008A70C1"/>
    <w:rsid w:val="008A7279"/>
    <w:rsid w:val="008A72B4"/>
    <w:rsid w:val="008A736C"/>
    <w:rsid w:val="008A7423"/>
    <w:rsid w:val="008A791E"/>
    <w:rsid w:val="008A7EF7"/>
    <w:rsid w:val="008B003A"/>
    <w:rsid w:val="008B008F"/>
    <w:rsid w:val="008B04EF"/>
    <w:rsid w:val="008B0776"/>
    <w:rsid w:val="008B0C09"/>
    <w:rsid w:val="008B0E4A"/>
    <w:rsid w:val="008B0E8B"/>
    <w:rsid w:val="008B107C"/>
    <w:rsid w:val="008B10FF"/>
    <w:rsid w:val="008B1393"/>
    <w:rsid w:val="008B14A6"/>
    <w:rsid w:val="008B1638"/>
    <w:rsid w:val="008B1687"/>
    <w:rsid w:val="008B1B4A"/>
    <w:rsid w:val="008B1E1F"/>
    <w:rsid w:val="008B21A7"/>
    <w:rsid w:val="008B280F"/>
    <w:rsid w:val="008B28D9"/>
    <w:rsid w:val="008B2B7C"/>
    <w:rsid w:val="008B2D81"/>
    <w:rsid w:val="008B3060"/>
    <w:rsid w:val="008B3186"/>
    <w:rsid w:val="008B3574"/>
    <w:rsid w:val="008B3678"/>
    <w:rsid w:val="008B36AD"/>
    <w:rsid w:val="008B3945"/>
    <w:rsid w:val="008B3D57"/>
    <w:rsid w:val="008B42DB"/>
    <w:rsid w:val="008B45E8"/>
    <w:rsid w:val="008B4670"/>
    <w:rsid w:val="008B4C6E"/>
    <w:rsid w:val="008B4F47"/>
    <w:rsid w:val="008B5525"/>
    <w:rsid w:val="008B566F"/>
    <w:rsid w:val="008B5C06"/>
    <w:rsid w:val="008B6581"/>
    <w:rsid w:val="008B6CE2"/>
    <w:rsid w:val="008B6DEB"/>
    <w:rsid w:val="008B6EDB"/>
    <w:rsid w:val="008B6FC6"/>
    <w:rsid w:val="008B70EF"/>
    <w:rsid w:val="008B71A8"/>
    <w:rsid w:val="008B71DE"/>
    <w:rsid w:val="008B74AA"/>
    <w:rsid w:val="008B76FC"/>
    <w:rsid w:val="008B7807"/>
    <w:rsid w:val="008B7953"/>
    <w:rsid w:val="008B79FE"/>
    <w:rsid w:val="008B7B04"/>
    <w:rsid w:val="008B7B59"/>
    <w:rsid w:val="008B7B76"/>
    <w:rsid w:val="008B7BD6"/>
    <w:rsid w:val="008B7D42"/>
    <w:rsid w:val="008B7E7A"/>
    <w:rsid w:val="008B7EB9"/>
    <w:rsid w:val="008C000D"/>
    <w:rsid w:val="008C0236"/>
    <w:rsid w:val="008C04B3"/>
    <w:rsid w:val="008C0A75"/>
    <w:rsid w:val="008C0D21"/>
    <w:rsid w:val="008C10F0"/>
    <w:rsid w:val="008C11B6"/>
    <w:rsid w:val="008C1249"/>
    <w:rsid w:val="008C12D8"/>
    <w:rsid w:val="008C1432"/>
    <w:rsid w:val="008C17AF"/>
    <w:rsid w:val="008C1D2B"/>
    <w:rsid w:val="008C1F30"/>
    <w:rsid w:val="008C1FE1"/>
    <w:rsid w:val="008C20A5"/>
    <w:rsid w:val="008C234B"/>
    <w:rsid w:val="008C23CA"/>
    <w:rsid w:val="008C245E"/>
    <w:rsid w:val="008C24C9"/>
    <w:rsid w:val="008C258D"/>
    <w:rsid w:val="008C2822"/>
    <w:rsid w:val="008C28D0"/>
    <w:rsid w:val="008C2943"/>
    <w:rsid w:val="008C2BB6"/>
    <w:rsid w:val="008C2C5D"/>
    <w:rsid w:val="008C306E"/>
    <w:rsid w:val="008C32D2"/>
    <w:rsid w:val="008C3356"/>
    <w:rsid w:val="008C35DA"/>
    <w:rsid w:val="008C36C7"/>
    <w:rsid w:val="008C3735"/>
    <w:rsid w:val="008C3794"/>
    <w:rsid w:val="008C37AF"/>
    <w:rsid w:val="008C37E3"/>
    <w:rsid w:val="008C3943"/>
    <w:rsid w:val="008C39A6"/>
    <w:rsid w:val="008C3BBE"/>
    <w:rsid w:val="008C3D2D"/>
    <w:rsid w:val="008C4054"/>
    <w:rsid w:val="008C428C"/>
    <w:rsid w:val="008C43D1"/>
    <w:rsid w:val="008C4484"/>
    <w:rsid w:val="008C473C"/>
    <w:rsid w:val="008C47D3"/>
    <w:rsid w:val="008C48EA"/>
    <w:rsid w:val="008C4A20"/>
    <w:rsid w:val="008C4DBE"/>
    <w:rsid w:val="008C4E6E"/>
    <w:rsid w:val="008C4F30"/>
    <w:rsid w:val="008C5040"/>
    <w:rsid w:val="008C55BF"/>
    <w:rsid w:val="008C5610"/>
    <w:rsid w:val="008C582A"/>
    <w:rsid w:val="008C59E8"/>
    <w:rsid w:val="008C5CA3"/>
    <w:rsid w:val="008C5D44"/>
    <w:rsid w:val="008C5D89"/>
    <w:rsid w:val="008C5E78"/>
    <w:rsid w:val="008C5FCB"/>
    <w:rsid w:val="008C62C1"/>
    <w:rsid w:val="008C642C"/>
    <w:rsid w:val="008C64A1"/>
    <w:rsid w:val="008C6A30"/>
    <w:rsid w:val="008C6BAE"/>
    <w:rsid w:val="008C6FF2"/>
    <w:rsid w:val="008C7171"/>
    <w:rsid w:val="008C73CA"/>
    <w:rsid w:val="008C7D31"/>
    <w:rsid w:val="008C7F2F"/>
    <w:rsid w:val="008D0205"/>
    <w:rsid w:val="008D0222"/>
    <w:rsid w:val="008D024F"/>
    <w:rsid w:val="008D02D6"/>
    <w:rsid w:val="008D06EB"/>
    <w:rsid w:val="008D0889"/>
    <w:rsid w:val="008D09AC"/>
    <w:rsid w:val="008D0A15"/>
    <w:rsid w:val="008D0BB4"/>
    <w:rsid w:val="008D0C52"/>
    <w:rsid w:val="008D0E06"/>
    <w:rsid w:val="008D0EB4"/>
    <w:rsid w:val="008D0F65"/>
    <w:rsid w:val="008D11BF"/>
    <w:rsid w:val="008D131D"/>
    <w:rsid w:val="008D1365"/>
    <w:rsid w:val="008D149C"/>
    <w:rsid w:val="008D15DD"/>
    <w:rsid w:val="008D1752"/>
    <w:rsid w:val="008D1805"/>
    <w:rsid w:val="008D1952"/>
    <w:rsid w:val="008D1AC4"/>
    <w:rsid w:val="008D1AF2"/>
    <w:rsid w:val="008D1B58"/>
    <w:rsid w:val="008D1E03"/>
    <w:rsid w:val="008D1EF1"/>
    <w:rsid w:val="008D20B3"/>
    <w:rsid w:val="008D225B"/>
    <w:rsid w:val="008D230A"/>
    <w:rsid w:val="008D27CC"/>
    <w:rsid w:val="008D27D8"/>
    <w:rsid w:val="008D2806"/>
    <w:rsid w:val="008D2980"/>
    <w:rsid w:val="008D2B18"/>
    <w:rsid w:val="008D2E6A"/>
    <w:rsid w:val="008D3087"/>
    <w:rsid w:val="008D322F"/>
    <w:rsid w:val="008D38AD"/>
    <w:rsid w:val="008D3A3A"/>
    <w:rsid w:val="008D3B98"/>
    <w:rsid w:val="008D3C0A"/>
    <w:rsid w:val="008D3C7C"/>
    <w:rsid w:val="008D4066"/>
    <w:rsid w:val="008D42D0"/>
    <w:rsid w:val="008D4341"/>
    <w:rsid w:val="008D4614"/>
    <w:rsid w:val="008D4F10"/>
    <w:rsid w:val="008D4FC4"/>
    <w:rsid w:val="008D5022"/>
    <w:rsid w:val="008D5141"/>
    <w:rsid w:val="008D518B"/>
    <w:rsid w:val="008D55DC"/>
    <w:rsid w:val="008D5649"/>
    <w:rsid w:val="008D569E"/>
    <w:rsid w:val="008D57B9"/>
    <w:rsid w:val="008D618C"/>
    <w:rsid w:val="008D618D"/>
    <w:rsid w:val="008D61FD"/>
    <w:rsid w:val="008D63CB"/>
    <w:rsid w:val="008D66E5"/>
    <w:rsid w:val="008D66EF"/>
    <w:rsid w:val="008D66F6"/>
    <w:rsid w:val="008D68B1"/>
    <w:rsid w:val="008D6A0E"/>
    <w:rsid w:val="008D6B40"/>
    <w:rsid w:val="008D6C34"/>
    <w:rsid w:val="008D6E83"/>
    <w:rsid w:val="008D6ED8"/>
    <w:rsid w:val="008D6F03"/>
    <w:rsid w:val="008D739B"/>
    <w:rsid w:val="008D7A5B"/>
    <w:rsid w:val="008D7C9F"/>
    <w:rsid w:val="008D7D33"/>
    <w:rsid w:val="008D7DD3"/>
    <w:rsid w:val="008E02ED"/>
    <w:rsid w:val="008E040E"/>
    <w:rsid w:val="008E042A"/>
    <w:rsid w:val="008E04AF"/>
    <w:rsid w:val="008E06B1"/>
    <w:rsid w:val="008E0919"/>
    <w:rsid w:val="008E0BE4"/>
    <w:rsid w:val="008E0D3B"/>
    <w:rsid w:val="008E0DDE"/>
    <w:rsid w:val="008E0F74"/>
    <w:rsid w:val="008E112B"/>
    <w:rsid w:val="008E141D"/>
    <w:rsid w:val="008E15E6"/>
    <w:rsid w:val="008E1739"/>
    <w:rsid w:val="008E229A"/>
    <w:rsid w:val="008E2627"/>
    <w:rsid w:val="008E26A5"/>
    <w:rsid w:val="008E28FF"/>
    <w:rsid w:val="008E2C5A"/>
    <w:rsid w:val="008E2E15"/>
    <w:rsid w:val="008E2E3B"/>
    <w:rsid w:val="008E3290"/>
    <w:rsid w:val="008E32F4"/>
    <w:rsid w:val="008E3651"/>
    <w:rsid w:val="008E374F"/>
    <w:rsid w:val="008E3970"/>
    <w:rsid w:val="008E3BB2"/>
    <w:rsid w:val="008E3D2E"/>
    <w:rsid w:val="008E3D58"/>
    <w:rsid w:val="008E4108"/>
    <w:rsid w:val="008E410D"/>
    <w:rsid w:val="008E419F"/>
    <w:rsid w:val="008E441A"/>
    <w:rsid w:val="008E4456"/>
    <w:rsid w:val="008E469E"/>
    <w:rsid w:val="008E4AAB"/>
    <w:rsid w:val="008E52B0"/>
    <w:rsid w:val="008E58F5"/>
    <w:rsid w:val="008E5903"/>
    <w:rsid w:val="008E5905"/>
    <w:rsid w:val="008E610F"/>
    <w:rsid w:val="008E6226"/>
    <w:rsid w:val="008E627D"/>
    <w:rsid w:val="008E633D"/>
    <w:rsid w:val="008E634A"/>
    <w:rsid w:val="008E6489"/>
    <w:rsid w:val="008E6711"/>
    <w:rsid w:val="008E67A5"/>
    <w:rsid w:val="008E67AE"/>
    <w:rsid w:val="008E6B22"/>
    <w:rsid w:val="008E6CA4"/>
    <w:rsid w:val="008E6CCC"/>
    <w:rsid w:val="008E71BF"/>
    <w:rsid w:val="008E74D7"/>
    <w:rsid w:val="008E75F7"/>
    <w:rsid w:val="008E76AD"/>
    <w:rsid w:val="008E77BA"/>
    <w:rsid w:val="008E7C44"/>
    <w:rsid w:val="008E7DFA"/>
    <w:rsid w:val="008E7F2C"/>
    <w:rsid w:val="008E7FF3"/>
    <w:rsid w:val="008F0495"/>
    <w:rsid w:val="008F0563"/>
    <w:rsid w:val="008F059E"/>
    <w:rsid w:val="008F0741"/>
    <w:rsid w:val="008F0BFF"/>
    <w:rsid w:val="008F1233"/>
    <w:rsid w:val="008F13A3"/>
    <w:rsid w:val="008F13E8"/>
    <w:rsid w:val="008F16D1"/>
    <w:rsid w:val="008F1966"/>
    <w:rsid w:val="008F1BA3"/>
    <w:rsid w:val="008F1E94"/>
    <w:rsid w:val="008F1F38"/>
    <w:rsid w:val="008F1F9A"/>
    <w:rsid w:val="008F203F"/>
    <w:rsid w:val="008F21CB"/>
    <w:rsid w:val="008F23CF"/>
    <w:rsid w:val="008F2682"/>
    <w:rsid w:val="008F26CB"/>
    <w:rsid w:val="008F26E0"/>
    <w:rsid w:val="008F3041"/>
    <w:rsid w:val="008F305B"/>
    <w:rsid w:val="008F30FE"/>
    <w:rsid w:val="008F3134"/>
    <w:rsid w:val="008F3390"/>
    <w:rsid w:val="008F344B"/>
    <w:rsid w:val="008F372C"/>
    <w:rsid w:val="008F3AF7"/>
    <w:rsid w:val="008F3CEA"/>
    <w:rsid w:val="008F3D8C"/>
    <w:rsid w:val="008F3DAE"/>
    <w:rsid w:val="008F42C0"/>
    <w:rsid w:val="008F4906"/>
    <w:rsid w:val="008F497F"/>
    <w:rsid w:val="008F4AF3"/>
    <w:rsid w:val="008F4B70"/>
    <w:rsid w:val="008F4C3A"/>
    <w:rsid w:val="008F4F82"/>
    <w:rsid w:val="008F53F1"/>
    <w:rsid w:val="008F5837"/>
    <w:rsid w:val="008F586E"/>
    <w:rsid w:val="008F59B6"/>
    <w:rsid w:val="008F5BFA"/>
    <w:rsid w:val="008F5EE3"/>
    <w:rsid w:val="008F5FD2"/>
    <w:rsid w:val="008F616C"/>
    <w:rsid w:val="008F69E7"/>
    <w:rsid w:val="008F6F28"/>
    <w:rsid w:val="008F6F43"/>
    <w:rsid w:val="008F707E"/>
    <w:rsid w:val="008F714B"/>
    <w:rsid w:val="008F72A9"/>
    <w:rsid w:val="008F72ED"/>
    <w:rsid w:val="008F7480"/>
    <w:rsid w:val="008F7750"/>
    <w:rsid w:val="008F7D50"/>
    <w:rsid w:val="008F7DDA"/>
    <w:rsid w:val="008F7FE7"/>
    <w:rsid w:val="008F7FE9"/>
    <w:rsid w:val="00900420"/>
    <w:rsid w:val="00900BC6"/>
    <w:rsid w:val="00900F43"/>
    <w:rsid w:val="00901744"/>
    <w:rsid w:val="00901880"/>
    <w:rsid w:val="009019E5"/>
    <w:rsid w:val="00901A1B"/>
    <w:rsid w:val="00901D2B"/>
    <w:rsid w:val="00901D8B"/>
    <w:rsid w:val="00901E56"/>
    <w:rsid w:val="00901F1D"/>
    <w:rsid w:val="0090219A"/>
    <w:rsid w:val="00902BC0"/>
    <w:rsid w:val="00902DB1"/>
    <w:rsid w:val="00902FD2"/>
    <w:rsid w:val="009034CB"/>
    <w:rsid w:val="009035B2"/>
    <w:rsid w:val="0090378B"/>
    <w:rsid w:val="00903BAE"/>
    <w:rsid w:val="009041F8"/>
    <w:rsid w:val="009042AF"/>
    <w:rsid w:val="009044C4"/>
    <w:rsid w:val="009045D7"/>
    <w:rsid w:val="00904778"/>
    <w:rsid w:val="00904801"/>
    <w:rsid w:val="009048BE"/>
    <w:rsid w:val="00904C8A"/>
    <w:rsid w:val="00904E57"/>
    <w:rsid w:val="009052D0"/>
    <w:rsid w:val="00906388"/>
    <w:rsid w:val="00906539"/>
    <w:rsid w:val="009069BE"/>
    <w:rsid w:val="00906B98"/>
    <w:rsid w:val="00906D0B"/>
    <w:rsid w:val="00906F50"/>
    <w:rsid w:val="00907032"/>
    <w:rsid w:val="009072A5"/>
    <w:rsid w:val="009072CC"/>
    <w:rsid w:val="00907354"/>
    <w:rsid w:val="009073F6"/>
    <w:rsid w:val="00907712"/>
    <w:rsid w:val="009077F4"/>
    <w:rsid w:val="00907A4E"/>
    <w:rsid w:val="00907AB3"/>
    <w:rsid w:val="00907C5A"/>
    <w:rsid w:val="00907C5D"/>
    <w:rsid w:val="00907E31"/>
    <w:rsid w:val="0091013A"/>
    <w:rsid w:val="009105BE"/>
    <w:rsid w:val="009106C8"/>
    <w:rsid w:val="009107A5"/>
    <w:rsid w:val="009108B5"/>
    <w:rsid w:val="00910A28"/>
    <w:rsid w:val="00910CA3"/>
    <w:rsid w:val="00910EE7"/>
    <w:rsid w:val="009110E1"/>
    <w:rsid w:val="009115D1"/>
    <w:rsid w:val="00911701"/>
    <w:rsid w:val="0091170F"/>
    <w:rsid w:val="009119E1"/>
    <w:rsid w:val="00911CE9"/>
    <w:rsid w:val="00911EEC"/>
    <w:rsid w:val="00911FAE"/>
    <w:rsid w:val="0091214F"/>
    <w:rsid w:val="009125BB"/>
    <w:rsid w:val="00912754"/>
    <w:rsid w:val="00912DBB"/>
    <w:rsid w:val="00912F10"/>
    <w:rsid w:val="00913237"/>
    <w:rsid w:val="0091329A"/>
    <w:rsid w:val="0091366C"/>
    <w:rsid w:val="00913B3E"/>
    <w:rsid w:val="00913BE6"/>
    <w:rsid w:val="00913E11"/>
    <w:rsid w:val="00913E48"/>
    <w:rsid w:val="00914180"/>
    <w:rsid w:val="009142D5"/>
    <w:rsid w:val="009144B1"/>
    <w:rsid w:val="009146B4"/>
    <w:rsid w:val="009146D5"/>
    <w:rsid w:val="0091472B"/>
    <w:rsid w:val="00914821"/>
    <w:rsid w:val="00914A13"/>
    <w:rsid w:val="00914C55"/>
    <w:rsid w:val="00915205"/>
    <w:rsid w:val="009152CD"/>
    <w:rsid w:val="0091534D"/>
    <w:rsid w:val="009155AC"/>
    <w:rsid w:val="00915839"/>
    <w:rsid w:val="00915A7F"/>
    <w:rsid w:val="00915CC3"/>
    <w:rsid w:val="00915DBA"/>
    <w:rsid w:val="00915F6C"/>
    <w:rsid w:val="009160D2"/>
    <w:rsid w:val="00916471"/>
    <w:rsid w:val="0091668D"/>
    <w:rsid w:val="00916829"/>
    <w:rsid w:val="00916B7D"/>
    <w:rsid w:val="00916C71"/>
    <w:rsid w:val="00916D5D"/>
    <w:rsid w:val="00916E5F"/>
    <w:rsid w:val="009171B3"/>
    <w:rsid w:val="00917637"/>
    <w:rsid w:val="00917729"/>
    <w:rsid w:val="009179EF"/>
    <w:rsid w:val="00917AAF"/>
    <w:rsid w:val="00917D66"/>
    <w:rsid w:val="00917E0F"/>
    <w:rsid w:val="009201CB"/>
    <w:rsid w:val="0092030B"/>
    <w:rsid w:val="009207EF"/>
    <w:rsid w:val="009208E0"/>
    <w:rsid w:val="009209AF"/>
    <w:rsid w:val="009209C3"/>
    <w:rsid w:val="00920A2C"/>
    <w:rsid w:val="00920D3A"/>
    <w:rsid w:val="00920DB5"/>
    <w:rsid w:val="00920E8D"/>
    <w:rsid w:val="00920FD8"/>
    <w:rsid w:val="00921259"/>
    <w:rsid w:val="00921385"/>
    <w:rsid w:val="0092153D"/>
    <w:rsid w:val="00921865"/>
    <w:rsid w:val="00921E90"/>
    <w:rsid w:val="00922227"/>
    <w:rsid w:val="00922328"/>
    <w:rsid w:val="0092281E"/>
    <w:rsid w:val="00922CFF"/>
    <w:rsid w:val="00923095"/>
    <w:rsid w:val="00923214"/>
    <w:rsid w:val="009232BA"/>
    <w:rsid w:val="0092349B"/>
    <w:rsid w:val="00923715"/>
    <w:rsid w:val="009237DE"/>
    <w:rsid w:val="00923A66"/>
    <w:rsid w:val="00923B6B"/>
    <w:rsid w:val="00923B90"/>
    <w:rsid w:val="00923CBD"/>
    <w:rsid w:val="009240B3"/>
    <w:rsid w:val="009242D4"/>
    <w:rsid w:val="00924394"/>
    <w:rsid w:val="00924520"/>
    <w:rsid w:val="009245C7"/>
    <w:rsid w:val="0092475B"/>
    <w:rsid w:val="00924940"/>
    <w:rsid w:val="00924F4D"/>
    <w:rsid w:val="00924FD0"/>
    <w:rsid w:val="009250B2"/>
    <w:rsid w:val="0092538D"/>
    <w:rsid w:val="009255A1"/>
    <w:rsid w:val="009256B8"/>
    <w:rsid w:val="00925924"/>
    <w:rsid w:val="00925C8F"/>
    <w:rsid w:val="00925CE0"/>
    <w:rsid w:val="00925CFD"/>
    <w:rsid w:val="00925EE3"/>
    <w:rsid w:val="00925F23"/>
    <w:rsid w:val="00925FE5"/>
    <w:rsid w:val="0092600F"/>
    <w:rsid w:val="00926204"/>
    <w:rsid w:val="0092639D"/>
    <w:rsid w:val="0092656D"/>
    <w:rsid w:val="00926750"/>
    <w:rsid w:val="0092678F"/>
    <w:rsid w:val="009267BB"/>
    <w:rsid w:val="00926835"/>
    <w:rsid w:val="0092692C"/>
    <w:rsid w:val="009269FA"/>
    <w:rsid w:val="00926CDC"/>
    <w:rsid w:val="00926F30"/>
    <w:rsid w:val="0092708E"/>
    <w:rsid w:val="0092725D"/>
    <w:rsid w:val="0092732D"/>
    <w:rsid w:val="009273B0"/>
    <w:rsid w:val="0092746C"/>
    <w:rsid w:val="009276E9"/>
    <w:rsid w:val="009277C5"/>
    <w:rsid w:val="00927907"/>
    <w:rsid w:val="00927A4C"/>
    <w:rsid w:val="00927EAB"/>
    <w:rsid w:val="00927FA9"/>
    <w:rsid w:val="00930027"/>
    <w:rsid w:val="00930170"/>
    <w:rsid w:val="009303B1"/>
    <w:rsid w:val="00930511"/>
    <w:rsid w:val="0093051B"/>
    <w:rsid w:val="00930614"/>
    <w:rsid w:val="0093084D"/>
    <w:rsid w:val="00930B16"/>
    <w:rsid w:val="00930D88"/>
    <w:rsid w:val="00930DFE"/>
    <w:rsid w:val="00930E5C"/>
    <w:rsid w:val="00931140"/>
    <w:rsid w:val="00931183"/>
    <w:rsid w:val="00931A06"/>
    <w:rsid w:val="009321E0"/>
    <w:rsid w:val="009323BD"/>
    <w:rsid w:val="00932813"/>
    <w:rsid w:val="00932A55"/>
    <w:rsid w:val="00932A89"/>
    <w:rsid w:val="00932C53"/>
    <w:rsid w:val="00933309"/>
    <w:rsid w:val="00933664"/>
    <w:rsid w:val="00933C12"/>
    <w:rsid w:val="00933D4A"/>
    <w:rsid w:val="00933DB0"/>
    <w:rsid w:val="00933E4B"/>
    <w:rsid w:val="00934082"/>
    <w:rsid w:val="00934149"/>
    <w:rsid w:val="0093425B"/>
    <w:rsid w:val="00934441"/>
    <w:rsid w:val="009344B2"/>
    <w:rsid w:val="00934840"/>
    <w:rsid w:val="00934871"/>
    <w:rsid w:val="00934896"/>
    <w:rsid w:val="009348FC"/>
    <w:rsid w:val="00934D4B"/>
    <w:rsid w:val="00934EBC"/>
    <w:rsid w:val="009350C1"/>
    <w:rsid w:val="00935192"/>
    <w:rsid w:val="00935392"/>
    <w:rsid w:val="0093546C"/>
    <w:rsid w:val="00935684"/>
    <w:rsid w:val="009356E4"/>
    <w:rsid w:val="0093597B"/>
    <w:rsid w:val="00935EB5"/>
    <w:rsid w:val="00935FA2"/>
    <w:rsid w:val="00936154"/>
    <w:rsid w:val="009361E0"/>
    <w:rsid w:val="00936537"/>
    <w:rsid w:val="009366BA"/>
    <w:rsid w:val="009367F9"/>
    <w:rsid w:val="0093699C"/>
    <w:rsid w:val="009369AD"/>
    <w:rsid w:val="00936ABD"/>
    <w:rsid w:val="00937887"/>
    <w:rsid w:val="00937B06"/>
    <w:rsid w:val="00937DAA"/>
    <w:rsid w:val="00937DEE"/>
    <w:rsid w:val="00937E52"/>
    <w:rsid w:val="009400F8"/>
    <w:rsid w:val="0094025A"/>
    <w:rsid w:val="00940576"/>
    <w:rsid w:val="0094066C"/>
    <w:rsid w:val="00940695"/>
    <w:rsid w:val="009406F1"/>
    <w:rsid w:val="00940798"/>
    <w:rsid w:val="0094081E"/>
    <w:rsid w:val="00940920"/>
    <w:rsid w:val="00940B31"/>
    <w:rsid w:val="00940E13"/>
    <w:rsid w:val="00940F51"/>
    <w:rsid w:val="00940FD6"/>
    <w:rsid w:val="00941023"/>
    <w:rsid w:val="0094131E"/>
    <w:rsid w:val="0094148E"/>
    <w:rsid w:val="0094173A"/>
    <w:rsid w:val="00941BE6"/>
    <w:rsid w:val="00941FB5"/>
    <w:rsid w:val="009420CE"/>
    <w:rsid w:val="009424E5"/>
    <w:rsid w:val="009427CE"/>
    <w:rsid w:val="0094295C"/>
    <w:rsid w:val="00942BDA"/>
    <w:rsid w:val="009430E8"/>
    <w:rsid w:val="009434F2"/>
    <w:rsid w:val="009434F8"/>
    <w:rsid w:val="0094361A"/>
    <w:rsid w:val="00943841"/>
    <w:rsid w:val="00943A02"/>
    <w:rsid w:val="00943DCB"/>
    <w:rsid w:val="00943EDF"/>
    <w:rsid w:val="00943F42"/>
    <w:rsid w:val="0094417A"/>
    <w:rsid w:val="0094481E"/>
    <w:rsid w:val="00944994"/>
    <w:rsid w:val="00944ACA"/>
    <w:rsid w:val="00944AD2"/>
    <w:rsid w:val="00944CA3"/>
    <w:rsid w:val="00944E0E"/>
    <w:rsid w:val="00945124"/>
    <w:rsid w:val="0094534E"/>
    <w:rsid w:val="009455B5"/>
    <w:rsid w:val="0094589A"/>
    <w:rsid w:val="00945AAF"/>
    <w:rsid w:val="00945F08"/>
    <w:rsid w:val="00945F58"/>
    <w:rsid w:val="00945FB4"/>
    <w:rsid w:val="009460F4"/>
    <w:rsid w:val="00946216"/>
    <w:rsid w:val="009462C4"/>
    <w:rsid w:val="00946610"/>
    <w:rsid w:val="009467C8"/>
    <w:rsid w:val="00946868"/>
    <w:rsid w:val="00946E8E"/>
    <w:rsid w:val="009470A0"/>
    <w:rsid w:val="00947383"/>
    <w:rsid w:val="009477DA"/>
    <w:rsid w:val="00947CAD"/>
    <w:rsid w:val="00947DC9"/>
    <w:rsid w:val="00947DD7"/>
    <w:rsid w:val="0095003A"/>
    <w:rsid w:val="00950060"/>
    <w:rsid w:val="00950267"/>
    <w:rsid w:val="00950269"/>
    <w:rsid w:val="00950273"/>
    <w:rsid w:val="009502B0"/>
    <w:rsid w:val="009506B3"/>
    <w:rsid w:val="0095077E"/>
    <w:rsid w:val="009507E5"/>
    <w:rsid w:val="00950D97"/>
    <w:rsid w:val="009512F4"/>
    <w:rsid w:val="00951495"/>
    <w:rsid w:val="009515C0"/>
    <w:rsid w:val="00951987"/>
    <w:rsid w:val="00951C4B"/>
    <w:rsid w:val="00951DEA"/>
    <w:rsid w:val="00952079"/>
    <w:rsid w:val="00952084"/>
    <w:rsid w:val="0095212C"/>
    <w:rsid w:val="0095228A"/>
    <w:rsid w:val="0095268D"/>
    <w:rsid w:val="0095290D"/>
    <w:rsid w:val="00952957"/>
    <w:rsid w:val="00952DF6"/>
    <w:rsid w:val="00952DF7"/>
    <w:rsid w:val="00952F93"/>
    <w:rsid w:val="009530AA"/>
    <w:rsid w:val="0095359D"/>
    <w:rsid w:val="009535B1"/>
    <w:rsid w:val="009536BF"/>
    <w:rsid w:val="0095384C"/>
    <w:rsid w:val="00953B62"/>
    <w:rsid w:val="00953C7D"/>
    <w:rsid w:val="00953FED"/>
    <w:rsid w:val="00954029"/>
    <w:rsid w:val="0095466D"/>
    <w:rsid w:val="00954B4E"/>
    <w:rsid w:val="00954C2B"/>
    <w:rsid w:val="00954CFC"/>
    <w:rsid w:val="00954D21"/>
    <w:rsid w:val="00955432"/>
    <w:rsid w:val="0095562C"/>
    <w:rsid w:val="0095596C"/>
    <w:rsid w:val="00955CB1"/>
    <w:rsid w:val="0095603A"/>
    <w:rsid w:val="00956047"/>
    <w:rsid w:val="009561B7"/>
    <w:rsid w:val="00956228"/>
    <w:rsid w:val="009563FB"/>
    <w:rsid w:val="0095641A"/>
    <w:rsid w:val="0095666C"/>
    <w:rsid w:val="009568A1"/>
    <w:rsid w:val="009568AF"/>
    <w:rsid w:val="00956955"/>
    <w:rsid w:val="009569FB"/>
    <w:rsid w:val="00956A72"/>
    <w:rsid w:val="00956AA9"/>
    <w:rsid w:val="00956C1D"/>
    <w:rsid w:val="0095707E"/>
    <w:rsid w:val="00957098"/>
    <w:rsid w:val="0095720D"/>
    <w:rsid w:val="00957564"/>
    <w:rsid w:val="00957620"/>
    <w:rsid w:val="00957F7C"/>
    <w:rsid w:val="0096007A"/>
    <w:rsid w:val="00960207"/>
    <w:rsid w:val="0096029D"/>
    <w:rsid w:val="0096037E"/>
    <w:rsid w:val="0096057C"/>
    <w:rsid w:val="009606E9"/>
    <w:rsid w:val="009607EB"/>
    <w:rsid w:val="00960853"/>
    <w:rsid w:val="0096089C"/>
    <w:rsid w:val="00960A81"/>
    <w:rsid w:val="00960C21"/>
    <w:rsid w:val="00960CA1"/>
    <w:rsid w:val="00960F6E"/>
    <w:rsid w:val="00960FCC"/>
    <w:rsid w:val="0096103B"/>
    <w:rsid w:val="009611C5"/>
    <w:rsid w:val="0096129F"/>
    <w:rsid w:val="00961359"/>
    <w:rsid w:val="0096139E"/>
    <w:rsid w:val="0096170E"/>
    <w:rsid w:val="009617D8"/>
    <w:rsid w:val="00961888"/>
    <w:rsid w:val="009619B7"/>
    <w:rsid w:val="00961A58"/>
    <w:rsid w:val="00961DD6"/>
    <w:rsid w:val="0096208C"/>
    <w:rsid w:val="0096225F"/>
    <w:rsid w:val="00962508"/>
    <w:rsid w:val="00962879"/>
    <w:rsid w:val="00962B85"/>
    <w:rsid w:val="00962D47"/>
    <w:rsid w:val="00962D99"/>
    <w:rsid w:val="00962F23"/>
    <w:rsid w:val="0096333B"/>
    <w:rsid w:val="009635F3"/>
    <w:rsid w:val="00963682"/>
    <w:rsid w:val="00963818"/>
    <w:rsid w:val="00963D7F"/>
    <w:rsid w:val="00963FDE"/>
    <w:rsid w:val="0096401F"/>
    <w:rsid w:val="00964034"/>
    <w:rsid w:val="009640DF"/>
    <w:rsid w:val="00964115"/>
    <w:rsid w:val="0096426D"/>
    <w:rsid w:val="00964276"/>
    <w:rsid w:val="009646D3"/>
    <w:rsid w:val="009648A5"/>
    <w:rsid w:val="00964AC3"/>
    <w:rsid w:val="00964BC4"/>
    <w:rsid w:val="00964D5F"/>
    <w:rsid w:val="009652B4"/>
    <w:rsid w:val="00965361"/>
    <w:rsid w:val="00965551"/>
    <w:rsid w:val="009657F8"/>
    <w:rsid w:val="00965DD6"/>
    <w:rsid w:val="00965E3F"/>
    <w:rsid w:val="0096611D"/>
    <w:rsid w:val="00966965"/>
    <w:rsid w:val="0096697E"/>
    <w:rsid w:val="00966C64"/>
    <w:rsid w:val="00966E38"/>
    <w:rsid w:val="00966E98"/>
    <w:rsid w:val="00967077"/>
    <w:rsid w:val="009673CA"/>
    <w:rsid w:val="0096780A"/>
    <w:rsid w:val="00967842"/>
    <w:rsid w:val="00967897"/>
    <w:rsid w:val="00967BC0"/>
    <w:rsid w:val="00967F0A"/>
    <w:rsid w:val="00967FEC"/>
    <w:rsid w:val="00970B6C"/>
    <w:rsid w:val="00970DF9"/>
    <w:rsid w:val="00970E28"/>
    <w:rsid w:val="00970F12"/>
    <w:rsid w:val="00970FD6"/>
    <w:rsid w:val="0097104E"/>
    <w:rsid w:val="00971422"/>
    <w:rsid w:val="0097149C"/>
    <w:rsid w:val="009714A9"/>
    <w:rsid w:val="0097172B"/>
    <w:rsid w:val="0097179A"/>
    <w:rsid w:val="00971FB5"/>
    <w:rsid w:val="0097202D"/>
    <w:rsid w:val="009723DC"/>
    <w:rsid w:val="00972579"/>
    <w:rsid w:val="0097272C"/>
    <w:rsid w:val="00972843"/>
    <w:rsid w:val="00972A94"/>
    <w:rsid w:val="00972EFA"/>
    <w:rsid w:val="00973494"/>
    <w:rsid w:val="009734B5"/>
    <w:rsid w:val="0097371C"/>
    <w:rsid w:val="009737E4"/>
    <w:rsid w:val="00973B62"/>
    <w:rsid w:val="00973C90"/>
    <w:rsid w:val="00973DBC"/>
    <w:rsid w:val="00973FD7"/>
    <w:rsid w:val="009740BC"/>
    <w:rsid w:val="009740E9"/>
    <w:rsid w:val="0097447E"/>
    <w:rsid w:val="0097489C"/>
    <w:rsid w:val="009749D2"/>
    <w:rsid w:val="00974E2D"/>
    <w:rsid w:val="00974EFB"/>
    <w:rsid w:val="009752C9"/>
    <w:rsid w:val="0097599B"/>
    <w:rsid w:val="00975C7F"/>
    <w:rsid w:val="00975DD4"/>
    <w:rsid w:val="00975E36"/>
    <w:rsid w:val="00975EC6"/>
    <w:rsid w:val="0097646F"/>
    <w:rsid w:val="009766D7"/>
    <w:rsid w:val="0097676C"/>
    <w:rsid w:val="0097682F"/>
    <w:rsid w:val="00976DAD"/>
    <w:rsid w:val="0097734E"/>
    <w:rsid w:val="0097749B"/>
    <w:rsid w:val="00977994"/>
    <w:rsid w:val="00977A88"/>
    <w:rsid w:val="00977C11"/>
    <w:rsid w:val="00977C85"/>
    <w:rsid w:val="0098000F"/>
    <w:rsid w:val="0098056B"/>
    <w:rsid w:val="0098096F"/>
    <w:rsid w:val="00980A0E"/>
    <w:rsid w:val="00980B3F"/>
    <w:rsid w:val="00981010"/>
    <w:rsid w:val="0098119C"/>
    <w:rsid w:val="009811B9"/>
    <w:rsid w:val="009813C7"/>
    <w:rsid w:val="00981545"/>
    <w:rsid w:val="0098156D"/>
    <w:rsid w:val="009816A4"/>
    <w:rsid w:val="00981756"/>
    <w:rsid w:val="00981A78"/>
    <w:rsid w:val="00981AA9"/>
    <w:rsid w:val="00981D02"/>
    <w:rsid w:val="00981F38"/>
    <w:rsid w:val="009823D7"/>
    <w:rsid w:val="009825F1"/>
    <w:rsid w:val="009828A1"/>
    <w:rsid w:val="00982E94"/>
    <w:rsid w:val="009830CF"/>
    <w:rsid w:val="00983374"/>
    <w:rsid w:val="00983439"/>
    <w:rsid w:val="009834A3"/>
    <w:rsid w:val="00983513"/>
    <w:rsid w:val="0098376B"/>
    <w:rsid w:val="0098376E"/>
    <w:rsid w:val="009838B1"/>
    <w:rsid w:val="00983A4F"/>
    <w:rsid w:val="00983C2E"/>
    <w:rsid w:val="00983EE0"/>
    <w:rsid w:val="00984311"/>
    <w:rsid w:val="009843EF"/>
    <w:rsid w:val="00984429"/>
    <w:rsid w:val="00984530"/>
    <w:rsid w:val="0098469C"/>
    <w:rsid w:val="00984701"/>
    <w:rsid w:val="00984C54"/>
    <w:rsid w:val="00984CF6"/>
    <w:rsid w:val="00984FCA"/>
    <w:rsid w:val="00985125"/>
    <w:rsid w:val="00985152"/>
    <w:rsid w:val="009854AB"/>
    <w:rsid w:val="0098566A"/>
    <w:rsid w:val="00985B72"/>
    <w:rsid w:val="00985C7D"/>
    <w:rsid w:val="00985DB8"/>
    <w:rsid w:val="009862B0"/>
    <w:rsid w:val="009862F7"/>
    <w:rsid w:val="0098651F"/>
    <w:rsid w:val="00986764"/>
    <w:rsid w:val="00986A0F"/>
    <w:rsid w:val="00986FAC"/>
    <w:rsid w:val="009871BA"/>
    <w:rsid w:val="009871DF"/>
    <w:rsid w:val="009871E2"/>
    <w:rsid w:val="009875F6"/>
    <w:rsid w:val="00987878"/>
    <w:rsid w:val="00987925"/>
    <w:rsid w:val="00987ABE"/>
    <w:rsid w:val="00987C1E"/>
    <w:rsid w:val="00990718"/>
    <w:rsid w:val="009909D1"/>
    <w:rsid w:val="00990A4B"/>
    <w:rsid w:val="00991080"/>
    <w:rsid w:val="009910CF"/>
    <w:rsid w:val="009910DE"/>
    <w:rsid w:val="0099116A"/>
    <w:rsid w:val="0099136D"/>
    <w:rsid w:val="00991451"/>
    <w:rsid w:val="0099150F"/>
    <w:rsid w:val="009916EB"/>
    <w:rsid w:val="00991891"/>
    <w:rsid w:val="00991946"/>
    <w:rsid w:val="00991D3A"/>
    <w:rsid w:val="00991E4E"/>
    <w:rsid w:val="009920FF"/>
    <w:rsid w:val="0099210C"/>
    <w:rsid w:val="009921A6"/>
    <w:rsid w:val="00992222"/>
    <w:rsid w:val="009926E8"/>
    <w:rsid w:val="00992858"/>
    <w:rsid w:val="009929CC"/>
    <w:rsid w:val="00992D09"/>
    <w:rsid w:val="009931DA"/>
    <w:rsid w:val="00993535"/>
    <w:rsid w:val="009936FC"/>
    <w:rsid w:val="0099371A"/>
    <w:rsid w:val="00993841"/>
    <w:rsid w:val="0099399B"/>
    <w:rsid w:val="00993B17"/>
    <w:rsid w:val="00993B57"/>
    <w:rsid w:val="00993CD0"/>
    <w:rsid w:val="00993ECE"/>
    <w:rsid w:val="00993F00"/>
    <w:rsid w:val="00993F92"/>
    <w:rsid w:val="0099427E"/>
    <w:rsid w:val="009944A6"/>
    <w:rsid w:val="00994511"/>
    <w:rsid w:val="009945F2"/>
    <w:rsid w:val="009949C7"/>
    <w:rsid w:val="00995147"/>
    <w:rsid w:val="009955AA"/>
    <w:rsid w:val="00996052"/>
    <w:rsid w:val="0099659C"/>
    <w:rsid w:val="00996601"/>
    <w:rsid w:val="00996735"/>
    <w:rsid w:val="009969CB"/>
    <w:rsid w:val="00996B5D"/>
    <w:rsid w:val="00997306"/>
    <w:rsid w:val="009973E7"/>
    <w:rsid w:val="00997483"/>
    <w:rsid w:val="00997599"/>
    <w:rsid w:val="0099775A"/>
    <w:rsid w:val="009978DC"/>
    <w:rsid w:val="00997A2C"/>
    <w:rsid w:val="00997EE4"/>
    <w:rsid w:val="00997FE7"/>
    <w:rsid w:val="009A02AB"/>
    <w:rsid w:val="009A037D"/>
    <w:rsid w:val="009A05E1"/>
    <w:rsid w:val="009A0871"/>
    <w:rsid w:val="009A0906"/>
    <w:rsid w:val="009A0E7B"/>
    <w:rsid w:val="009A0EE4"/>
    <w:rsid w:val="009A12EC"/>
    <w:rsid w:val="009A1481"/>
    <w:rsid w:val="009A157B"/>
    <w:rsid w:val="009A1585"/>
    <w:rsid w:val="009A17E0"/>
    <w:rsid w:val="009A1800"/>
    <w:rsid w:val="009A185C"/>
    <w:rsid w:val="009A190A"/>
    <w:rsid w:val="009A1B82"/>
    <w:rsid w:val="009A1D0D"/>
    <w:rsid w:val="009A1F45"/>
    <w:rsid w:val="009A2254"/>
    <w:rsid w:val="009A22B3"/>
    <w:rsid w:val="009A2436"/>
    <w:rsid w:val="009A25FF"/>
    <w:rsid w:val="009A2623"/>
    <w:rsid w:val="009A269E"/>
    <w:rsid w:val="009A286F"/>
    <w:rsid w:val="009A28E8"/>
    <w:rsid w:val="009A28F0"/>
    <w:rsid w:val="009A2E68"/>
    <w:rsid w:val="009A2EA5"/>
    <w:rsid w:val="009A3149"/>
    <w:rsid w:val="009A3343"/>
    <w:rsid w:val="009A3530"/>
    <w:rsid w:val="009A38FF"/>
    <w:rsid w:val="009A3C7D"/>
    <w:rsid w:val="009A42D1"/>
    <w:rsid w:val="009A45C2"/>
    <w:rsid w:val="009A472B"/>
    <w:rsid w:val="009A4A58"/>
    <w:rsid w:val="009A502A"/>
    <w:rsid w:val="009A5656"/>
    <w:rsid w:val="009A59A3"/>
    <w:rsid w:val="009A5AD8"/>
    <w:rsid w:val="009A5FD0"/>
    <w:rsid w:val="009A663F"/>
    <w:rsid w:val="009A6A99"/>
    <w:rsid w:val="009A6B57"/>
    <w:rsid w:val="009A710A"/>
    <w:rsid w:val="009A74CB"/>
    <w:rsid w:val="009A7577"/>
    <w:rsid w:val="009A7958"/>
    <w:rsid w:val="009B0060"/>
    <w:rsid w:val="009B0104"/>
    <w:rsid w:val="009B0321"/>
    <w:rsid w:val="009B03B6"/>
    <w:rsid w:val="009B05ED"/>
    <w:rsid w:val="009B06CD"/>
    <w:rsid w:val="009B0A85"/>
    <w:rsid w:val="009B0AEC"/>
    <w:rsid w:val="009B0C5E"/>
    <w:rsid w:val="009B10C6"/>
    <w:rsid w:val="009B10F1"/>
    <w:rsid w:val="009B1372"/>
    <w:rsid w:val="009B1385"/>
    <w:rsid w:val="009B1ACC"/>
    <w:rsid w:val="009B1DE0"/>
    <w:rsid w:val="009B1DF8"/>
    <w:rsid w:val="009B1F3E"/>
    <w:rsid w:val="009B1FE9"/>
    <w:rsid w:val="009B20BF"/>
    <w:rsid w:val="009B21B0"/>
    <w:rsid w:val="009B22BE"/>
    <w:rsid w:val="009B2704"/>
    <w:rsid w:val="009B29D6"/>
    <w:rsid w:val="009B2DB7"/>
    <w:rsid w:val="009B2E05"/>
    <w:rsid w:val="009B3213"/>
    <w:rsid w:val="009B343B"/>
    <w:rsid w:val="009B3648"/>
    <w:rsid w:val="009B368D"/>
    <w:rsid w:val="009B384A"/>
    <w:rsid w:val="009B3912"/>
    <w:rsid w:val="009B3E37"/>
    <w:rsid w:val="009B49E3"/>
    <w:rsid w:val="009B4B36"/>
    <w:rsid w:val="009B4DCE"/>
    <w:rsid w:val="009B5452"/>
    <w:rsid w:val="009B57D6"/>
    <w:rsid w:val="009B5B06"/>
    <w:rsid w:val="009B5C90"/>
    <w:rsid w:val="009B5D1B"/>
    <w:rsid w:val="009B65CA"/>
    <w:rsid w:val="009B6787"/>
    <w:rsid w:val="009B6A5B"/>
    <w:rsid w:val="009B6F4A"/>
    <w:rsid w:val="009B7285"/>
    <w:rsid w:val="009B733B"/>
    <w:rsid w:val="009B7432"/>
    <w:rsid w:val="009B755C"/>
    <w:rsid w:val="009B7633"/>
    <w:rsid w:val="009B781A"/>
    <w:rsid w:val="009B783A"/>
    <w:rsid w:val="009B79BE"/>
    <w:rsid w:val="009B7A84"/>
    <w:rsid w:val="009B7C8D"/>
    <w:rsid w:val="009B7E89"/>
    <w:rsid w:val="009C00A1"/>
    <w:rsid w:val="009C0200"/>
    <w:rsid w:val="009C065C"/>
    <w:rsid w:val="009C0773"/>
    <w:rsid w:val="009C0902"/>
    <w:rsid w:val="009C0EE6"/>
    <w:rsid w:val="009C1167"/>
    <w:rsid w:val="009C12F4"/>
    <w:rsid w:val="009C1489"/>
    <w:rsid w:val="009C158B"/>
    <w:rsid w:val="009C1617"/>
    <w:rsid w:val="009C1A66"/>
    <w:rsid w:val="009C1A6A"/>
    <w:rsid w:val="009C1ABA"/>
    <w:rsid w:val="009C1B2C"/>
    <w:rsid w:val="009C1B90"/>
    <w:rsid w:val="009C1DC2"/>
    <w:rsid w:val="009C1E13"/>
    <w:rsid w:val="009C20F9"/>
    <w:rsid w:val="009C226E"/>
    <w:rsid w:val="009C24D4"/>
    <w:rsid w:val="009C260E"/>
    <w:rsid w:val="009C2658"/>
    <w:rsid w:val="009C26AE"/>
    <w:rsid w:val="009C2A5C"/>
    <w:rsid w:val="009C2A66"/>
    <w:rsid w:val="009C2F90"/>
    <w:rsid w:val="009C33B4"/>
    <w:rsid w:val="009C36CA"/>
    <w:rsid w:val="009C3934"/>
    <w:rsid w:val="009C39F1"/>
    <w:rsid w:val="009C3A7E"/>
    <w:rsid w:val="009C3B59"/>
    <w:rsid w:val="009C3C40"/>
    <w:rsid w:val="009C3E23"/>
    <w:rsid w:val="009C3EA3"/>
    <w:rsid w:val="009C4078"/>
    <w:rsid w:val="009C4402"/>
    <w:rsid w:val="009C44FD"/>
    <w:rsid w:val="009C46A0"/>
    <w:rsid w:val="009C472D"/>
    <w:rsid w:val="009C49B9"/>
    <w:rsid w:val="009C4DAD"/>
    <w:rsid w:val="009C4E9B"/>
    <w:rsid w:val="009C5322"/>
    <w:rsid w:val="009C5894"/>
    <w:rsid w:val="009C5AD1"/>
    <w:rsid w:val="009C5C31"/>
    <w:rsid w:val="009C65D9"/>
    <w:rsid w:val="009C6650"/>
    <w:rsid w:val="009C676D"/>
    <w:rsid w:val="009C6A82"/>
    <w:rsid w:val="009C6FF3"/>
    <w:rsid w:val="009C722D"/>
    <w:rsid w:val="009C72A2"/>
    <w:rsid w:val="009C744E"/>
    <w:rsid w:val="009C747C"/>
    <w:rsid w:val="009C749B"/>
    <w:rsid w:val="009C74EE"/>
    <w:rsid w:val="009C756F"/>
    <w:rsid w:val="009C7A82"/>
    <w:rsid w:val="009C7AA5"/>
    <w:rsid w:val="009C7B5C"/>
    <w:rsid w:val="009C7E38"/>
    <w:rsid w:val="009C7ED4"/>
    <w:rsid w:val="009C7F60"/>
    <w:rsid w:val="009C7FA9"/>
    <w:rsid w:val="009D0430"/>
    <w:rsid w:val="009D07FB"/>
    <w:rsid w:val="009D0A12"/>
    <w:rsid w:val="009D0AC8"/>
    <w:rsid w:val="009D0F58"/>
    <w:rsid w:val="009D1331"/>
    <w:rsid w:val="009D140D"/>
    <w:rsid w:val="009D1686"/>
    <w:rsid w:val="009D16EC"/>
    <w:rsid w:val="009D18A8"/>
    <w:rsid w:val="009D1BD7"/>
    <w:rsid w:val="009D1F82"/>
    <w:rsid w:val="009D2480"/>
    <w:rsid w:val="009D25F1"/>
    <w:rsid w:val="009D288E"/>
    <w:rsid w:val="009D2AFB"/>
    <w:rsid w:val="009D2B82"/>
    <w:rsid w:val="009D2E24"/>
    <w:rsid w:val="009D2E59"/>
    <w:rsid w:val="009D3016"/>
    <w:rsid w:val="009D4300"/>
    <w:rsid w:val="009D431A"/>
    <w:rsid w:val="009D4668"/>
    <w:rsid w:val="009D466F"/>
    <w:rsid w:val="009D47B9"/>
    <w:rsid w:val="009D480D"/>
    <w:rsid w:val="009D48FC"/>
    <w:rsid w:val="009D4C47"/>
    <w:rsid w:val="009D4CED"/>
    <w:rsid w:val="009D526F"/>
    <w:rsid w:val="009D55E3"/>
    <w:rsid w:val="009D56F3"/>
    <w:rsid w:val="009D5708"/>
    <w:rsid w:val="009D5797"/>
    <w:rsid w:val="009D594E"/>
    <w:rsid w:val="009D5A40"/>
    <w:rsid w:val="009D5FB1"/>
    <w:rsid w:val="009D6289"/>
    <w:rsid w:val="009D66B3"/>
    <w:rsid w:val="009D67B7"/>
    <w:rsid w:val="009D6831"/>
    <w:rsid w:val="009D6855"/>
    <w:rsid w:val="009D6CD9"/>
    <w:rsid w:val="009D7598"/>
    <w:rsid w:val="009D76C3"/>
    <w:rsid w:val="009D7814"/>
    <w:rsid w:val="009D7BBE"/>
    <w:rsid w:val="009D7CAD"/>
    <w:rsid w:val="009D7DA5"/>
    <w:rsid w:val="009E01FB"/>
    <w:rsid w:val="009E0462"/>
    <w:rsid w:val="009E0473"/>
    <w:rsid w:val="009E05A5"/>
    <w:rsid w:val="009E0787"/>
    <w:rsid w:val="009E0B6D"/>
    <w:rsid w:val="009E0C26"/>
    <w:rsid w:val="009E0F30"/>
    <w:rsid w:val="009E1105"/>
    <w:rsid w:val="009E1380"/>
    <w:rsid w:val="009E1392"/>
    <w:rsid w:val="009E1731"/>
    <w:rsid w:val="009E1AA7"/>
    <w:rsid w:val="009E1AB3"/>
    <w:rsid w:val="009E1F09"/>
    <w:rsid w:val="009E20BB"/>
    <w:rsid w:val="009E24AC"/>
    <w:rsid w:val="009E25CD"/>
    <w:rsid w:val="009E2A06"/>
    <w:rsid w:val="009E2C7C"/>
    <w:rsid w:val="009E2CF0"/>
    <w:rsid w:val="009E2F7A"/>
    <w:rsid w:val="009E31B4"/>
    <w:rsid w:val="009E3539"/>
    <w:rsid w:val="009E3680"/>
    <w:rsid w:val="009E36E9"/>
    <w:rsid w:val="009E387B"/>
    <w:rsid w:val="009E3B3A"/>
    <w:rsid w:val="009E413B"/>
    <w:rsid w:val="009E434B"/>
    <w:rsid w:val="009E477E"/>
    <w:rsid w:val="009E4788"/>
    <w:rsid w:val="009E47C7"/>
    <w:rsid w:val="009E4920"/>
    <w:rsid w:val="009E4D82"/>
    <w:rsid w:val="009E5181"/>
    <w:rsid w:val="009E51C6"/>
    <w:rsid w:val="009E530E"/>
    <w:rsid w:val="009E5591"/>
    <w:rsid w:val="009E5624"/>
    <w:rsid w:val="009E5847"/>
    <w:rsid w:val="009E5D15"/>
    <w:rsid w:val="009E5D97"/>
    <w:rsid w:val="009E6181"/>
    <w:rsid w:val="009E61CA"/>
    <w:rsid w:val="009E6364"/>
    <w:rsid w:val="009E63E9"/>
    <w:rsid w:val="009E6439"/>
    <w:rsid w:val="009E6853"/>
    <w:rsid w:val="009E6BDB"/>
    <w:rsid w:val="009E6F2E"/>
    <w:rsid w:val="009E6F70"/>
    <w:rsid w:val="009E6F7E"/>
    <w:rsid w:val="009E72B7"/>
    <w:rsid w:val="009E7413"/>
    <w:rsid w:val="009E7483"/>
    <w:rsid w:val="009E7BBE"/>
    <w:rsid w:val="009E7C05"/>
    <w:rsid w:val="009E7C5E"/>
    <w:rsid w:val="009E7CD0"/>
    <w:rsid w:val="009E7CD9"/>
    <w:rsid w:val="009F030F"/>
    <w:rsid w:val="009F06D1"/>
    <w:rsid w:val="009F06EC"/>
    <w:rsid w:val="009F0746"/>
    <w:rsid w:val="009F07C3"/>
    <w:rsid w:val="009F0A73"/>
    <w:rsid w:val="009F0AA0"/>
    <w:rsid w:val="009F0B96"/>
    <w:rsid w:val="009F0CC4"/>
    <w:rsid w:val="009F0E18"/>
    <w:rsid w:val="009F1116"/>
    <w:rsid w:val="009F13E8"/>
    <w:rsid w:val="009F1B7C"/>
    <w:rsid w:val="009F1CB7"/>
    <w:rsid w:val="009F20A5"/>
    <w:rsid w:val="009F2312"/>
    <w:rsid w:val="009F2667"/>
    <w:rsid w:val="009F2D0D"/>
    <w:rsid w:val="009F2E4A"/>
    <w:rsid w:val="009F2F43"/>
    <w:rsid w:val="009F3248"/>
    <w:rsid w:val="009F33D0"/>
    <w:rsid w:val="009F3411"/>
    <w:rsid w:val="009F3639"/>
    <w:rsid w:val="009F3706"/>
    <w:rsid w:val="009F3B47"/>
    <w:rsid w:val="009F3BE2"/>
    <w:rsid w:val="009F3D44"/>
    <w:rsid w:val="009F3FE7"/>
    <w:rsid w:val="009F40F7"/>
    <w:rsid w:val="009F4278"/>
    <w:rsid w:val="009F428B"/>
    <w:rsid w:val="009F46B4"/>
    <w:rsid w:val="009F4D38"/>
    <w:rsid w:val="009F4D69"/>
    <w:rsid w:val="009F4DE3"/>
    <w:rsid w:val="009F5016"/>
    <w:rsid w:val="009F50A3"/>
    <w:rsid w:val="009F54AF"/>
    <w:rsid w:val="009F54C8"/>
    <w:rsid w:val="009F5867"/>
    <w:rsid w:val="009F5A1A"/>
    <w:rsid w:val="009F5B2F"/>
    <w:rsid w:val="009F5B76"/>
    <w:rsid w:val="009F5C79"/>
    <w:rsid w:val="009F5D64"/>
    <w:rsid w:val="009F5DD2"/>
    <w:rsid w:val="009F5E0D"/>
    <w:rsid w:val="009F5F63"/>
    <w:rsid w:val="009F605A"/>
    <w:rsid w:val="009F61B1"/>
    <w:rsid w:val="009F632C"/>
    <w:rsid w:val="009F66CA"/>
    <w:rsid w:val="009F6716"/>
    <w:rsid w:val="009F699D"/>
    <w:rsid w:val="009F6A01"/>
    <w:rsid w:val="009F70A4"/>
    <w:rsid w:val="009F714B"/>
    <w:rsid w:val="009F756D"/>
    <w:rsid w:val="009F75BD"/>
    <w:rsid w:val="009F776B"/>
    <w:rsid w:val="009F776E"/>
    <w:rsid w:val="009F793F"/>
    <w:rsid w:val="009F7BC8"/>
    <w:rsid w:val="009F7D08"/>
    <w:rsid w:val="009F7F4E"/>
    <w:rsid w:val="00A000D1"/>
    <w:rsid w:val="00A00A0A"/>
    <w:rsid w:val="00A00BCB"/>
    <w:rsid w:val="00A00DC8"/>
    <w:rsid w:val="00A00DCB"/>
    <w:rsid w:val="00A00F4E"/>
    <w:rsid w:val="00A00FF8"/>
    <w:rsid w:val="00A01325"/>
    <w:rsid w:val="00A0148F"/>
    <w:rsid w:val="00A01933"/>
    <w:rsid w:val="00A0195F"/>
    <w:rsid w:val="00A01FD7"/>
    <w:rsid w:val="00A02883"/>
    <w:rsid w:val="00A02D7C"/>
    <w:rsid w:val="00A02EF6"/>
    <w:rsid w:val="00A02EFC"/>
    <w:rsid w:val="00A03141"/>
    <w:rsid w:val="00A0321D"/>
    <w:rsid w:val="00A0375B"/>
    <w:rsid w:val="00A03ACB"/>
    <w:rsid w:val="00A03C2B"/>
    <w:rsid w:val="00A04046"/>
    <w:rsid w:val="00A0408F"/>
    <w:rsid w:val="00A04376"/>
    <w:rsid w:val="00A043AB"/>
    <w:rsid w:val="00A0443F"/>
    <w:rsid w:val="00A045E7"/>
    <w:rsid w:val="00A04A2A"/>
    <w:rsid w:val="00A04DAB"/>
    <w:rsid w:val="00A04F8B"/>
    <w:rsid w:val="00A0505D"/>
    <w:rsid w:val="00A05521"/>
    <w:rsid w:val="00A059AC"/>
    <w:rsid w:val="00A05ABE"/>
    <w:rsid w:val="00A05B11"/>
    <w:rsid w:val="00A05B33"/>
    <w:rsid w:val="00A05D24"/>
    <w:rsid w:val="00A05E74"/>
    <w:rsid w:val="00A05EEC"/>
    <w:rsid w:val="00A05FBE"/>
    <w:rsid w:val="00A062CF"/>
    <w:rsid w:val="00A06400"/>
    <w:rsid w:val="00A0641C"/>
    <w:rsid w:val="00A064B8"/>
    <w:rsid w:val="00A074B4"/>
    <w:rsid w:val="00A07954"/>
    <w:rsid w:val="00A07C7F"/>
    <w:rsid w:val="00A1013B"/>
    <w:rsid w:val="00A103C7"/>
    <w:rsid w:val="00A105D2"/>
    <w:rsid w:val="00A10900"/>
    <w:rsid w:val="00A10C3A"/>
    <w:rsid w:val="00A10DA9"/>
    <w:rsid w:val="00A10F7F"/>
    <w:rsid w:val="00A1124B"/>
    <w:rsid w:val="00A112F6"/>
    <w:rsid w:val="00A114AA"/>
    <w:rsid w:val="00A11535"/>
    <w:rsid w:val="00A118FB"/>
    <w:rsid w:val="00A11C44"/>
    <w:rsid w:val="00A11D43"/>
    <w:rsid w:val="00A11F9E"/>
    <w:rsid w:val="00A12432"/>
    <w:rsid w:val="00A12585"/>
    <w:rsid w:val="00A126AD"/>
    <w:rsid w:val="00A127EC"/>
    <w:rsid w:val="00A12E36"/>
    <w:rsid w:val="00A12F0B"/>
    <w:rsid w:val="00A12F5A"/>
    <w:rsid w:val="00A12F9D"/>
    <w:rsid w:val="00A12FE5"/>
    <w:rsid w:val="00A13312"/>
    <w:rsid w:val="00A134C8"/>
    <w:rsid w:val="00A1357B"/>
    <w:rsid w:val="00A13604"/>
    <w:rsid w:val="00A139DC"/>
    <w:rsid w:val="00A13A20"/>
    <w:rsid w:val="00A13A31"/>
    <w:rsid w:val="00A13AAA"/>
    <w:rsid w:val="00A13B6D"/>
    <w:rsid w:val="00A13C77"/>
    <w:rsid w:val="00A14004"/>
    <w:rsid w:val="00A1408B"/>
    <w:rsid w:val="00A14440"/>
    <w:rsid w:val="00A1488B"/>
    <w:rsid w:val="00A1496B"/>
    <w:rsid w:val="00A14CBD"/>
    <w:rsid w:val="00A1503E"/>
    <w:rsid w:val="00A153C2"/>
    <w:rsid w:val="00A15520"/>
    <w:rsid w:val="00A156A1"/>
    <w:rsid w:val="00A156DD"/>
    <w:rsid w:val="00A15865"/>
    <w:rsid w:val="00A159BF"/>
    <w:rsid w:val="00A15E1B"/>
    <w:rsid w:val="00A1606F"/>
    <w:rsid w:val="00A16331"/>
    <w:rsid w:val="00A163FA"/>
    <w:rsid w:val="00A16466"/>
    <w:rsid w:val="00A167BF"/>
    <w:rsid w:val="00A168C4"/>
    <w:rsid w:val="00A16B17"/>
    <w:rsid w:val="00A16E74"/>
    <w:rsid w:val="00A173E5"/>
    <w:rsid w:val="00A17418"/>
    <w:rsid w:val="00A17675"/>
    <w:rsid w:val="00A17A11"/>
    <w:rsid w:val="00A17A38"/>
    <w:rsid w:val="00A17C5F"/>
    <w:rsid w:val="00A20019"/>
    <w:rsid w:val="00A201CE"/>
    <w:rsid w:val="00A20526"/>
    <w:rsid w:val="00A20547"/>
    <w:rsid w:val="00A20DD4"/>
    <w:rsid w:val="00A20F00"/>
    <w:rsid w:val="00A21159"/>
    <w:rsid w:val="00A2150B"/>
    <w:rsid w:val="00A21637"/>
    <w:rsid w:val="00A2188D"/>
    <w:rsid w:val="00A21A22"/>
    <w:rsid w:val="00A21D07"/>
    <w:rsid w:val="00A21DDD"/>
    <w:rsid w:val="00A21DE6"/>
    <w:rsid w:val="00A2241C"/>
    <w:rsid w:val="00A22796"/>
    <w:rsid w:val="00A22B8E"/>
    <w:rsid w:val="00A22F70"/>
    <w:rsid w:val="00A2304D"/>
    <w:rsid w:val="00A23070"/>
    <w:rsid w:val="00A23F78"/>
    <w:rsid w:val="00A24046"/>
    <w:rsid w:val="00A24142"/>
    <w:rsid w:val="00A241F3"/>
    <w:rsid w:val="00A25565"/>
    <w:rsid w:val="00A25F59"/>
    <w:rsid w:val="00A25FCC"/>
    <w:rsid w:val="00A263FB"/>
    <w:rsid w:val="00A2686C"/>
    <w:rsid w:val="00A26BC9"/>
    <w:rsid w:val="00A2706A"/>
    <w:rsid w:val="00A271C6"/>
    <w:rsid w:val="00A271F4"/>
    <w:rsid w:val="00A2745A"/>
    <w:rsid w:val="00A274B1"/>
    <w:rsid w:val="00A27883"/>
    <w:rsid w:val="00A27B81"/>
    <w:rsid w:val="00A30091"/>
    <w:rsid w:val="00A30191"/>
    <w:rsid w:val="00A3038D"/>
    <w:rsid w:val="00A3087A"/>
    <w:rsid w:val="00A3090C"/>
    <w:rsid w:val="00A30AB6"/>
    <w:rsid w:val="00A30BC6"/>
    <w:rsid w:val="00A30C20"/>
    <w:rsid w:val="00A30CF0"/>
    <w:rsid w:val="00A30F4D"/>
    <w:rsid w:val="00A30FA3"/>
    <w:rsid w:val="00A31098"/>
    <w:rsid w:val="00A3158E"/>
    <w:rsid w:val="00A3161B"/>
    <w:rsid w:val="00A316BC"/>
    <w:rsid w:val="00A31820"/>
    <w:rsid w:val="00A31907"/>
    <w:rsid w:val="00A31B0D"/>
    <w:rsid w:val="00A320D1"/>
    <w:rsid w:val="00A3217E"/>
    <w:rsid w:val="00A324C9"/>
    <w:rsid w:val="00A32A60"/>
    <w:rsid w:val="00A32A67"/>
    <w:rsid w:val="00A32B26"/>
    <w:rsid w:val="00A32C84"/>
    <w:rsid w:val="00A32CF4"/>
    <w:rsid w:val="00A32DB6"/>
    <w:rsid w:val="00A32E49"/>
    <w:rsid w:val="00A32EFA"/>
    <w:rsid w:val="00A33038"/>
    <w:rsid w:val="00A33136"/>
    <w:rsid w:val="00A331A5"/>
    <w:rsid w:val="00A332BC"/>
    <w:rsid w:val="00A332E0"/>
    <w:rsid w:val="00A33330"/>
    <w:rsid w:val="00A33488"/>
    <w:rsid w:val="00A33C9B"/>
    <w:rsid w:val="00A33E97"/>
    <w:rsid w:val="00A33FB0"/>
    <w:rsid w:val="00A34138"/>
    <w:rsid w:val="00A3448C"/>
    <w:rsid w:val="00A345C0"/>
    <w:rsid w:val="00A347EC"/>
    <w:rsid w:val="00A34957"/>
    <w:rsid w:val="00A34C34"/>
    <w:rsid w:val="00A34D49"/>
    <w:rsid w:val="00A34D4D"/>
    <w:rsid w:val="00A35308"/>
    <w:rsid w:val="00A35382"/>
    <w:rsid w:val="00A35405"/>
    <w:rsid w:val="00A3562C"/>
    <w:rsid w:val="00A357D3"/>
    <w:rsid w:val="00A35808"/>
    <w:rsid w:val="00A35B82"/>
    <w:rsid w:val="00A35C4F"/>
    <w:rsid w:val="00A35CD7"/>
    <w:rsid w:val="00A35E47"/>
    <w:rsid w:val="00A360AB"/>
    <w:rsid w:val="00A360C1"/>
    <w:rsid w:val="00A36100"/>
    <w:rsid w:val="00A364C6"/>
    <w:rsid w:val="00A366CF"/>
    <w:rsid w:val="00A36DE0"/>
    <w:rsid w:val="00A370BB"/>
    <w:rsid w:val="00A372EA"/>
    <w:rsid w:val="00A373D4"/>
    <w:rsid w:val="00A376C5"/>
    <w:rsid w:val="00A37870"/>
    <w:rsid w:val="00A37ABA"/>
    <w:rsid w:val="00A37C36"/>
    <w:rsid w:val="00A37DAE"/>
    <w:rsid w:val="00A37E9A"/>
    <w:rsid w:val="00A37EEC"/>
    <w:rsid w:val="00A37EEE"/>
    <w:rsid w:val="00A37F3A"/>
    <w:rsid w:val="00A40559"/>
    <w:rsid w:val="00A40606"/>
    <w:rsid w:val="00A4072B"/>
    <w:rsid w:val="00A40D6F"/>
    <w:rsid w:val="00A411BF"/>
    <w:rsid w:val="00A4125B"/>
    <w:rsid w:val="00A41A1D"/>
    <w:rsid w:val="00A41ADD"/>
    <w:rsid w:val="00A42166"/>
    <w:rsid w:val="00A42352"/>
    <w:rsid w:val="00A423BB"/>
    <w:rsid w:val="00A4244D"/>
    <w:rsid w:val="00A42627"/>
    <w:rsid w:val="00A42843"/>
    <w:rsid w:val="00A429BC"/>
    <w:rsid w:val="00A42BF2"/>
    <w:rsid w:val="00A42C17"/>
    <w:rsid w:val="00A42E68"/>
    <w:rsid w:val="00A43A3C"/>
    <w:rsid w:val="00A43AA7"/>
    <w:rsid w:val="00A43C52"/>
    <w:rsid w:val="00A43C66"/>
    <w:rsid w:val="00A43E3D"/>
    <w:rsid w:val="00A43ED8"/>
    <w:rsid w:val="00A43EED"/>
    <w:rsid w:val="00A43F47"/>
    <w:rsid w:val="00A43FA0"/>
    <w:rsid w:val="00A43FA1"/>
    <w:rsid w:val="00A4401F"/>
    <w:rsid w:val="00A44159"/>
    <w:rsid w:val="00A44386"/>
    <w:rsid w:val="00A44528"/>
    <w:rsid w:val="00A44986"/>
    <w:rsid w:val="00A44D31"/>
    <w:rsid w:val="00A44DDC"/>
    <w:rsid w:val="00A450CE"/>
    <w:rsid w:val="00A4526A"/>
    <w:rsid w:val="00A459AE"/>
    <w:rsid w:val="00A45D25"/>
    <w:rsid w:val="00A4607A"/>
    <w:rsid w:val="00A46279"/>
    <w:rsid w:val="00A46838"/>
    <w:rsid w:val="00A46839"/>
    <w:rsid w:val="00A468A7"/>
    <w:rsid w:val="00A469D8"/>
    <w:rsid w:val="00A47248"/>
    <w:rsid w:val="00A4727C"/>
    <w:rsid w:val="00A47624"/>
    <w:rsid w:val="00A47D7A"/>
    <w:rsid w:val="00A500E6"/>
    <w:rsid w:val="00A503B8"/>
    <w:rsid w:val="00A5046D"/>
    <w:rsid w:val="00A50507"/>
    <w:rsid w:val="00A508D6"/>
    <w:rsid w:val="00A51401"/>
    <w:rsid w:val="00A515B6"/>
    <w:rsid w:val="00A516C4"/>
    <w:rsid w:val="00A517C8"/>
    <w:rsid w:val="00A51826"/>
    <w:rsid w:val="00A51900"/>
    <w:rsid w:val="00A51AB9"/>
    <w:rsid w:val="00A51C12"/>
    <w:rsid w:val="00A51E67"/>
    <w:rsid w:val="00A51EDE"/>
    <w:rsid w:val="00A51F7D"/>
    <w:rsid w:val="00A523AA"/>
    <w:rsid w:val="00A5251E"/>
    <w:rsid w:val="00A52527"/>
    <w:rsid w:val="00A527E0"/>
    <w:rsid w:val="00A527E4"/>
    <w:rsid w:val="00A52987"/>
    <w:rsid w:val="00A52BAD"/>
    <w:rsid w:val="00A52CC8"/>
    <w:rsid w:val="00A52E0A"/>
    <w:rsid w:val="00A53327"/>
    <w:rsid w:val="00A534B0"/>
    <w:rsid w:val="00A53681"/>
    <w:rsid w:val="00A537C8"/>
    <w:rsid w:val="00A5395B"/>
    <w:rsid w:val="00A539E1"/>
    <w:rsid w:val="00A53AAA"/>
    <w:rsid w:val="00A53DA9"/>
    <w:rsid w:val="00A54200"/>
    <w:rsid w:val="00A54293"/>
    <w:rsid w:val="00A5436A"/>
    <w:rsid w:val="00A544CF"/>
    <w:rsid w:val="00A544E4"/>
    <w:rsid w:val="00A544FF"/>
    <w:rsid w:val="00A54631"/>
    <w:rsid w:val="00A54639"/>
    <w:rsid w:val="00A54800"/>
    <w:rsid w:val="00A548D6"/>
    <w:rsid w:val="00A54932"/>
    <w:rsid w:val="00A5499C"/>
    <w:rsid w:val="00A54DD6"/>
    <w:rsid w:val="00A551D1"/>
    <w:rsid w:val="00A55502"/>
    <w:rsid w:val="00A555B5"/>
    <w:rsid w:val="00A55632"/>
    <w:rsid w:val="00A55AB1"/>
    <w:rsid w:val="00A55CDD"/>
    <w:rsid w:val="00A55F7A"/>
    <w:rsid w:val="00A5604C"/>
    <w:rsid w:val="00A560B1"/>
    <w:rsid w:val="00A56148"/>
    <w:rsid w:val="00A5618F"/>
    <w:rsid w:val="00A56328"/>
    <w:rsid w:val="00A5640D"/>
    <w:rsid w:val="00A5683B"/>
    <w:rsid w:val="00A57061"/>
    <w:rsid w:val="00A570FD"/>
    <w:rsid w:val="00A571AD"/>
    <w:rsid w:val="00A57361"/>
    <w:rsid w:val="00A57515"/>
    <w:rsid w:val="00A57707"/>
    <w:rsid w:val="00A57733"/>
    <w:rsid w:val="00A57800"/>
    <w:rsid w:val="00A578EC"/>
    <w:rsid w:val="00A579C4"/>
    <w:rsid w:val="00A579D6"/>
    <w:rsid w:val="00A57AEC"/>
    <w:rsid w:val="00A57DF0"/>
    <w:rsid w:val="00A57ED5"/>
    <w:rsid w:val="00A57F50"/>
    <w:rsid w:val="00A600C9"/>
    <w:rsid w:val="00A60B01"/>
    <w:rsid w:val="00A60BA9"/>
    <w:rsid w:val="00A60C56"/>
    <w:rsid w:val="00A60CFC"/>
    <w:rsid w:val="00A60E1D"/>
    <w:rsid w:val="00A61087"/>
    <w:rsid w:val="00A6116A"/>
    <w:rsid w:val="00A612C9"/>
    <w:rsid w:val="00A613D4"/>
    <w:rsid w:val="00A61554"/>
    <w:rsid w:val="00A615CD"/>
    <w:rsid w:val="00A616B2"/>
    <w:rsid w:val="00A61922"/>
    <w:rsid w:val="00A61DFA"/>
    <w:rsid w:val="00A625FA"/>
    <w:rsid w:val="00A62849"/>
    <w:rsid w:val="00A62983"/>
    <w:rsid w:val="00A62D3F"/>
    <w:rsid w:val="00A63266"/>
    <w:rsid w:val="00A637A0"/>
    <w:rsid w:val="00A63B3E"/>
    <w:rsid w:val="00A63B61"/>
    <w:rsid w:val="00A63DC4"/>
    <w:rsid w:val="00A64008"/>
    <w:rsid w:val="00A64044"/>
    <w:rsid w:val="00A6419E"/>
    <w:rsid w:val="00A6419F"/>
    <w:rsid w:val="00A642AC"/>
    <w:rsid w:val="00A64547"/>
    <w:rsid w:val="00A645DE"/>
    <w:rsid w:val="00A648AD"/>
    <w:rsid w:val="00A6497F"/>
    <w:rsid w:val="00A64C06"/>
    <w:rsid w:val="00A64D02"/>
    <w:rsid w:val="00A64E61"/>
    <w:rsid w:val="00A65020"/>
    <w:rsid w:val="00A65365"/>
    <w:rsid w:val="00A654BA"/>
    <w:rsid w:val="00A65717"/>
    <w:rsid w:val="00A6579E"/>
    <w:rsid w:val="00A6584C"/>
    <w:rsid w:val="00A658D9"/>
    <w:rsid w:val="00A659DA"/>
    <w:rsid w:val="00A65CB3"/>
    <w:rsid w:val="00A65D66"/>
    <w:rsid w:val="00A65E02"/>
    <w:rsid w:val="00A65E5C"/>
    <w:rsid w:val="00A660D5"/>
    <w:rsid w:val="00A662E7"/>
    <w:rsid w:val="00A66786"/>
    <w:rsid w:val="00A667E4"/>
    <w:rsid w:val="00A66A69"/>
    <w:rsid w:val="00A66F01"/>
    <w:rsid w:val="00A66FAE"/>
    <w:rsid w:val="00A6723A"/>
    <w:rsid w:val="00A672B9"/>
    <w:rsid w:val="00A6745B"/>
    <w:rsid w:val="00A67560"/>
    <w:rsid w:val="00A676EE"/>
    <w:rsid w:val="00A67738"/>
    <w:rsid w:val="00A67844"/>
    <w:rsid w:val="00A67B37"/>
    <w:rsid w:val="00A67C81"/>
    <w:rsid w:val="00A67D75"/>
    <w:rsid w:val="00A67D99"/>
    <w:rsid w:val="00A67E41"/>
    <w:rsid w:val="00A67F5B"/>
    <w:rsid w:val="00A67FAD"/>
    <w:rsid w:val="00A700BD"/>
    <w:rsid w:val="00A70DD0"/>
    <w:rsid w:val="00A70F4C"/>
    <w:rsid w:val="00A7121E"/>
    <w:rsid w:val="00A714B8"/>
    <w:rsid w:val="00A71653"/>
    <w:rsid w:val="00A71711"/>
    <w:rsid w:val="00A71A19"/>
    <w:rsid w:val="00A71EF2"/>
    <w:rsid w:val="00A7210E"/>
    <w:rsid w:val="00A722B6"/>
    <w:rsid w:val="00A72579"/>
    <w:rsid w:val="00A72899"/>
    <w:rsid w:val="00A72989"/>
    <w:rsid w:val="00A729D6"/>
    <w:rsid w:val="00A72DF4"/>
    <w:rsid w:val="00A72E52"/>
    <w:rsid w:val="00A73662"/>
    <w:rsid w:val="00A73825"/>
    <w:rsid w:val="00A7386D"/>
    <w:rsid w:val="00A7387E"/>
    <w:rsid w:val="00A73B2A"/>
    <w:rsid w:val="00A73C3D"/>
    <w:rsid w:val="00A73CC4"/>
    <w:rsid w:val="00A73D54"/>
    <w:rsid w:val="00A73D81"/>
    <w:rsid w:val="00A73D8B"/>
    <w:rsid w:val="00A745B4"/>
    <w:rsid w:val="00A74615"/>
    <w:rsid w:val="00A749FA"/>
    <w:rsid w:val="00A74B71"/>
    <w:rsid w:val="00A74DA2"/>
    <w:rsid w:val="00A75022"/>
    <w:rsid w:val="00A757AE"/>
    <w:rsid w:val="00A75A2F"/>
    <w:rsid w:val="00A75BBF"/>
    <w:rsid w:val="00A75DD9"/>
    <w:rsid w:val="00A75E16"/>
    <w:rsid w:val="00A75E57"/>
    <w:rsid w:val="00A760D2"/>
    <w:rsid w:val="00A76371"/>
    <w:rsid w:val="00A763F3"/>
    <w:rsid w:val="00A7644B"/>
    <w:rsid w:val="00A76981"/>
    <w:rsid w:val="00A76B0E"/>
    <w:rsid w:val="00A76CD7"/>
    <w:rsid w:val="00A76FA3"/>
    <w:rsid w:val="00A76FE3"/>
    <w:rsid w:val="00A770F8"/>
    <w:rsid w:val="00A770FB"/>
    <w:rsid w:val="00A7729E"/>
    <w:rsid w:val="00A77965"/>
    <w:rsid w:val="00A77BA0"/>
    <w:rsid w:val="00A77C72"/>
    <w:rsid w:val="00A77F79"/>
    <w:rsid w:val="00A80164"/>
    <w:rsid w:val="00A801D2"/>
    <w:rsid w:val="00A801D7"/>
    <w:rsid w:val="00A801F4"/>
    <w:rsid w:val="00A8024F"/>
    <w:rsid w:val="00A8030A"/>
    <w:rsid w:val="00A8065A"/>
    <w:rsid w:val="00A8077A"/>
    <w:rsid w:val="00A8087C"/>
    <w:rsid w:val="00A808B5"/>
    <w:rsid w:val="00A80AB6"/>
    <w:rsid w:val="00A80CBB"/>
    <w:rsid w:val="00A8141E"/>
    <w:rsid w:val="00A814A8"/>
    <w:rsid w:val="00A814B8"/>
    <w:rsid w:val="00A81639"/>
    <w:rsid w:val="00A8197B"/>
    <w:rsid w:val="00A81BC4"/>
    <w:rsid w:val="00A822BB"/>
    <w:rsid w:val="00A8257D"/>
    <w:rsid w:val="00A827C9"/>
    <w:rsid w:val="00A82AB7"/>
    <w:rsid w:val="00A82DAB"/>
    <w:rsid w:val="00A8334A"/>
    <w:rsid w:val="00A834C2"/>
    <w:rsid w:val="00A835E0"/>
    <w:rsid w:val="00A83958"/>
    <w:rsid w:val="00A83A88"/>
    <w:rsid w:val="00A83CE6"/>
    <w:rsid w:val="00A83D50"/>
    <w:rsid w:val="00A83E90"/>
    <w:rsid w:val="00A83F69"/>
    <w:rsid w:val="00A83FA4"/>
    <w:rsid w:val="00A84366"/>
    <w:rsid w:val="00A8470F"/>
    <w:rsid w:val="00A8484F"/>
    <w:rsid w:val="00A84875"/>
    <w:rsid w:val="00A84B2C"/>
    <w:rsid w:val="00A84BBF"/>
    <w:rsid w:val="00A8508D"/>
    <w:rsid w:val="00A85220"/>
    <w:rsid w:val="00A85523"/>
    <w:rsid w:val="00A85A51"/>
    <w:rsid w:val="00A85D42"/>
    <w:rsid w:val="00A85E95"/>
    <w:rsid w:val="00A86097"/>
    <w:rsid w:val="00A86754"/>
    <w:rsid w:val="00A86AC9"/>
    <w:rsid w:val="00A87002"/>
    <w:rsid w:val="00A87254"/>
    <w:rsid w:val="00A8734E"/>
    <w:rsid w:val="00A8746A"/>
    <w:rsid w:val="00A8759C"/>
    <w:rsid w:val="00A875F3"/>
    <w:rsid w:val="00A87805"/>
    <w:rsid w:val="00A8787A"/>
    <w:rsid w:val="00A8794E"/>
    <w:rsid w:val="00A87993"/>
    <w:rsid w:val="00A87D53"/>
    <w:rsid w:val="00A87E2D"/>
    <w:rsid w:val="00A87E9C"/>
    <w:rsid w:val="00A90037"/>
    <w:rsid w:val="00A901B9"/>
    <w:rsid w:val="00A90334"/>
    <w:rsid w:val="00A904A9"/>
    <w:rsid w:val="00A905ED"/>
    <w:rsid w:val="00A91011"/>
    <w:rsid w:val="00A91561"/>
    <w:rsid w:val="00A9159D"/>
    <w:rsid w:val="00A91880"/>
    <w:rsid w:val="00A919B0"/>
    <w:rsid w:val="00A91B00"/>
    <w:rsid w:val="00A91E6E"/>
    <w:rsid w:val="00A91EE1"/>
    <w:rsid w:val="00A9275A"/>
    <w:rsid w:val="00A9290F"/>
    <w:rsid w:val="00A92F93"/>
    <w:rsid w:val="00A92FC3"/>
    <w:rsid w:val="00A930FA"/>
    <w:rsid w:val="00A93133"/>
    <w:rsid w:val="00A9365F"/>
    <w:rsid w:val="00A938A5"/>
    <w:rsid w:val="00A938BF"/>
    <w:rsid w:val="00A93908"/>
    <w:rsid w:val="00A93B66"/>
    <w:rsid w:val="00A93BF6"/>
    <w:rsid w:val="00A93D06"/>
    <w:rsid w:val="00A93D36"/>
    <w:rsid w:val="00A94240"/>
    <w:rsid w:val="00A943BD"/>
    <w:rsid w:val="00A947DF"/>
    <w:rsid w:val="00A94B49"/>
    <w:rsid w:val="00A95121"/>
    <w:rsid w:val="00A957B7"/>
    <w:rsid w:val="00A95A39"/>
    <w:rsid w:val="00A95C6C"/>
    <w:rsid w:val="00A96431"/>
    <w:rsid w:val="00A96493"/>
    <w:rsid w:val="00A966BA"/>
    <w:rsid w:val="00A9693F"/>
    <w:rsid w:val="00A96D56"/>
    <w:rsid w:val="00A96F12"/>
    <w:rsid w:val="00A96FFA"/>
    <w:rsid w:val="00A9706C"/>
    <w:rsid w:val="00A972CD"/>
    <w:rsid w:val="00A977F8"/>
    <w:rsid w:val="00A97959"/>
    <w:rsid w:val="00A97A2B"/>
    <w:rsid w:val="00A97B66"/>
    <w:rsid w:val="00A97BD7"/>
    <w:rsid w:val="00A97BE1"/>
    <w:rsid w:val="00A97C3F"/>
    <w:rsid w:val="00A97F50"/>
    <w:rsid w:val="00AA008B"/>
    <w:rsid w:val="00AA00FA"/>
    <w:rsid w:val="00AA0161"/>
    <w:rsid w:val="00AA04FD"/>
    <w:rsid w:val="00AA0595"/>
    <w:rsid w:val="00AA0697"/>
    <w:rsid w:val="00AA0DA7"/>
    <w:rsid w:val="00AA0DD8"/>
    <w:rsid w:val="00AA0F55"/>
    <w:rsid w:val="00AA1192"/>
    <w:rsid w:val="00AA1422"/>
    <w:rsid w:val="00AA1690"/>
    <w:rsid w:val="00AA1758"/>
    <w:rsid w:val="00AA1A92"/>
    <w:rsid w:val="00AA1B40"/>
    <w:rsid w:val="00AA1C0C"/>
    <w:rsid w:val="00AA1CA0"/>
    <w:rsid w:val="00AA24A6"/>
    <w:rsid w:val="00AA2521"/>
    <w:rsid w:val="00AA2739"/>
    <w:rsid w:val="00AA27EB"/>
    <w:rsid w:val="00AA2B3F"/>
    <w:rsid w:val="00AA2CA7"/>
    <w:rsid w:val="00AA2DBE"/>
    <w:rsid w:val="00AA2EC4"/>
    <w:rsid w:val="00AA2ECD"/>
    <w:rsid w:val="00AA2F7B"/>
    <w:rsid w:val="00AA30D8"/>
    <w:rsid w:val="00AA363C"/>
    <w:rsid w:val="00AA3792"/>
    <w:rsid w:val="00AA39B6"/>
    <w:rsid w:val="00AA3B22"/>
    <w:rsid w:val="00AA3C1D"/>
    <w:rsid w:val="00AA3C50"/>
    <w:rsid w:val="00AA3D73"/>
    <w:rsid w:val="00AA3E06"/>
    <w:rsid w:val="00AA4107"/>
    <w:rsid w:val="00AA410B"/>
    <w:rsid w:val="00AA41C8"/>
    <w:rsid w:val="00AA4321"/>
    <w:rsid w:val="00AA4560"/>
    <w:rsid w:val="00AA49A7"/>
    <w:rsid w:val="00AA4A3E"/>
    <w:rsid w:val="00AA4E5D"/>
    <w:rsid w:val="00AA5271"/>
    <w:rsid w:val="00AA537D"/>
    <w:rsid w:val="00AA5523"/>
    <w:rsid w:val="00AA552F"/>
    <w:rsid w:val="00AA5859"/>
    <w:rsid w:val="00AA5AE4"/>
    <w:rsid w:val="00AA5FEF"/>
    <w:rsid w:val="00AA6041"/>
    <w:rsid w:val="00AA611D"/>
    <w:rsid w:val="00AA6344"/>
    <w:rsid w:val="00AA6670"/>
    <w:rsid w:val="00AA6C1E"/>
    <w:rsid w:val="00AA6EA8"/>
    <w:rsid w:val="00AA6FA5"/>
    <w:rsid w:val="00AA714B"/>
    <w:rsid w:val="00AA7444"/>
    <w:rsid w:val="00AA7519"/>
    <w:rsid w:val="00AA76B2"/>
    <w:rsid w:val="00AA7CE3"/>
    <w:rsid w:val="00AA7D6D"/>
    <w:rsid w:val="00AA7EFD"/>
    <w:rsid w:val="00AB02AC"/>
    <w:rsid w:val="00AB04F3"/>
    <w:rsid w:val="00AB0989"/>
    <w:rsid w:val="00AB0F81"/>
    <w:rsid w:val="00AB1356"/>
    <w:rsid w:val="00AB138D"/>
    <w:rsid w:val="00AB163A"/>
    <w:rsid w:val="00AB16D6"/>
    <w:rsid w:val="00AB16FA"/>
    <w:rsid w:val="00AB17C1"/>
    <w:rsid w:val="00AB1939"/>
    <w:rsid w:val="00AB1A06"/>
    <w:rsid w:val="00AB1A0E"/>
    <w:rsid w:val="00AB1ACD"/>
    <w:rsid w:val="00AB1B61"/>
    <w:rsid w:val="00AB1E47"/>
    <w:rsid w:val="00AB2554"/>
    <w:rsid w:val="00AB29EF"/>
    <w:rsid w:val="00AB2EC5"/>
    <w:rsid w:val="00AB2EFC"/>
    <w:rsid w:val="00AB2F13"/>
    <w:rsid w:val="00AB3415"/>
    <w:rsid w:val="00AB3EF2"/>
    <w:rsid w:val="00AB4C36"/>
    <w:rsid w:val="00AB4D55"/>
    <w:rsid w:val="00AB4E33"/>
    <w:rsid w:val="00AB4F5D"/>
    <w:rsid w:val="00AB5169"/>
    <w:rsid w:val="00AB51EE"/>
    <w:rsid w:val="00AB5270"/>
    <w:rsid w:val="00AB530F"/>
    <w:rsid w:val="00AB53B6"/>
    <w:rsid w:val="00AB5414"/>
    <w:rsid w:val="00AB5479"/>
    <w:rsid w:val="00AB5519"/>
    <w:rsid w:val="00AB5521"/>
    <w:rsid w:val="00AB5567"/>
    <w:rsid w:val="00AB55B1"/>
    <w:rsid w:val="00AB5E73"/>
    <w:rsid w:val="00AB601B"/>
    <w:rsid w:val="00AB63A6"/>
    <w:rsid w:val="00AB6446"/>
    <w:rsid w:val="00AB6477"/>
    <w:rsid w:val="00AB6981"/>
    <w:rsid w:val="00AB6A50"/>
    <w:rsid w:val="00AB6B64"/>
    <w:rsid w:val="00AB6DD6"/>
    <w:rsid w:val="00AB6F11"/>
    <w:rsid w:val="00AB6F61"/>
    <w:rsid w:val="00AB722D"/>
    <w:rsid w:val="00AB7489"/>
    <w:rsid w:val="00AB7622"/>
    <w:rsid w:val="00AB76A2"/>
    <w:rsid w:val="00AB7760"/>
    <w:rsid w:val="00AB77CF"/>
    <w:rsid w:val="00AB7A26"/>
    <w:rsid w:val="00AB7BB0"/>
    <w:rsid w:val="00AB7E18"/>
    <w:rsid w:val="00AC0415"/>
    <w:rsid w:val="00AC04F8"/>
    <w:rsid w:val="00AC064B"/>
    <w:rsid w:val="00AC0681"/>
    <w:rsid w:val="00AC0797"/>
    <w:rsid w:val="00AC096E"/>
    <w:rsid w:val="00AC0D62"/>
    <w:rsid w:val="00AC1034"/>
    <w:rsid w:val="00AC12A6"/>
    <w:rsid w:val="00AC1624"/>
    <w:rsid w:val="00AC18BA"/>
    <w:rsid w:val="00AC1919"/>
    <w:rsid w:val="00AC1DA0"/>
    <w:rsid w:val="00AC1DC2"/>
    <w:rsid w:val="00AC1F1D"/>
    <w:rsid w:val="00AC1F3E"/>
    <w:rsid w:val="00AC1FF6"/>
    <w:rsid w:val="00AC20E5"/>
    <w:rsid w:val="00AC238D"/>
    <w:rsid w:val="00AC2904"/>
    <w:rsid w:val="00AC2A06"/>
    <w:rsid w:val="00AC2AB2"/>
    <w:rsid w:val="00AC2B59"/>
    <w:rsid w:val="00AC2E55"/>
    <w:rsid w:val="00AC2E8F"/>
    <w:rsid w:val="00AC33DE"/>
    <w:rsid w:val="00AC3611"/>
    <w:rsid w:val="00AC382F"/>
    <w:rsid w:val="00AC39C3"/>
    <w:rsid w:val="00AC3EFF"/>
    <w:rsid w:val="00AC4165"/>
    <w:rsid w:val="00AC42A3"/>
    <w:rsid w:val="00AC4711"/>
    <w:rsid w:val="00AC47D7"/>
    <w:rsid w:val="00AC48E6"/>
    <w:rsid w:val="00AC4977"/>
    <w:rsid w:val="00AC4C42"/>
    <w:rsid w:val="00AC4E05"/>
    <w:rsid w:val="00AC514C"/>
    <w:rsid w:val="00AC5222"/>
    <w:rsid w:val="00AC5286"/>
    <w:rsid w:val="00AC5605"/>
    <w:rsid w:val="00AC5713"/>
    <w:rsid w:val="00AC5F27"/>
    <w:rsid w:val="00AC62FF"/>
    <w:rsid w:val="00AC6412"/>
    <w:rsid w:val="00AC6516"/>
    <w:rsid w:val="00AC654B"/>
    <w:rsid w:val="00AC6669"/>
    <w:rsid w:val="00AC67CA"/>
    <w:rsid w:val="00AC6863"/>
    <w:rsid w:val="00AC696A"/>
    <w:rsid w:val="00AC6C0C"/>
    <w:rsid w:val="00AC6C5F"/>
    <w:rsid w:val="00AC6CCC"/>
    <w:rsid w:val="00AC7463"/>
    <w:rsid w:val="00AC747E"/>
    <w:rsid w:val="00AC76B7"/>
    <w:rsid w:val="00AC76F8"/>
    <w:rsid w:val="00AC7798"/>
    <w:rsid w:val="00AC79EB"/>
    <w:rsid w:val="00AC7FA6"/>
    <w:rsid w:val="00AD0481"/>
    <w:rsid w:val="00AD08A7"/>
    <w:rsid w:val="00AD0AAB"/>
    <w:rsid w:val="00AD0D8A"/>
    <w:rsid w:val="00AD19C3"/>
    <w:rsid w:val="00AD1F73"/>
    <w:rsid w:val="00AD21E1"/>
    <w:rsid w:val="00AD22FE"/>
    <w:rsid w:val="00AD24C6"/>
    <w:rsid w:val="00AD2615"/>
    <w:rsid w:val="00AD29B4"/>
    <w:rsid w:val="00AD343D"/>
    <w:rsid w:val="00AD36DA"/>
    <w:rsid w:val="00AD36FC"/>
    <w:rsid w:val="00AD3B56"/>
    <w:rsid w:val="00AD3D63"/>
    <w:rsid w:val="00AD4041"/>
    <w:rsid w:val="00AD4433"/>
    <w:rsid w:val="00AD464E"/>
    <w:rsid w:val="00AD465E"/>
    <w:rsid w:val="00AD4682"/>
    <w:rsid w:val="00AD473F"/>
    <w:rsid w:val="00AD4741"/>
    <w:rsid w:val="00AD4795"/>
    <w:rsid w:val="00AD48DD"/>
    <w:rsid w:val="00AD4963"/>
    <w:rsid w:val="00AD4A77"/>
    <w:rsid w:val="00AD4EE2"/>
    <w:rsid w:val="00AD5019"/>
    <w:rsid w:val="00AD525E"/>
    <w:rsid w:val="00AD5454"/>
    <w:rsid w:val="00AD576B"/>
    <w:rsid w:val="00AD5839"/>
    <w:rsid w:val="00AD589A"/>
    <w:rsid w:val="00AD58C0"/>
    <w:rsid w:val="00AD58C3"/>
    <w:rsid w:val="00AD5B37"/>
    <w:rsid w:val="00AD64D4"/>
    <w:rsid w:val="00AD65CC"/>
    <w:rsid w:val="00AD66ED"/>
    <w:rsid w:val="00AD6943"/>
    <w:rsid w:val="00AD69E5"/>
    <w:rsid w:val="00AD6AA0"/>
    <w:rsid w:val="00AD6F54"/>
    <w:rsid w:val="00AD71A0"/>
    <w:rsid w:val="00AD7255"/>
    <w:rsid w:val="00AD7409"/>
    <w:rsid w:val="00AD7647"/>
    <w:rsid w:val="00AD78C7"/>
    <w:rsid w:val="00AD7A43"/>
    <w:rsid w:val="00AD7AD3"/>
    <w:rsid w:val="00AD7B85"/>
    <w:rsid w:val="00AD7DC7"/>
    <w:rsid w:val="00AE00A4"/>
    <w:rsid w:val="00AE01C1"/>
    <w:rsid w:val="00AE0312"/>
    <w:rsid w:val="00AE0385"/>
    <w:rsid w:val="00AE0687"/>
    <w:rsid w:val="00AE06A0"/>
    <w:rsid w:val="00AE0888"/>
    <w:rsid w:val="00AE09BC"/>
    <w:rsid w:val="00AE0A80"/>
    <w:rsid w:val="00AE0AB0"/>
    <w:rsid w:val="00AE0D08"/>
    <w:rsid w:val="00AE1113"/>
    <w:rsid w:val="00AE112D"/>
    <w:rsid w:val="00AE147D"/>
    <w:rsid w:val="00AE16E4"/>
    <w:rsid w:val="00AE1A5A"/>
    <w:rsid w:val="00AE1E8C"/>
    <w:rsid w:val="00AE1F4D"/>
    <w:rsid w:val="00AE1FF0"/>
    <w:rsid w:val="00AE2298"/>
    <w:rsid w:val="00AE22F7"/>
    <w:rsid w:val="00AE25FF"/>
    <w:rsid w:val="00AE27C8"/>
    <w:rsid w:val="00AE2864"/>
    <w:rsid w:val="00AE2AC7"/>
    <w:rsid w:val="00AE2CA8"/>
    <w:rsid w:val="00AE332F"/>
    <w:rsid w:val="00AE3732"/>
    <w:rsid w:val="00AE39FF"/>
    <w:rsid w:val="00AE3BF6"/>
    <w:rsid w:val="00AE3D75"/>
    <w:rsid w:val="00AE3DC1"/>
    <w:rsid w:val="00AE3DE5"/>
    <w:rsid w:val="00AE4114"/>
    <w:rsid w:val="00AE42ED"/>
    <w:rsid w:val="00AE4650"/>
    <w:rsid w:val="00AE46BB"/>
    <w:rsid w:val="00AE4869"/>
    <w:rsid w:val="00AE48E4"/>
    <w:rsid w:val="00AE49B3"/>
    <w:rsid w:val="00AE49B4"/>
    <w:rsid w:val="00AE4B50"/>
    <w:rsid w:val="00AE4DFE"/>
    <w:rsid w:val="00AE4FA5"/>
    <w:rsid w:val="00AE5246"/>
    <w:rsid w:val="00AE5461"/>
    <w:rsid w:val="00AE54B4"/>
    <w:rsid w:val="00AE5B16"/>
    <w:rsid w:val="00AE5C79"/>
    <w:rsid w:val="00AE5DA6"/>
    <w:rsid w:val="00AE5F9E"/>
    <w:rsid w:val="00AE61A5"/>
    <w:rsid w:val="00AE63F1"/>
    <w:rsid w:val="00AE6456"/>
    <w:rsid w:val="00AE6498"/>
    <w:rsid w:val="00AE6587"/>
    <w:rsid w:val="00AE65D8"/>
    <w:rsid w:val="00AE663C"/>
    <w:rsid w:val="00AE6C6C"/>
    <w:rsid w:val="00AE6D02"/>
    <w:rsid w:val="00AE6D99"/>
    <w:rsid w:val="00AE6F74"/>
    <w:rsid w:val="00AE708B"/>
    <w:rsid w:val="00AE7281"/>
    <w:rsid w:val="00AE736B"/>
    <w:rsid w:val="00AE755A"/>
    <w:rsid w:val="00AE760E"/>
    <w:rsid w:val="00AE765A"/>
    <w:rsid w:val="00AE7721"/>
    <w:rsid w:val="00AE772A"/>
    <w:rsid w:val="00AE7773"/>
    <w:rsid w:val="00AE7F2D"/>
    <w:rsid w:val="00AF0040"/>
    <w:rsid w:val="00AF01CB"/>
    <w:rsid w:val="00AF02B0"/>
    <w:rsid w:val="00AF0803"/>
    <w:rsid w:val="00AF0855"/>
    <w:rsid w:val="00AF0978"/>
    <w:rsid w:val="00AF0B78"/>
    <w:rsid w:val="00AF0BEC"/>
    <w:rsid w:val="00AF0D9E"/>
    <w:rsid w:val="00AF12AA"/>
    <w:rsid w:val="00AF1376"/>
    <w:rsid w:val="00AF159B"/>
    <w:rsid w:val="00AF15FF"/>
    <w:rsid w:val="00AF1690"/>
    <w:rsid w:val="00AF169D"/>
    <w:rsid w:val="00AF17D5"/>
    <w:rsid w:val="00AF199C"/>
    <w:rsid w:val="00AF1CC2"/>
    <w:rsid w:val="00AF1E12"/>
    <w:rsid w:val="00AF201F"/>
    <w:rsid w:val="00AF20F5"/>
    <w:rsid w:val="00AF22F9"/>
    <w:rsid w:val="00AF23EA"/>
    <w:rsid w:val="00AF2637"/>
    <w:rsid w:val="00AF2900"/>
    <w:rsid w:val="00AF290E"/>
    <w:rsid w:val="00AF298C"/>
    <w:rsid w:val="00AF2A46"/>
    <w:rsid w:val="00AF2B9C"/>
    <w:rsid w:val="00AF2DF5"/>
    <w:rsid w:val="00AF3674"/>
    <w:rsid w:val="00AF387C"/>
    <w:rsid w:val="00AF3ABC"/>
    <w:rsid w:val="00AF3AEC"/>
    <w:rsid w:val="00AF3B38"/>
    <w:rsid w:val="00AF3BCE"/>
    <w:rsid w:val="00AF3DE6"/>
    <w:rsid w:val="00AF40C7"/>
    <w:rsid w:val="00AF4635"/>
    <w:rsid w:val="00AF4E41"/>
    <w:rsid w:val="00AF4F4B"/>
    <w:rsid w:val="00AF52EF"/>
    <w:rsid w:val="00AF52FF"/>
    <w:rsid w:val="00AF5327"/>
    <w:rsid w:val="00AF5727"/>
    <w:rsid w:val="00AF5884"/>
    <w:rsid w:val="00AF5E54"/>
    <w:rsid w:val="00AF5F4B"/>
    <w:rsid w:val="00AF60BA"/>
    <w:rsid w:val="00AF635D"/>
    <w:rsid w:val="00AF64F8"/>
    <w:rsid w:val="00AF6543"/>
    <w:rsid w:val="00AF6664"/>
    <w:rsid w:val="00AF6AE3"/>
    <w:rsid w:val="00AF6C65"/>
    <w:rsid w:val="00AF6D36"/>
    <w:rsid w:val="00AF7147"/>
    <w:rsid w:val="00AF727E"/>
    <w:rsid w:val="00AF73DB"/>
    <w:rsid w:val="00AF759C"/>
    <w:rsid w:val="00AF7A1D"/>
    <w:rsid w:val="00AF7E1F"/>
    <w:rsid w:val="00AF7E37"/>
    <w:rsid w:val="00B000AF"/>
    <w:rsid w:val="00B001B2"/>
    <w:rsid w:val="00B0042F"/>
    <w:rsid w:val="00B00769"/>
    <w:rsid w:val="00B008BC"/>
    <w:rsid w:val="00B00B8A"/>
    <w:rsid w:val="00B00D14"/>
    <w:rsid w:val="00B00D85"/>
    <w:rsid w:val="00B00DC3"/>
    <w:rsid w:val="00B010E9"/>
    <w:rsid w:val="00B01151"/>
    <w:rsid w:val="00B01517"/>
    <w:rsid w:val="00B018AA"/>
    <w:rsid w:val="00B01931"/>
    <w:rsid w:val="00B01E76"/>
    <w:rsid w:val="00B02132"/>
    <w:rsid w:val="00B02258"/>
    <w:rsid w:val="00B02361"/>
    <w:rsid w:val="00B024AA"/>
    <w:rsid w:val="00B02817"/>
    <w:rsid w:val="00B02C7E"/>
    <w:rsid w:val="00B02C8B"/>
    <w:rsid w:val="00B02CDF"/>
    <w:rsid w:val="00B02DE0"/>
    <w:rsid w:val="00B02E7A"/>
    <w:rsid w:val="00B02FB8"/>
    <w:rsid w:val="00B035CF"/>
    <w:rsid w:val="00B03B1D"/>
    <w:rsid w:val="00B03E26"/>
    <w:rsid w:val="00B04593"/>
    <w:rsid w:val="00B047E9"/>
    <w:rsid w:val="00B04954"/>
    <w:rsid w:val="00B04962"/>
    <w:rsid w:val="00B04A27"/>
    <w:rsid w:val="00B04A92"/>
    <w:rsid w:val="00B04CE3"/>
    <w:rsid w:val="00B04D8E"/>
    <w:rsid w:val="00B04F29"/>
    <w:rsid w:val="00B04FE9"/>
    <w:rsid w:val="00B0506A"/>
    <w:rsid w:val="00B051DA"/>
    <w:rsid w:val="00B052E0"/>
    <w:rsid w:val="00B05B75"/>
    <w:rsid w:val="00B05F5E"/>
    <w:rsid w:val="00B062E9"/>
    <w:rsid w:val="00B0639E"/>
    <w:rsid w:val="00B063EF"/>
    <w:rsid w:val="00B06542"/>
    <w:rsid w:val="00B06754"/>
    <w:rsid w:val="00B0678F"/>
    <w:rsid w:val="00B06833"/>
    <w:rsid w:val="00B068D7"/>
    <w:rsid w:val="00B06977"/>
    <w:rsid w:val="00B06C21"/>
    <w:rsid w:val="00B06D1B"/>
    <w:rsid w:val="00B06DDB"/>
    <w:rsid w:val="00B06E61"/>
    <w:rsid w:val="00B075DB"/>
    <w:rsid w:val="00B07CE8"/>
    <w:rsid w:val="00B07DF5"/>
    <w:rsid w:val="00B07DF8"/>
    <w:rsid w:val="00B07E88"/>
    <w:rsid w:val="00B1048B"/>
    <w:rsid w:val="00B108FA"/>
    <w:rsid w:val="00B10D2B"/>
    <w:rsid w:val="00B10D89"/>
    <w:rsid w:val="00B10DF6"/>
    <w:rsid w:val="00B10E06"/>
    <w:rsid w:val="00B10F99"/>
    <w:rsid w:val="00B11873"/>
    <w:rsid w:val="00B11A73"/>
    <w:rsid w:val="00B12332"/>
    <w:rsid w:val="00B12456"/>
    <w:rsid w:val="00B1263A"/>
    <w:rsid w:val="00B12AA5"/>
    <w:rsid w:val="00B12AA7"/>
    <w:rsid w:val="00B12BE0"/>
    <w:rsid w:val="00B12C5C"/>
    <w:rsid w:val="00B12E98"/>
    <w:rsid w:val="00B13043"/>
    <w:rsid w:val="00B130FF"/>
    <w:rsid w:val="00B14005"/>
    <w:rsid w:val="00B14033"/>
    <w:rsid w:val="00B14163"/>
    <w:rsid w:val="00B1417C"/>
    <w:rsid w:val="00B1439A"/>
    <w:rsid w:val="00B1449A"/>
    <w:rsid w:val="00B145AA"/>
    <w:rsid w:val="00B14CB3"/>
    <w:rsid w:val="00B14F46"/>
    <w:rsid w:val="00B14FB0"/>
    <w:rsid w:val="00B150D0"/>
    <w:rsid w:val="00B15133"/>
    <w:rsid w:val="00B15192"/>
    <w:rsid w:val="00B15461"/>
    <w:rsid w:val="00B1553C"/>
    <w:rsid w:val="00B1562E"/>
    <w:rsid w:val="00B15655"/>
    <w:rsid w:val="00B15BA3"/>
    <w:rsid w:val="00B16555"/>
    <w:rsid w:val="00B16779"/>
    <w:rsid w:val="00B1682F"/>
    <w:rsid w:val="00B1685F"/>
    <w:rsid w:val="00B168DC"/>
    <w:rsid w:val="00B16B4D"/>
    <w:rsid w:val="00B16B66"/>
    <w:rsid w:val="00B16FAC"/>
    <w:rsid w:val="00B16FE7"/>
    <w:rsid w:val="00B1706C"/>
    <w:rsid w:val="00B171FE"/>
    <w:rsid w:val="00B1722D"/>
    <w:rsid w:val="00B172DF"/>
    <w:rsid w:val="00B1733F"/>
    <w:rsid w:val="00B17380"/>
    <w:rsid w:val="00B173F4"/>
    <w:rsid w:val="00B17437"/>
    <w:rsid w:val="00B174ED"/>
    <w:rsid w:val="00B17922"/>
    <w:rsid w:val="00B17D30"/>
    <w:rsid w:val="00B17E3D"/>
    <w:rsid w:val="00B20015"/>
    <w:rsid w:val="00B2050D"/>
    <w:rsid w:val="00B206A2"/>
    <w:rsid w:val="00B20831"/>
    <w:rsid w:val="00B20891"/>
    <w:rsid w:val="00B210FB"/>
    <w:rsid w:val="00B212FA"/>
    <w:rsid w:val="00B21358"/>
    <w:rsid w:val="00B2149B"/>
    <w:rsid w:val="00B215B8"/>
    <w:rsid w:val="00B215C3"/>
    <w:rsid w:val="00B2160E"/>
    <w:rsid w:val="00B2179C"/>
    <w:rsid w:val="00B217F1"/>
    <w:rsid w:val="00B2196C"/>
    <w:rsid w:val="00B2198F"/>
    <w:rsid w:val="00B21C2F"/>
    <w:rsid w:val="00B21D34"/>
    <w:rsid w:val="00B223B7"/>
    <w:rsid w:val="00B225AE"/>
    <w:rsid w:val="00B22AEA"/>
    <w:rsid w:val="00B22B5D"/>
    <w:rsid w:val="00B22C4D"/>
    <w:rsid w:val="00B22D80"/>
    <w:rsid w:val="00B22E1A"/>
    <w:rsid w:val="00B22E31"/>
    <w:rsid w:val="00B22ED6"/>
    <w:rsid w:val="00B2307A"/>
    <w:rsid w:val="00B231B5"/>
    <w:rsid w:val="00B2345D"/>
    <w:rsid w:val="00B23587"/>
    <w:rsid w:val="00B236BA"/>
    <w:rsid w:val="00B23B68"/>
    <w:rsid w:val="00B23CDA"/>
    <w:rsid w:val="00B23F64"/>
    <w:rsid w:val="00B241C9"/>
    <w:rsid w:val="00B24352"/>
    <w:rsid w:val="00B2461A"/>
    <w:rsid w:val="00B24638"/>
    <w:rsid w:val="00B24935"/>
    <w:rsid w:val="00B24C63"/>
    <w:rsid w:val="00B25422"/>
    <w:rsid w:val="00B25544"/>
    <w:rsid w:val="00B25A43"/>
    <w:rsid w:val="00B25E22"/>
    <w:rsid w:val="00B26109"/>
    <w:rsid w:val="00B261E8"/>
    <w:rsid w:val="00B2627D"/>
    <w:rsid w:val="00B2628E"/>
    <w:rsid w:val="00B263E5"/>
    <w:rsid w:val="00B26B6E"/>
    <w:rsid w:val="00B26B7A"/>
    <w:rsid w:val="00B26D48"/>
    <w:rsid w:val="00B26E10"/>
    <w:rsid w:val="00B2707C"/>
    <w:rsid w:val="00B27403"/>
    <w:rsid w:val="00B27425"/>
    <w:rsid w:val="00B274CC"/>
    <w:rsid w:val="00B276FE"/>
    <w:rsid w:val="00B27978"/>
    <w:rsid w:val="00B279C4"/>
    <w:rsid w:val="00B27BC4"/>
    <w:rsid w:val="00B27C8A"/>
    <w:rsid w:val="00B30073"/>
    <w:rsid w:val="00B302D9"/>
    <w:rsid w:val="00B30505"/>
    <w:rsid w:val="00B3051C"/>
    <w:rsid w:val="00B305C8"/>
    <w:rsid w:val="00B30CE0"/>
    <w:rsid w:val="00B30D26"/>
    <w:rsid w:val="00B30E0A"/>
    <w:rsid w:val="00B30F06"/>
    <w:rsid w:val="00B3115D"/>
    <w:rsid w:val="00B31417"/>
    <w:rsid w:val="00B314A0"/>
    <w:rsid w:val="00B31501"/>
    <w:rsid w:val="00B316EA"/>
    <w:rsid w:val="00B31927"/>
    <w:rsid w:val="00B31C87"/>
    <w:rsid w:val="00B31D5A"/>
    <w:rsid w:val="00B31E24"/>
    <w:rsid w:val="00B32386"/>
    <w:rsid w:val="00B3240E"/>
    <w:rsid w:val="00B3278D"/>
    <w:rsid w:val="00B32BDD"/>
    <w:rsid w:val="00B32CAA"/>
    <w:rsid w:val="00B32E1B"/>
    <w:rsid w:val="00B32FF2"/>
    <w:rsid w:val="00B33063"/>
    <w:rsid w:val="00B3336E"/>
    <w:rsid w:val="00B3396E"/>
    <w:rsid w:val="00B33B11"/>
    <w:rsid w:val="00B33C19"/>
    <w:rsid w:val="00B33C4E"/>
    <w:rsid w:val="00B33F72"/>
    <w:rsid w:val="00B340DE"/>
    <w:rsid w:val="00B34174"/>
    <w:rsid w:val="00B343DE"/>
    <w:rsid w:val="00B346C6"/>
    <w:rsid w:val="00B34997"/>
    <w:rsid w:val="00B349FE"/>
    <w:rsid w:val="00B34C3A"/>
    <w:rsid w:val="00B34CCB"/>
    <w:rsid w:val="00B35974"/>
    <w:rsid w:val="00B35DB7"/>
    <w:rsid w:val="00B36131"/>
    <w:rsid w:val="00B36179"/>
    <w:rsid w:val="00B364A8"/>
    <w:rsid w:val="00B366B1"/>
    <w:rsid w:val="00B36B59"/>
    <w:rsid w:val="00B36FD3"/>
    <w:rsid w:val="00B37082"/>
    <w:rsid w:val="00B3715E"/>
    <w:rsid w:val="00B372DF"/>
    <w:rsid w:val="00B37653"/>
    <w:rsid w:val="00B37B68"/>
    <w:rsid w:val="00B37BE4"/>
    <w:rsid w:val="00B401DE"/>
    <w:rsid w:val="00B4042E"/>
    <w:rsid w:val="00B408D6"/>
    <w:rsid w:val="00B40C0A"/>
    <w:rsid w:val="00B40C59"/>
    <w:rsid w:val="00B40D14"/>
    <w:rsid w:val="00B40DBC"/>
    <w:rsid w:val="00B40E9E"/>
    <w:rsid w:val="00B4103E"/>
    <w:rsid w:val="00B41286"/>
    <w:rsid w:val="00B412F4"/>
    <w:rsid w:val="00B413E4"/>
    <w:rsid w:val="00B41415"/>
    <w:rsid w:val="00B415D6"/>
    <w:rsid w:val="00B41603"/>
    <w:rsid w:val="00B41656"/>
    <w:rsid w:val="00B41697"/>
    <w:rsid w:val="00B416CA"/>
    <w:rsid w:val="00B41739"/>
    <w:rsid w:val="00B41A8E"/>
    <w:rsid w:val="00B41D65"/>
    <w:rsid w:val="00B41D8C"/>
    <w:rsid w:val="00B41F24"/>
    <w:rsid w:val="00B421EA"/>
    <w:rsid w:val="00B42667"/>
    <w:rsid w:val="00B42988"/>
    <w:rsid w:val="00B42A91"/>
    <w:rsid w:val="00B42DCC"/>
    <w:rsid w:val="00B4305E"/>
    <w:rsid w:val="00B4314E"/>
    <w:rsid w:val="00B43340"/>
    <w:rsid w:val="00B434B5"/>
    <w:rsid w:val="00B43B5A"/>
    <w:rsid w:val="00B43CAB"/>
    <w:rsid w:val="00B440C8"/>
    <w:rsid w:val="00B440CB"/>
    <w:rsid w:val="00B4415C"/>
    <w:rsid w:val="00B4448C"/>
    <w:rsid w:val="00B4470D"/>
    <w:rsid w:val="00B44AA2"/>
    <w:rsid w:val="00B44B58"/>
    <w:rsid w:val="00B44CBD"/>
    <w:rsid w:val="00B44D7D"/>
    <w:rsid w:val="00B44E13"/>
    <w:rsid w:val="00B44F44"/>
    <w:rsid w:val="00B453FA"/>
    <w:rsid w:val="00B454B4"/>
    <w:rsid w:val="00B45690"/>
    <w:rsid w:val="00B45718"/>
    <w:rsid w:val="00B458D6"/>
    <w:rsid w:val="00B4597E"/>
    <w:rsid w:val="00B45A0A"/>
    <w:rsid w:val="00B45AEB"/>
    <w:rsid w:val="00B45DD6"/>
    <w:rsid w:val="00B45E16"/>
    <w:rsid w:val="00B463E8"/>
    <w:rsid w:val="00B4657C"/>
    <w:rsid w:val="00B46AE5"/>
    <w:rsid w:val="00B46DF8"/>
    <w:rsid w:val="00B46E01"/>
    <w:rsid w:val="00B46F2C"/>
    <w:rsid w:val="00B46FEC"/>
    <w:rsid w:val="00B47050"/>
    <w:rsid w:val="00B47105"/>
    <w:rsid w:val="00B47170"/>
    <w:rsid w:val="00B47585"/>
    <w:rsid w:val="00B4772C"/>
    <w:rsid w:val="00B479A4"/>
    <w:rsid w:val="00B47A99"/>
    <w:rsid w:val="00B47D88"/>
    <w:rsid w:val="00B47D9F"/>
    <w:rsid w:val="00B50058"/>
    <w:rsid w:val="00B50326"/>
    <w:rsid w:val="00B505D1"/>
    <w:rsid w:val="00B505E7"/>
    <w:rsid w:val="00B50C40"/>
    <w:rsid w:val="00B518F7"/>
    <w:rsid w:val="00B51973"/>
    <w:rsid w:val="00B521EE"/>
    <w:rsid w:val="00B5253E"/>
    <w:rsid w:val="00B529E3"/>
    <w:rsid w:val="00B52C53"/>
    <w:rsid w:val="00B5322B"/>
    <w:rsid w:val="00B53484"/>
    <w:rsid w:val="00B53534"/>
    <w:rsid w:val="00B5364B"/>
    <w:rsid w:val="00B537AE"/>
    <w:rsid w:val="00B5391C"/>
    <w:rsid w:val="00B53D88"/>
    <w:rsid w:val="00B53E20"/>
    <w:rsid w:val="00B53ED7"/>
    <w:rsid w:val="00B540E6"/>
    <w:rsid w:val="00B541F2"/>
    <w:rsid w:val="00B542F1"/>
    <w:rsid w:val="00B543A0"/>
    <w:rsid w:val="00B54487"/>
    <w:rsid w:val="00B5461C"/>
    <w:rsid w:val="00B54B96"/>
    <w:rsid w:val="00B54BA9"/>
    <w:rsid w:val="00B54BC3"/>
    <w:rsid w:val="00B54BED"/>
    <w:rsid w:val="00B54CD3"/>
    <w:rsid w:val="00B54CF9"/>
    <w:rsid w:val="00B54EA0"/>
    <w:rsid w:val="00B55263"/>
    <w:rsid w:val="00B553D7"/>
    <w:rsid w:val="00B55ACC"/>
    <w:rsid w:val="00B55AD3"/>
    <w:rsid w:val="00B55F92"/>
    <w:rsid w:val="00B560A8"/>
    <w:rsid w:val="00B5634D"/>
    <w:rsid w:val="00B56380"/>
    <w:rsid w:val="00B56441"/>
    <w:rsid w:val="00B56C7E"/>
    <w:rsid w:val="00B56F9D"/>
    <w:rsid w:val="00B57225"/>
    <w:rsid w:val="00B57253"/>
    <w:rsid w:val="00B572F6"/>
    <w:rsid w:val="00B57A7C"/>
    <w:rsid w:val="00B57B72"/>
    <w:rsid w:val="00B57D50"/>
    <w:rsid w:val="00B57E40"/>
    <w:rsid w:val="00B57F1D"/>
    <w:rsid w:val="00B57F82"/>
    <w:rsid w:val="00B60188"/>
    <w:rsid w:val="00B6020B"/>
    <w:rsid w:val="00B60A45"/>
    <w:rsid w:val="00B60AE8"/>
    <w:rsid w:val="00B60EF4"/>
    <w:rsid w:val="00B60FC5"/>
    <w:rsid w:val="00B61748"/>
    <w:rsid w:val="00B61B74"/>
    <w:rsid w:val="00B61B7B"/>
    <w:rsid w:val="00B61E2D"/>
    <w:rsid w:val="00B61F03"/>
    <w:rsid w:val="00B62047"/>
    <w:rsid w:val="00B62086"/>
    <w:rsid w:val="00B62124"/>
    <w:rsid w:val="00B62195"/>
    <w:rsid w:val="00B62454"/>
    <w:rsid w:val="00B62798"/>
    <w:rsid w:val="00B6299E"/>
    <w:rsid w:val="00B62C11"/>
    <w:rsid w:val="00B62C88"/>
    <w:rsid w:val="00B63076"/>
    <w:rsid w:val="00B63100"/>
    <w:rsid w:val="00B635D1"/>
    <w:rsid w:val="00B63767"/>
    <w:rsid w:val="00B6388A"/>
    <w:rsid w:val="00B638AD"/>
    <w:rsid w:val="00B63ABE"/>
    <w:rsid w:val="00B63ABF"/>
    <w:rsid w:val="00B63E88"/>
    <w:rsid w:val="00B63EF0"/>
    <w:rsid w:val="00B640CC"/>
    <w:rsid w:val="00B6412B"/>
    <w:rsid w:val="00B64256"/>
    <w:rsid w:val="00B64316"/>
    <w:rsid w:val="00B64822"/>
    <w:rsid w:val="00B6499F"/>
    <w:rsid w:val="00B64C8A"/>
    <w:rsid w:val="00B64DEB"/>
    <w:rsid w:val="00B64EA4"/>
    <w:rsid w:val="00B65366"/>
    <w:rsid w:val="00B6567F"/>
    <w:rsid w:val="00B657BF"/>
    <w:rsid w:val="00B657E4"/>
    <w:rsid w:val="00B65881"/>
    <w:rsid w:val="00B65887"/>
    <w:rsid w:val="00B65B0B"/>
    <w:rsid w:val="00B66389"/>
    <w:rsid w:val="00B66682"/>
    <w:rsid w:val="00B66802"/>
    <w:rsid w:val="00B66B05"/>
    <w:rsid w:val="00B6702C"/>
    <w:rsid w:val="00B67057"/>
    <w:rsid w:val="00B672C1"/>
    <w:rsid w:val="00B67588"/>
    <w:rsid w:val="00B675C5"/>
    <w:rsid w:val="00B675FA"/>
    <w:rsid w:val="00B67868"/>
    <w:rsid w:val="00B678A3"/>
    <w:rsid w:val="00B67957"/>
    <w:rsid w:val="00B67A08"/>
    <w:rsid w:val="00B67AC1"/>
    <w:rsid w:val="00B67B63"/>
    <w:rsid w:val="00B67C53"/>
    <w:rsid w:val="00B67CE4"/>
    <w:rsid w:val="00B67D36"/>
    <w:rsid w:val="00B67D8A"/>
    <w:rsid w:val="00B70083"/>
    <w:rsid w:val="00B70646"/>
    <w:rsid w:val="00B70709"/>
    <w:rsid w:val="00B707BA"/>
    <w:rsid w:val="00B709BD"/>
    <w:rsid w:val="00B70A64"/>
    <w:rsid w:val="00B70F0F"/>
    <w:rsid w:val="00B713E1"/>
    <w:rsid w:val="00B71525"/>
    <w:rsid w:val="00B7156D"/>
    <w:rsid w:val="00B716E5"/>
    <w:rsid w:val="00B71B9C"/>
    <w:rsid w:val="00B71CEB"/>
    <w:rsid w:val="00B71D87"/>
    <w:rsid w:val="00B720CE"/>
    <w:rsid w:val="00B72279"/>
    <w:rsid w:val="00B722F5"/>
    <w:rsid w:val="00B72646"/>
    <w:rsid w:val="00B72ABA"/>
    <w:rsid w:val="00B72B44"/>
    <w:rsid w:val="00B72D79"/>
    <w:rsid w:val="00B72E5B"/>
    <w:rsid w:val="00B73651"/>
    <w:rsid w:val="00B73702"/>
    <w:rsid w:val="00B73801"/>
    <w:rsid w:val="00B73B55"/>
    <w:rsid w:val="00B73BFA"/>
    <w:rsid w:val="00B73CBC"/>
    <w:rsid w:val="00B7405D"/>
    <w:rsid w:val="00B74184"/>
    <w:rsid w:val="00B74213"/>
    <w:rsid w:val="00B74255"/>
    <w:rsid w:val="00B74496"/>
    <w:rsid w:val="00B7454F"/>
    <w:rsid w:val="00B74565"/>
    <w:rsid w:val="00B7458B"/>
    <w:rsid w:val="00B74944"/>
    <w:rsid w:val="00B74D49"/>
    <w:rsid w:val="00B74F76"/>
    <w:rsid w:val="00B74FC1"/>
    <w:rsid w:val="00B75475"/>
    <w:rsid w:val="00B755D3"/>
    <w:rsid w:val="00B75A95"/>
    <w:rsid w:val="00B75B02"/>
    <w:rsid w:val="00B75BE9"/>
    <w:rsid w:val="00B76881"/>
    <w:rsid w:val="00B768DC"/>
    <w:rsid w:val="00B76A37"/>
    <w:rsid w:val="00B76AD6"/>
    <w:rsid w:val="00B76B90"/>
    <w:rsid w:val="00B76D67"/>
    <w:rsid w:val="00B76E62"/>
    <w:rsid w:val="00B77177"/>
    <w:rsid w:val="00B775C6"/>
    <w:rsid w:val="00B7775E"/>
    <w:rsid w:val="00B77807"/>
    <w:rsid w:val="00B779FF"/>
    <w:rsid w:val="00B77DEC"/>
    <w:rsid w:val="00B77E70"/>
    <w:rsid w:val="00B80048"/>
    <w:rsid w:val="00B801C9"/>
    <w:rsid w:val="00B8020C"/>
    <w:rsid w:val="00B8029C"/>
    <w:rsid w:val="00B802E1"/>
    <w:rsid w:val="00B804BC"/>
    <w:rsid w:val="00B8057C"/>
    <w:rsid w:val="00B8086C"/>
    <w:rsid w:val="00B80E35"/>
    <w:rsid w:val="00B80E8F"/>
    <w:rsid w:val="00B80ED2"/>
    <w:rsid w:val="00B80F5A"/>
    <w:rsid w:val="00B80FBC"/>
    <w:rsid w:val="00B81035"/>
    <w:rsid w:val="00B8103F"/>
    <w:rsid w:val="00B8130E"/>
    <w:rsid w:val="00B81562"/>
    <w:rsid w:val="00B81A3E"/>
    <w:rsid w:val="00B81AC6"/>
    <w:rsid w:val="00B81C32"/>
    <w:rsid w:val="00B81D9F"/>
    <w:rsid w:val="00B81EB9"/>
    <w:rsid w:val="00B8206F"/>
    <w:rsid w:val="00B82087"/>
    <w:rsid w:val="00B824BA"/>
    <w:rsid w:val="00B828D2"/>
    <w:rsid w:val="00B82BA0"/>
    <w:rsid w:val="00B82D81"/>
    <w:rsid w:val="00B82E0C"/>
    <w:rsid w:val="00B82E47"/>
    <w:rsid w:val="00B82FED"/>
    <w:rsid w:val="00B83117"/>
    <w:rsid w:val="00B831E7"/>
    <w:rsid w:val="00B83362"/>
    <w:rsid w:val="00B83466"/>
    <w:rsid w:val="00B834D9"/>
    <w:rsid w:val="00B83A44"/>
    <w:rsid w:val="00B83C54"/>
    <w:rsid w:val="00B83F99"/>
    <w:rsid w:val="00B841AA"/>
    <w:rsid w:val="00B841AF"/>
    <w:rsid w:val="00B84364"/>
    <w:rsid w:val="00B8493D"/>
    <w:rsid w:val="00B84EB5"/>
    <w:rsid w:val="00B84FF2"/>
    <w:rsid w:val="00B85110"/>
    <w:rsid w:val="00B853E0"/>
    <w:rsid w:val="00B85486"/>
    <w:rsid w:val="00B85677"/>
    <w:rsid w:val="00B856AE"/>
    <w:rsid w:val="00B8592F"/>
    <w:rsid w:val="00B859F9"/>
    <w:rsid w:val="00B85C68"/>
    <w:rsid w:val="00B8639D"/>
    <w:rsid w:val="00B863D1"/>
    <w:rsid w:val="00B863D9"/>
    <w:rsid w:val="00B865EC"/>
    <w:rsid w:val="00B86810"/>
    <w:rsid w:val="00B86D8A"/>
    <w:rsid w:val="00B86DB3"/>
    <w:rsid w:val="00B86DB6"/>
    <w:rsid w:val="00B87337"/>
    <w:rsid w:val="00B87576"/>
    <w:rsid w:val="00B879D5"/>
    <w:rsid w:val="00B87A6F"/>
    <w:rsid w:val="00B87BAC"/>
    <w:rsid w:val="00B87C3D"/>
    <w:rsid w:val="00B87CA7"/>
    <w:rsid w:val="00B87E76"/>
    <w:rsid w:val="00B87F21"/>
    <w:rsid w:val="00B87FD2"/>
    <w:rsid w:val="00B90171"/>
    <w:rsid w:val="00B901A4"/>
    <w:rsid w:val="00B9056C"/>
    <w:rsid w:val="00B905AB"/>
    <w:rsid w:val="00B905D2"/>
    <w:rsid w:val="00B9077E"/>
    <w:rsid w:val="00B90876"/>
    <w:rsid w:val="00B9093E"/>
    <w:rsid w:val="00B90A34"/>
    <w:rsid w:val="00B90A54"/>
    <w:rsid w:val="00B90CBA"/>
    <w:rsid w:val="00B90E98"/>
    <w:rsid w:val="00B90EF9"/>
    <w:rsid w:val="00B90F61"/>
    <w:rsid w:val="00B90FFA"/>
    <w:rsid w:val="00B9120D"/>
    <w:rsid w:val="00B91B31"/>
    <w:rsid w:val="00B91B8D"/>
    <w:rsid w:val="00B91BFA"/>
    <w:rsid w:val="00B91D2F"/>
    <w:rsid w:val="00B920C0"/>
    <w:rsid w:val="00B920DA"/>
    <w:rsid w:val="00B92201"/>
    <w:rsid w:val="00B9256A"/>
    <w:rsid w:val="00B9265E"/>
    <w:rsid w:val="00B928B7"/>
    <w:rsid w:val="00B928B9"/>
    <w:rsid w:val="00B92BD0"/>
    <w:rsid w:val="00B92BE0"/>
    <w:rsid w:val="00B92C96"/>
    <w:rsid w:val="00B92DC1"/>
    <w:rsid w:val="00B936D1"/>
    <w:rsid w:val="00B938C8"/>
    <w:rsid w:val="00B93976"/>
    <w:rsid w:val="00B940E9"/>
    <w:rsid w:val="00B9422F"/>
    <w:rsid w:val="00B943CD"/>
    <w:rsid w:val="00B9485C"/>
    <w:rsid w:val="00B94903"/>
    <w:rsid w:val="00B94954"/>
    <w:rsid w:val="00B94965"/>
    <w:rsid w:val="00B94995"/>
    <w:rsid w:val="00B94B5E"/>
    <w:rsid w:val="00B95160"/>
    <w:rsid w:val="00B953D6"/>
    <w:rsid w:val="00B955A5"/>
    <w:rsid w:val="00B958B0"/>
    <w:rsid w:val="00B95A3B"/>
    <w:rsid w:val="00B95A4A"/>
    <w:rsid w:val="00B95D2B"/>
    <w:rsid w:val="00B96236"/>
    <w:rsid w:val="00B96752"/>
    <w:rsid w:val="00B9686B"/>
    <w:rsid w:val="00B968CC"/>
    <w:rsid w:val="00B96F6E"/>
    <w:rsid w:val="00B97A77"/>
    <w:rsid w:val="00B97D96"/>
    <w:rsid w:val="00BA03DF"/>
    <w:rsid w:val="00BA049D"/>
    <w:rsid w:val="00BA04A9"/>
    <w:rsid w:val="00BA06B5"/>
    <w:rsid w:val="00BA06F3"/>
    <w:rsid w:val="00BA0B21"/>
    <w:rsid w:val="00BA0BCA"/>
    <w:rsid w:val="00BA0C03"/>
    <w:rsid w:val="00BA0D74"/>
    <w:rsid w:val="00BA0E50"/>
    <w:rsid w:val="00BA112D"/>
    <w:rsid w:val="00BA11A9"/>
    <w:rsid w:val="00BA1206"/>
    <w:rsid w:val="00BA1577"/>
    <w:rsid w:val="00BA184A"/>
    <w:rsid w:val="00BA1BB8"/>
    <w:rsid w:val="00BA1BFA"/>
    <w:rsid w:val="00BA1D38"/>
    <w:rsid w:val="00BA1F33"/>
    <w:rsid w:val="00BA2040"/>
    <w:rsid w:val="00BA204F"/>
    <w:rsid w:val="00BA20A2"/>
    <w:rsid w:val="00BA2284"/>
    <w:rsid w:val="00BA238E"/>
    <w:rsid w:val="00BA24FE"/>
    <w:rsid w:val="00BA2572"/>
    <w:rsid w:val="00BA2714"/>
    <w:rsid w:val="00BA285F"/>
    <w:rsid w:val="00BA2864"/>
    <w:rsid w:val="00BA28A9"/>
    <w:rsid w:val="00BA29AE"/>
    <w:rsid w:val="00BA2C5F"/>
    <w:rsid w:val="00BA2DB8"/>
    <w:rsid w:val="00BA3095"/>
    <w:rsid w:val="00BA3326"/>
    <w:rsid w:val="00BA33F3"/>
    <w:rsid w:val="00BA3408"/>
    <w:rsid w:val="00BA3462"/>
    <w:rsid w:val="00BA34DA"/>
    <w:rsid w:val="00BA368A"/>
    <w:rsid w:val="00BA3834"/>
    <w:rsid w:val="00BA38CB"/>
    <w:rsid w:val="00BA3998"/>
    <w:rsid w:val="00BA3AE7"/>
    <w:rsid w:val="00BA43F8"/>
    <w:rsid w:val="00BA4524"/>
    <w:rsid w:val="00BA4720"/>
    <w:rsid w:val="00BA479D"/>
    <w:rsid w:val="00BA479E"/>
    <w:rsid w:val="00BA49B5"/>
    <w:rsid w:val="00BA4CCD"/>
    <w:rsid w:val="00BA4D7C"/>
    <w:rsid w:val="00BA4EC1"/>
    <w:rsid w:val="00BA4FF9"/>
    <w:rsid w:val="00BA5018"/>
    <w:rsid w:val="00BA50CB"/>
    <w:rsid w:val="00BA5284"/>
    <w:rsid w:val="00BA5348"/>
    <w:rsid w:val="00BA5578"/>
    <w:rsid w:val="00BA55E7"/>
    <w:rsid w:val="00BA5B5C"/>
    <w:rsid w:val="00BA5B6F"/>
    <w:rsid w:val="00BA5D16"/>
    <w:rsid w:val="00BA619B"/>
    <w:rsid w:val="00BA66DC"/>
    <w:rsid w:val="00BA6713"/>
    <w:rsid w:val="00BA6891"/>
    <w:rsid w:val="00BA68C2"/>
    <w:rsid w:val="00BA6B91"/>
    <w:rsid w:val="00BA6E41"/>
    <w:rsid w:val="00BA6FF3"/>
    <w:rsid w:val="00BA71C8"/>
    <w:rsid w:val="00BA768C"/>
    <w:rsid w:val="00BA7EE7"/>
    <w:rsid w:val="00BB024D"/>
    <w:rsid w:val="00BB03C7"/>
    <w:rsid w:val="00BB03E6"/>
    <w:rsid w:val="00BB04AD"/>
    <w:rsid w:val="00BB04D4"/>
    <w:rsid w:val="00BB05D3"/>
    <w:rsid w:val="00BB0A2D"/>
    <w:rsid w:val="00BB0C14"/>
    <w:rsid w:val="00BB0DE9"/>
    <w:rsid w:val="00BB0E40"/>
    <w:rsid w:val="00BB1213"/>
    <w:rsid w:val="00BB15EE"/>
    <w:rsid w:val="00BB15F0"/>
    <w:rsid w:val="00BB184B"/>
    <w:rsid w:val="00BB1911"/>
    <w:rsid w:val="00BB1D82"/>
    <w:rsid w:val="00BB2022"/>
    <w:rsid w:val="00BB2063"/>
    <w:rsid w:val="00BB24B7"/>
    <w:rsid w:val="00BB260D"/>
    <w:rsid w:val="00BB2834"/>
    <w:rsid w:val="00BB2A4C"/>
    <w:rsid w:val="00BB2BC4"/>
    <w:rsid w:val="00BB2DE5"/>
    <w:rsid w:val="00BB335E"/>
    <w:rsid w:val="00BB345C"/>
    <w:rsid w:val="00BB34A7"/>
    <w:rsid w:val="00BB3EC0"/>
    <w:rsid w:val="00BB3ECD"/>
    <w:rsid w:val="00BB41E1"/>
    <w:rsid w:val="00BB424B"/>
    <w:rsid w:val="00BB42D2"/>
    <w:rsid w:val="00BB4346"/>
    <w:rsid w:val="00BB44AE"/>
    <w:rsid w:val="00BB45E8"/>
    <w:rsid w:val="00BB4623"/>
    <w:rsid w:val="00BB49C3"/>
    <w:rsid w:val="00BB4A58"/>
    <w:rsid w:val="00BB4D19"/>
    <w:rsid w:val="00BB4F34"/>
    <w:rsid w:val="00BB4F7A"/>
    <w:rsid w:val="00BB509F"/>
    <w:rsid w:val="00BB50D4"/>
    <w:rsid w:val="00BB52B8"/>
    <w:rsid w:val="00BB5456"/>
    <w:rsid w:val="00BB591B"/>
    <w:rsid w:val="00BB59FF"/>
    <w:rsid w:val="00BB5A55"/>
    <w:rsid w:val="00BB5C5C"/>
    <w:rsid w:val="00BB5CF3"/>
    <w:rsid w:val="00BB5E9D"/>
    <w:rsid w:val="00BB5EB7"/>
    <w:rsid w:val="00BB69BE"/>
    <w:rsid w:val="00BB6CE8"/>
    <w:rsid w:val="00BB6D40"/>
    <w:rsid w:val="00BB7555"/>
    <w:rsid w:val="00BB767F"/>
    <w:rsid w:val="00BB7A2B"/>
    <w:rsid w:val="00BB7DF9"/>
    <w:rsid w:val="00BB7E1C"/>
    <w:rsid w:val="00BC024E"/>
    <w:rsid w:val="00BC074E"/>
    <w:rsid w:val="00BC0EC6"/>
    <w:rsid w:val="00BC0F39"/>
    <w:rsid w:val="00BC1063"/>
    <w:rsid w:val="00BC1481"/>
    <w:rsid w:val="00BC169C"/>
    <w:rsid w:val="00BC1908"/>
    <w:rsid w:val="00BC19B2"/>
    <w:rsid w:val="00BC19FF"/>
    <w:rsid w:val="00BC1BCB"/>
    <w:rsid w:val="00BC1D95"/>
    <w:rsid w:val="00BC1DE7"/>
    <w:rsid w:val="00BC2372"/>
    <w:rsid w:val="00BC23E2"/>
    <w:rsid w:val="00BC24D6"/>
    <w:rsid w:val="00BC2BD2"/>
    <w:rsid w:val="00BC2DA6"/>
    <w:rsid w:val="00BC2E7E"/>
    <w:rsid w:val="00BC3087"/>
    <w:rsid w:val="00BC31EC"/>
    <w:rsid w:val="00BC3273"/>
    <w:rsid w:val="00BC32FB"/>
    <w:rsid w:val="00BC387D"/>
    <w:rsid w:val="00BC3C50"/>
    <w:rsid w:val="00BC3D53"/>
    <w:rsid w:val="00BC3EC4"/>
    <w:rsid w:val="00BC4035"/>
    <w:rsid w:val="00BC407D"/>
    <w:rsid w:val="00BC4392"/>
    <w:rsid w:val="00BC4525"/>
    <w:rsid w:val="00BC49AE"/>
    <w:rsid w:val="00BC4BCB"/>
    <w:rsid w:val="00BC4D93"/>
    <w:rsid w:val="00BC5292"/>
    <w:rsid w:val="00BC55FA"/>
    <w:rsid w:val="00BC568D"/>
    <w:rsid w:val="00BC56AB"/>
    <w:rsid w:val="00BC588F"/>
    <w:rsid w:val="00BC594A"/>
    <w:rsid w:val="00BC59CE"/>
    <w:rsid w:val="00BC5A94"/>
    <w:rsid w:val="00BC5AEA"/>
    <w:rsid w:val="00BC5DC7"/>
    <w:rsid w:val="00BC5FA1"/>
    <w:rsid w:val="00BC60B6"/>
    <w:rsid w:val="00BC6215"/>
    <w:rsid w:val="00BC6246"/>
    <w:rsid w:val="00BC63CA"/>
    <w:rsid w:val="00BC6444"/>
    <w:rsid w:val="00BC64A7"/>
    <w:rsid w:val="00BC6537"/>
    <w:rsid w:val="00BC65ED"/>
    <w:rsid w:val="00BC66D6"/>
    <w:rsid w:val="00BC69D9"/>
    <w:rsid w:val="00BC6DC8"/>
    <w:rsid w:val="00BC6E7A"/>
    <w:rsid w:val="00BC70B7"/>
    <w:rsid w:val="00BC7145"/>
    <w:rsid w:val="00BC7385"/>
    <w:rsid w:val="00BC77CC"/>
    <w:rsid w:val="00BC7957"/>
    <w:rsid w:val="00BC7C3D"/>
    <w:rsid w:val="00BC7FE6"/>
    <w:rsid w:val="00BD0562"/>
    <w:rsid w:val="00BD063D"/>
    <w:rsid w:val="00BD08E1"/>
    <w:rsid w:val="00BD0A7F"/>
    <w:rsid w:val="00BD0AFA"/>
    <w:rsid w:val="00BD10B8"/>
    <w:rsid w:val="00BD1874"/>
    <w:rsid w:val="00BD210D"/>
    <w:rsid w:val="00BD231D"/>
    <w:rsid w:val="00BD26D7"/>
    <w:rsid w:val="00BD27F9"/>
    <w:rsid w:val="00BD2913"/>
    <w:rsid w:val="00BD2A2A"/>
    <w:rsid w:val="00BD2AA6"/>
    <w:rsid w:val="00BD2D27"/>
    <w:rsid w:val="00BD2DD7"/>
    <w:rsid w:val="00BD2F4F"/>
    <w:rsid w:val="00BD300F"/>
    <w:rsid w:val="00BD337E"/>
    <w:rsid w:val="00BD3DFF"/>
    <w:rsid w:val="00BD3E99"/>
    <w:rsid w:val="00BD4813"/>
    <w:rsid w:val="00BD530F"/>
    <w:rsid w:val="00BD54B1"/>
    <w:rsid w:val="00BD5654"/>
    <w:rsid w:val="00BD5DAB"/>
    <w:rsid w:val="00BD63C4"/>
    <w:rsid w:val="00BD6472"/>
    <w:rsid w:val="00BD67C2"/>
    <w:rsid w:val="00BD6816"/>
    <w:rsid w:val="00BD6836"/>
    <w:rsid w:val="00BD691F"/>
    <w:rsid w:val="00BD699A"/>
    <w:rsid w:val="00BD69A7"/>
    <w:rsid w:val="00BD6DB6"/>
    <w:rsid w:val="00BD6F71"/>
    <w:rsid w:val="00BD6FAE"/>
    <w:rsid w:val="00BD702D"/>
    <w:rsid w:val="00BD703A"/>
    <w:rsid w:val="00BD727B"/>
    <w:rsid w:val="00BD7333"/>
    <w:rsid w:val="00BD74D0"/>
    <w:rsid w:val="00BD7727"/>
    <w:rsid w:val="00BD77BA"/>
    <w:rsid w:val="00BD7C17"/>
    <w:rsid w:val="00BE01D2"/>
    <w:rsid w:val="00BE02C9"/>
    <w:rsid w:val="00BE03AD"/>
    <w:rsid w:val="00BE0822"/>
    <w:rsid w:val="00BE0D4D"/>
    <w:rsid w:val="00BE1531"/>
    <w:rsid w:val="00BE15B1"/>
    <w:rsid w:val="00BE17CC"/>
    <w:rsid w:val="00BE17D4"/>
    <w:rsid w:val="00BE1976"/>
    <w:rsid w:val="00BE1B09"/>
    <w:rsid w:val="00BE1BD8"/>
    <w:rsid w:val="00BE1D1D"/>
    <w:rsid w:val="00BE1DC7"/>
    <w:rsid w:val="00BE1EA5"/>
    <w:rsid w:val="00BE2096"/>
    <w:rsid w:val="00BE213D"/>
    <w:rsid w:val="00BE2177"/>
    <w:rsid w:val="00BE26DF"/>
    <w:rsid w:val="00BE2D19"/>
    <w:rsid w:val="00BE2F01"/>
    <w:rsid w:val="00BE2F09"/>
    <w:rsid w:val="00BE3116"/>
    <w:rsid w:val="00BE3462"/>
    <w:rsid w:val="00BE3519"/>
    <w:rsid w:val="00BE3709"/>
    <w:rsid w:val="00BE38D1"/>
    <w:rsid w:val="00BE3BB5"/>
    <w:rsid w:val="00BE3D51"/>
    <w:rsid w:val="00BE3E62"/>
    <w:rsid w:val="00BE3EAF"/>
    <w:rsid w:val="00BE3F39"/>
    <w:rsid w:val="00BE3F91"/>
    <w:rsid w:val="00BE421D"/>
    <w:rsid w:val="00BE4419"/>
    <w:rsid w:val="00BE444E"/>
    <w:rsid w:val="00BE48F9"/>
    <w:rsid w:val="00BE4DB7"/>
    <w:rsid w:val="00BE4ECC"/>
    <w:rsid w:val="00BE4F33"/>
    <w:rsid w:val="00BE4F80"/>
    <w:rsid w:val="00BE4FD7"/>
    <w:rsid w:val="00BE536D"/>
    <w:rsid w:val="00BE53DC"/>
    <w:rsid w:val="00BE54AF"/>
    <w:rsid w:val="00BE566F"/>
    <w:rsid w:val="00BE5759"/>
    <w:rsid w:val="00BE58CA"/>
    <w:rsid w:val="00BE592A"/>
    <w:rsid w:val="00BE5D8C"/>
    <w:rsid w:val="00BE60CF"/>
    <w:rsid w:val="00BE61F7"/>
    <w:rsid w:val="00BE62D2"/>
    <w:rsid w:val="00BE64F1"/>
    <w:rsid w:val="00BE6596"/>
    <w:rsid w:val="00BE6677"/>
    <w:rsid w:val="00BE6802"/>
    <w:rsid w:val="00BE690F"/>
    <w:rsid w:val="00BE6A11"/>
    <w:rsid w:val="00BE6E6F"/>
    <w:rsid w:val="00BE6F8E"/>
    <w:rsid w:val="00BE7049"/>
    <w:rsid w:val="00BE7127"/>
    <w:rsid w:val="00BE7275"/>
    <w:rsid w:val="00BE73B9"/>
    <w:rsid w:val="00BE749C"/>
    <w:rsid w:val="00BE7507"/>
    <w:rsid w:val="00BE7597"/>
    <w:rsid w:val="00BF047B"/>
    <w:rsid w:val="00BF08B6"/>
    <w:rsid w:val="00BF0930"/>
    <w:rsid w:val="00BF0E43"/>
    <w:rsid w:val="00BF0EEF"/>
    <w:rsid w:val="00BF10AC"/>
    <w:rsid w:val="00BF1182"/>
    <w:rsid w:val="00BF1379"/>
    <w:rsid w:val="00BF1449"/>
    <w:rsid w:val="00BF14F4"/>
    <w:rsid w:val="00BF175C"/>
    <w:rsid w:val="00BF1807"/>
    <w:rsid w:val="00BF1845"/>
    <w:rsid w:val="00BF18BA"/>
    <w:rsid w:val="00BF19E1"/>
    <w:rsid w:val="00BF1B21"/>
    <w:rsid w:val="00BF1D78"/>
    <w:rsid w:val="00BF1D7B"/>
    <w:rsid w:val="00BF2016"/>
    <w:rsid w:val="00BF239D"/>
    <w:rsid w:val="00BF2585"/>
    <w:rsid w:val="00BF261F"/>
    <w:rsid w:val="00BF26C7"/>
    <w:rsid w:val="00BF280C"/>
    <w:rsid w:val="00BF2C21"/>
    <w:rsid w:val="00BF2EFE"/>
    <w:rsid w:val="00BF3070"/>
    <w:rsid w:val="00BF3122"/>
    <w:rsid w:val="00BF31D8"/>
    <w:rsid w:val="00BF3517"/>
    <w:rsid w:val="00BF37FA"/>
    <w:rsid w:val="00BF388E"/>
    <w:rsid w:val="00BF3B78"/>
    <w:rsid w:val="00BF44D0"/>
    <w:rsid w:val="00BF4558"/>
    <w:rsid w:val="00BF4842"/>
    <w:rsid w:val="00BF49D0"/>
    <w:rsid w:val="00BF522E"/>
    <w:rsid w:val="00BF5948"/>
    <w:rsid w:val="00BF5B35"/>
    <w:rsid w:val="00BF5B56"/>
    <w:rsid w:val="00BF5C36"/>
    <w:rsid w:val="00BF5C72"/>
    <w:rsid w:val="00BF6354"/>
    <w:rsid w:val="00BF6590"/>
    <w:rsid w:val="00BF65A4"/>
    <w:rsid w:val="00BF6B3A"/>
    <w:rsid w:val="00BF6CEC"/>
    <w:rsid w:val="00BF6D01"/>
    <w:rsid w:val="00BF6E80"/>
    <w:rsid w:val="00BF7172"/>
    <w:rsid w:val="00BF733C"/>
    <w:rsid w:val="00BF74CA"/>
    <w:rsid w:val="00BF7ABC"/>
    <w:rsid w:val="00BF7B4E"/>
    <w:rsid w:val="00C00584"/>
    <w:rsid w:val="00C0069C"/>
    <w:rsid w:val="00C00B53"/>
    <w:rsid w:val="00C00B7F"/>
    <w:rsid w:val="00C00DB6"/>
    <w:rsid w:val="00C00DE8"/>
    <w:rsid w:val="00C00E66"/>
    <w:rsid w:val="00C00FFB"/>
    <w:rsid w:val="00C017DC"/>
    <w:rsid w:val="00C018B1"/>
    <w:rsid w:val="00C01A7E"/>
    <w:rsid w:val="00C01ABD"/>
    <w:rsid w:val="00C01AD4"/>
    <w:rsid w:val="00C01C99"/>
    <w:rsid w:val="00C01DDF"/>
    <w:rsid w:val="00C02277"/>
    <w:rsid w:val="00C02282"/>
    <w:rsid w:val="00C022F4"/>
    <w:rsid w:val="00C025A8"/>
    <w:rsid w:val="00C026DB"/>
    <w:rsid w:val="00C02727"/>
    <w:rsid w:val="00C02733"/>
    <w:rsid w:val="00C027BC"/>
    <w:rsid w:val="00C029C4"/>
    <w:rsid w:val="00C02B45"/>
    <w:rsid w:val="00C02CB4"/>
    <w:rsid w:val="00C0320B"/>
    <w:rsid w:val="00C0359C"/>
    <w:rsid w:val="00C0374A"/>
    <w:rsid w:val="00C03766"/>
    <w:rsid w:val="00C03CEC"/>
    <w:rsid w:val="00C0409B"/>
    <w:rsid w:val="00C040E5"/>
    <w:rsid w:val="00C041C3"/>
    <w:rsid w:val="00C0425B"/>
    <w:rsid w:val="00C04522"/>
    <w:rsid w:val="00C047CD"/>
    <w:rsid w:val="00C048FA"/>
    <w:rsid w:val="00C049C7"/>
    <w:rsid w:val="00C04A2D"/>
    <w:rsid w:val="00C04B3F"/>
    <w:rsid w:val="00C04E15"/>
    <w:rsid w:val="00C0512F"/>
    <w:rsid w:val="00C0520C"/>
    <w:rsid w:val="00C053E3"/>
    <w:rsid w:val="00C055F3"/>
    <w:rsid w:val="00C057A4"/>
    <w:rsid w:val="00C057DF"/>
    <w:rsid w:val="00C0581F"/>
    <w:rsid w:val="00C059B6"/>
    <w:rsid w:val="00C05F7F"/>
    <w:rsid w:val="00C06047"/>
    <w:rsid w:val="00C060BE"/>
    <w:rsid w:val="00C06718"/>
    <w:rsid w:val="00C06B98"/>
    <w:rsid w:val="00C06D3F"/>
    <w:rsid w:val="00C06F0A"/>
    <w:rsid w:val="00C06F44"/>
    <w:rsid w:val="00C07032"/>
    <w:rsid w:val="00C07148"/>
    <w:rsid w:val="00C07158"/>
    <w:rsid w:val="00C07548"/>
    <w:rsid w:val="00C07AB3"/>
    <w:rsid w:val="00C07BD9"/>
    <w:rsid w:val="00C07C77"/>
    <w:rsid w:val="00C07EA7"/>
    <w:rsid w:val="00C10198"/>
    <w:rsid w:val="00C101F0"/>
    <w:rsid w:val="00C1043E"/>
    <w:rsid w:val="00C10617"/>
    <w:rsid w:val="00C10A54"/>
    <w:rsid w:val="00C10B32"/>
    <w:rsid w:val="00C10E7E"/>
    <w:rsid w:val="00C10FD5"/>
    <w:rsid w:val="00C10FE7"/>
    <w:rsid w:val="00C114D9"/>
    <w:rsid w:val="00C11A2B"/>
    <w:rsid w:val="00C11B13"/>
    <w:rsid w:val="00C11B6B"/>
    <w:rsid w:val="00C11BDA"/>
    <w:rsid w:val="00C11C71"/>
    <w:rsid w:val="00C11E48"/>
    <w:rsid w:val="00C12004"/>
    <w:rsid w:val="00C120B7"/>
    <w:rsid w:val="00C1241C"/>
    <w:rsid w:val="00C129DD"/>
    <w:rsid w:val="00C1313C"/>
    <w:rsid w:val="00C133CE"/>
    <w:rsid w:val="00C1372C"/>
    <w:rsid w:val="00C13877"/>
    <w:rsid w:val="00C13C99"/>
    <w:rsid w:val="00C13E29"/>
    <w:rsid w:val="00C141F0"/>
    <w:rsid w:val="00C14374"/>
    <w:rsid w:val="00C143B7"/>
    <w:rsid w:val="00C14D6C"/>
    <w:rsid w:val="00C14DFE"/>
    <w:rsid w:val="00C14E53"/>
    <w:rsid w:val="00C14ED4"/>
    <w:rsid w:val="00C150D8"/>
    <w:rsid w:val="00C1524C"/>
    <w:rsid w:val="00C152CA"/>
    <w:rsid w:val="00C155C8"/>
    <w:rsid w:val="00C16086"/>
    <w:rsid w:val="00C161A4"/>
    <w:rsid w:val="00C16265"/>
    <w:rsid w:val="00C168B7"/>
    <w:rsid w:val="00C16BCE"/>
    <w:rsid w:val="00C16C63"/>
    <w:rsid w:val="00C16D2A"/>
    <w:rsid w:val="00C17125"/>
    <w:rsid w:val="00C1745C"/>
    <w:rsid w:val="00C175C6"/>
    <w:rsid w:val="00C179B9"/>
    <w:rsid w:val="00C17C7E"/>
    <w:rsid w:val="00C17DEF"/>
    <w:rsid w:val="00C200FF"/>
    <w:rsid w:val="00C20203"/>
    <w:rsid w:val="00C20398"/>
    <w:rsid w:val="00C20BFE"/>
    <w:rsid w:val="00C20C91"/>
    <w:rsid w:val="00C20DAB"/>
    <w:rsid w:val="00C20F4A"/>
    <w:rsid w:val="00C212B3"/>
    <w:rsid w:val="00C2139F"/>
    <w:rsid w:val="00C213DB"/>
    <w:rsid w:val="00C21595"/>
    <w:rsid w:val="00C215A9"/>
    <w:rsid w:val="00C216D3"/>
    <w:rsid w:val="00C21835"/>
    <w:rsid w:val="00C21858"/>
    <w:rsid w:val="00C21C08"/>
    <w:rsid w:val="00C21EFC"/>
    <w:rsid w:val="00C220C3"/>
    <w:rsid w:val="00C2220F"/>
    <w:rsid w:val="00C22A6C"/>
    <w:rsid w:val="00C22DA3"/>
    <w:rsid w:val="00C2321D"/>
    <w:rsid w:val="00C23243"/>
    <w:rsid w:val="00C234BB"/>
    <w:rsid w:val="00C237E0"/>
    <w:rsid w:val="00C23902"/>
    <w:rsid w:val="00C241BD"/>
    <w:rsid w:val="00C2428B"/>
    <w:rsid w:val="00C24389"/>
    <w:rsid w:val="00C24523"/>
    <w:rsid w:val="00C24594"/>
    <w:rsid w:val="00C246C5"/>
    <w:rsid w:val="00C246EF"/>
    <w:rsid w:val="00C24945"/>
    <w:rsid w:val="00C24B90"/>
    <w:rsid w:val="00C24CE6"/>
    <w:rsid w:val="00C24FDB"/>
    <w:rsid w:val="00C250B3"/>
    <w:rsid w:val="00C25232"/>
    <w:rsid w:val="00C25585"/>
    <w:rsid w:val="00C25802"/>
    <w:rsid w:val="00C2590B"/>
    <w:rsid w:val="00C25A26"/>
    <w:rsid w:val="00C25B40"/>
    <w:rsid w:val="00C25EDF"/>
    <w:rsid w:val="00C2624A"/>
    <w:rsid w:val="00C263AC"/>
    <w:rsid w:val="00C264C3"/>
    <w:rsid w:val="00C26608"/>
    <w:rsid w:val="00C26655"/>
    <w:rsid w:val="00C26698"/>
    <w:rsid w:val="00C2682A"/>
    <w:rsid w:val="00C26909"/>
    <w:rsid w:val="00C26B64"/>
    <w:rsid w:val="00C26B90"/>
    <w:rsid w:val="00C26DAB"/>
    <w:rsid w:val="00C26ED4"/>
    <w:rsid w:val="00C272E0"/>
    <w:rsid w:val="00C278A8"/>
    <w:rsid w:val="00C27970"/>
    <w:rsid w:val="00C279B5"/>
    <w:rsid w:val="00C27E05"/>
    <w:rsid w:val="00C27F23"/>
    <w:rsid w:val="00C27FB5"/>
    <w:rsid w:val="00C3000F"/>
    <w:rsid w:val="00C302B0"/>
    <w:rsid w:val="00C308C1"/>
    <w:rsid w:val="00C30AB3"/>
    <w:rsid w:val="00C30E1F"/>
    <w:rsid w:val="00C31190"/>
    <w:rsid w:val="00C311EA"/>
    <w:rsid w:val="00C3120B"/>
    <w:rsid w:val="00C3136C"/>
    <w:rsid w:val="00C31653"/>
    <w:rsid w:val="00C3171A"/>
    <w:rsid w:val="00C31727"/>
    <w:rsid w:val="00C31B50"/>
    <w:rsid w:val="00C31F4E"/>
    <w:rsid w:val="00C32045"/>
    <w:rsid w:val="00C325FF"/>
    <w:rsid w:val="00C326AE"/>
    <w:rsid w:val="00C32705"/>
    <w:rsid w:val="00C32C7B"/>
    <w:rsid w:val="00C3313D"/>
    <w:rsid w:val="00C336BC"/>
    <w:rsid w:val="00C33917"/>
    <w:rsid w:val="00C33929"/>
    <w:rsid w:val="00C33B72"/>
    <w:rsid w:val="00C33B8D"/>
    <w:rsid w:val="00C33F23"/>
    <w:rsid w:val="00C33F8D"/>
    <w:rsid w:val="00C3408C"/>
    <w:rsid w:val="00C3461E"/>
    <w:rsid w:val="00C3467A"/>
    <w:rsid w:val="00C3482A"/>
    <w:rsid w:val="00C3495F"/>
    <w:rsid w:val="00C34B74"/>
    <w:rsid w:val="00C34D6E"/>
    <w:rsid w:val="00C34E26"/>
    <w:rsid w:val="00C34E53"/>
    <w:rsid w:val="00C34E7E"/>
    <w:rsid w:val="00C34FB0"/>
    <w:rsid w:val="00C3506D"/>
    <w:rsid w:val="00C3544C"/>
    <w:rsid w:val="00C355EA"/>
    <w:rsid w:val="00C35804"/>
    <w:rsid w:val="00C35D34"/>
    <w:rsid w:val="00C35F15"/>
    <w:rsid w:val="00C3603D"/>
    <w:rsid w:val="00C3628A"/>
    <w:rsid w:val="00C36614"/>
    <w:rsid w:val="00C366A8"/>
    <w:rsid w:val="00C3672D"/>
    <w:rsid w:val="00C36A9A"/>
    <w:rsid w:val="00C36D99"/>
    <w:rsid w:val="00C36FED"/>
    <w:rsid w:val="00C373E5"/>
    <w:rsid w:val="00C374E6"/>
    <w:rsid w:val="00C37546"/>
    <w:rsid w:val="00C37606"/>
    <w:rsid w:val="00C3776E"/>
    <w:rsid w:val="00C37B0C"/>
    <w:rsid w:val="00C37DDB"/>
    <w:rsid w:val="00C4025A"/>
    <w:rsid w:val="00C402CD"/>
    <w:rsid w:val="00C403AB"/>
    <w:rsid w:val="00C403D0"/>
    <w:rsid w:val="00C40660"/>
    <w:rsid w:val="00C408BD"/>
    <w:rsid w:val="00C40F1A"/>
    <w:rsid w:val="00C415D4"/>
    <w:rsid w:val="00C417F6"/>
    <w:rsid w:val="00C41BD7"/>
    <w:rsid w:val="00C41C03"/>
    <w:rsid w:val="00C41C09"/>
    <w:rsid w:val="00C41DAD"/>
    <w:rsid w:val="00C41EAF"/>
    <w:rsid w:val="00C420A6"/>
    <w:rsid w:val="00C421B6"/>
    <w:rsid w:val="00C4235D"/>
    <w:rsid w:val="00C423AB"/>
    <w:rsid w:val="00C424CB"/>
    <w:rsid w:val="00C42BBF"/>
    <w:rsid w:val="00C42C5E"/>
    <w:rsid w:val="00C42DCB"/>
    <w:rsid w:val="00C42F2E"/>
    <w:rsid w:val="00C43403"/>
    <w:rsid w:val="00C43A0C"/>
    <w:rsid w:val="00C43B1B"/>
    <w:rsid w:val="00C43B1E"/>
    <w:rsid w:val="00C43F14"/>
    <w:rsid w:val="00C44018"/>
    <w:rsid w:val="00C4438F"/>
    <w:rsid w:val="00C44505"/>
    <w:rsid w:val="00C445A7"/>
    <w:rsid w:val="00C445FD"/>
    <w:rsid w:val="00C44639"/>
    <w:rsid w:val="00C446D7"/>
    <w:rsid w:val="00C4474C"/>
    <w:rsid w:val="00C44BD0"/>
    <w:rsid w:val="00C453FB"/>
    <w:rsid w:val="00C454D6"/>
    <w:rsid w:val="00C4562A"/>
    <w:rsid w:val="00C45AD5"/>
    <w:rsid w:val="00C45ED6"/>
    <w:rsid w:val="00C4611E"/>
    <w:rsid w:val="00C4615F"/>
    <w:rsid w:val="00C461A9"/>
    <w:rsid w:val="00C46250"/>
    <w:rsid w:val="00C4626C"/>
    <w:rsid w:val="00C4638F"/>
    <w:rsid w:val="00C46535"/>
    <w:rsid w:val="00C46769"/>
    <w:rsid w:val="00C4701F"/>
    <w:rsid w:val="00C470D2"/>
    <w:rsid w:val="00C472D9"/>
    <w:rsid w:val="00C472F0"/>
    <w:rsid w:val="00C47327"/>
    <w:rsid w:val="00C47602"/>
    <w:rsid w:val="00C47EA3"/>
    <w:rsid w:val="00C47ED3"/>
    <w:rsid w:val="00C47FCB"/>
    <w:rsid w:val="00C47FED"/>
    <w:rsid w:val="00C50140"/>
    <w:rsid w:val="00C5021F"/>
    <w:rsid w:val="00C5043E"/>
    <w:rsid w:val="00C50537"/>
    <w:rsid w:val="00C50779"/>
    <w:rsid w:val="00C50955"/>
    <w:rsid w:val="00C50A69"/>
    <w:rsid w:val="00C50A6D"/>
    <w:rsid w:val="00C50AC8"/>
    <w:rsid w:val="00C50ACF"/>
    <w:rsid w:val="00C50EA9"/>
    <w:rsid w:val="00C50F11"/>
    <w:rsid w:val="00C50F8F"/>
    <w:rsid w:val="00C513AA"/>
    <w:rsid w:val="00C51441"/>
    <w:rsid w:val="00C51534"/>
    <w:rsid w:val="00C51990"/>
    <w:rsid w:val="00C51B60"/>
    <w:rsid w:val="00C51F28"/>
    <w:rsid w:val="00C5202B"/>
    <w:rsid w:val="00C52061"/>
    <w:rsid w:val="00C520BA"/>
    <w:rsid w:val="00C520C6"/>
    <w:rsid w:val="00C524C4"/>
    <w:rsid w:val="00C52959"/>
    <w:rsid w:val="00C52A58"/>
    <w:rsid w:val="00C52C4F"/>
    <w:rsid w:val="00C52D5B"/>
    <w:rsid w:val="00C53064"/>
    <w:rsid w:val="00C53442"/>
    <w:rsid w:val="00C539F3"/>
    <w:rsid w:val="00C53C11"/>
    <w:rsid w:val="00C53C68"/>
    <w:rsid w:val="00C53E06"/>
    <w:rsid w:val="00C5419D"/>
    <w:rsid w:val="00C54325"/>
    <w:rsid w:val="00C5436D"/>
    <w:rsid w:val="00C544CE"/>
    <w:rsid w:val="00C54538"/>
    <w:rsid w:val="00C546CD"/>
    <w:rsid w:val="00C54915"/>
    <w:rsid w:val="00C549CF"/>
    <w:rsid w:val="00C54AB7"/>
    <w:rsid w:val="00C54B70"/>
    <w:rsid w:val="00C54CD9"/>
    <w:rsid w:val="00C54F8F"/>
    <w:rsid w:val="00C55130"/>
    <w:rsid w:val="00C553CE"/>
    <w:rsid w:val="00C554B2"/>
    <w:rsid w:val="00C555F6"/>
    <w:rsid w:val="00C55704"/>
    <w:rsid w:val="00C558EB"/>
    <w:rsid w:val="00C559A5"/>
    <w:rsid w:val="00C55AB4"/>
    <w:rsid w:val="00C55DAC"/>
    <w:rsid w:val="00C561B1"/>
    <w:rsid w:val="00C56316"/>
    <w:rsid w:val="00C56455"/>
    <w:rsid w:val="00C5666A"/>
    <w:rsid w:val="00C56D6D"/>
    <w:rsid w:val="00C56E32"/>
    <w:rsid w:val="00C56ED3"/>
    <w:rsid w:val="00C56EE0"/>
    <w:rsid w:val="00C57231"/>
    <w:rsid w:val="00C576C9"/>
    <w:rsid w:val="00C57EA8"/>
    <w:rsid w:val="00C600D6"/>
    <w:rsid w:val="00C60148"/>
    <w:rsid w:val="00C602E8"/>
    <w:rsid w:val="00C6069B"/>
    <w:rsid w:val="00C60741"/>
    <w:rsid w:val="00C60820"/>
    <w:rsid w:val="00C608A0"/>
    <w:rsid w:val="00C60CB0"/>
    <w:rsid w:val="00C60DA0"/>
    <w:rsid w:val="00C60EC2"/>
    <w:rsid w:val="00C61109"/>
    <w:rsid w:val="00C61113"/>
    <w:rsid w:val="00C61352"/>
    <w:rsid w:val="00C6169A"/>
    <w:rsid w:val="00C6176C"/>
    <w:rsid w:val="00C6182C"/>
    <w:rsid w:val="00C6192C"/>
    <w:rsid w:val="00C61B07"/>
    <w:rsid w:val="00C61C10"/>
    <w:rsid w:val="00C61ED3"/>
    <w:rsid w:val="00C6215C"/>
    <w:rsid w:val="00C62297"/>
    <w:rsid w:val="00C6258A"/>
    <w:rsid w:val="00C6259C"/>
    <w:rsid w:val="00C6266F"/>
    <w:rsid w:val="00C6292E"/>
    <w:rsid w:val="00C62977"/>
    <w:rsid w:val="00C62A1F"/>
    <w:rsid w:val="00C62FE3"/>
    <w:rsid w:val="00C630EA"/>
    <w:rsid w:val="00C6333E"/>
    <w:rsid w:val="00C6362C"/>
    <w:rsid w:val="00C636A7"/>
    <w:rsid w:val="00C6379D"/>
    <w:rsid w:val="00C63914"/>
    <w:rsid w:val="00C63958"/>
    <w:rsid w:val="00C63C68"/>
    <w:rsid w:val="00C64228"/>
    <w:rsid w:val="00C64238"/>
    <w:rsid w:val="00C6445E"/>
    <w:rsid w:val="00C64499"/>
    <w:rsid w:val="00C64B00"/>
    <w:rsid w:val="00C64B46"/>
    <w:rsid w:val="00C64B5E"/>
    <w:rsid w:val="00C6505B"/>
    <w:rsid w:val="00C6515A"/>
    <w:rsid w:val="00C6524F"/>
    <w:rsid w:val="00C65442"/>
    <w:rsid w:val="00C654D3"/>
    <w:rsid w:val="00C65506"/>
    <w:rsid w:val="00C656BD"/>
    <w:rsid w:val="00C65A05"/>
    <w:rsid w:val="00C65D2D"/>
    <w:rsid w:val="00C65D34"/>
    <w:rsid w:val="00C65D58"/>
    <w:rsid w:val="00C66455"/>
    <w:rsid w:val="00C664E4"/>
    <w:rsid w:val="00C66574"/>
    <w:rsid w:val="00C66889"/>
    <w:rsid w:val="00C66A26"/>
    <w:rsid w:val="00C66BA2"/>
    <w:rsid w:val="00C66D94"/>
    <w:rsid w:val="00C66E0F"/>
    <w:rsid w:val="00C671F1"/>
    <w:rsid w:val="00C67315"/>
    <w:rsid w:val="00C674E6"/>
    <w:rsid w:val="00C6779E"/>
    <w:rsid w:val="00C67896"/>
    <w:rsid w:val="00C67907"/>
    <w:rsid w:val="00C67B55"/>
    <w:rsid w:val="00C67BE4"/>
    <w:rsid w:val="00C67E74"/>
    <w:rsid w:val="00C7016F"/>
    <w:rsid w:val="00C7053A"/>
    <w:rsid w:val="00C70730"/>
    <w:rsid w:val="00C7075B"/>
    <w:rsid w:val="00C70997"/>
    <w:rsid w:val="00C70A3F"/>
    <w:rsid w:val="00C71060"/>
    <w:rsid w:val="00C7126A"/>
    <w:rsid w:val="00C7138F"/>
    <w:rsid w:val="00C7168B"/>
    <w:rsid w:val="00C71856"/>
    <w:rsid w:val="00C71886"/>
    <w:rsid w:val="00C71BA9"/>
    <w:rsid w:val="00C71E94"/>
    <w:rsid w:val="00C7213C"/>
    <w:rsid w:val="00C725F9"/>
    <w:rsid w:val="00C72683"/>
    <w:rsid w:val="00C72710"/>
    <w:rsid w:val="00C72DC7"/>
    <w:rsid w:val="00C72F55"/>
    <w:rsid w:val="00C734F2"/>
    <w:rsid w:val="00C73B01"/>
    <w:rsid w:val="00C73C1B"/>
    <w:rsid w:val="00C73D7D"/>
    <w:rsid w:val="00C73E0C"/>
    <w:rsid w:val="00C73E9C"/>
    <w:rsid w:val="00C73EEC"/>
    <w:rsid w:val="00C73F70"/>
    <w:rsid w:val="00C74828"/>
    <w:rsid w:val="00C74E40"/>
    <w:rsid w:val="00C75304"/>
    <w:rsid w:val="00C7546C"/>
    <w:rsid w:val="00C75A54"/>
    <w:rsid w:val="00C75A9B"/>
    <w:rsid w:val="00C75C64"/>
    <w:rsid w:val="00C75D79"/>
    <w:rsid w:val="00C75F1A"/>
    <w:rsid w:val="00C76065"/>
    <w:rsid w:val="00C761A1"/>
    <w:rsid w:val="00C763E1"/>
    <w:rsid w:val="00C766F7"/>
    <w:rsid w:val="00C76A80"/>
    <w:rsid w:val="00C76A9D"/>
    <w:rsid w:val="00C76AA4"/>
    <w:rsid w:val="00C76AA7"/>
    <w:rsid w:val="00C76B92"/>
    <w:rsid w:val="00C76E15"/>
    <w:rsid w:val="00C77012"/>
    <w:rsid w:val="00C773B0"/>
    <w:rsid w:val="00C774C6"/>
    <w:rsid w:val="00C77C7D"/>
    <w:rsid w:val="00C77E72"/>
    <w:rsid w:val="00C77E8D"/>
    <w:rsid w:val="00C806E7"/>
    <w:rsid w:val="00C80870"/>
    <w:rsid w:val="00C80E9D"/>
    <w:rsid w:val="00C811CA"/>
    <w:rsid w:val="00C81303"/>
    <w:rsid w:val="00C814A0"/>
    <w:rsid w:val="00C815F7"/>
    <w:rsid w:val="00C81D1B"/>
    <w:rsid w:val="00C81E74"/>
    <w:rsid w:val="00C81FA2"/>
    <w:rsid w:val="00C820E5"/>
    <w:rsid w:val="00C82135"/>
    <w:rsid w:val="00C82431"/>
    <w:rsid w:val="00C82894"/>
    <w:rsid w:val="00C82A8E"/>
    <w:rsid w:val="00C82AF4"/>
    <w:rsid w:val="00C82C21"/>
    <w:rsid w:val="00C82F7C"/>
    <w:rsid w:val="00C831C9"/>
    <w:rsid w:val="00C83229"/>
    <w:rsid w:val="00C83684"/>
    <w:rsid w:val="00C83808"/>
    <w:rsid w:val="00C83A3E"/>
    <w:rsid w:val="00C83C65"/>
    <w:rsid w:val="00C83C71"/>
    <w:rsid w:val="00C83E08"/>
    <w:rsid w:val="00C83FEA"/>
    <w:rsid w:val="00C849BD"/>
    <w:rsid w:val="00C84A45"/>
    <w:rsid w:val="00C85139"/>
    <w:rsid w:val="00C85167"/>
    <w:rsid w:val="00C852FB"/>
    <w:rsid w:val="00C8562F"/>
    <w:rsid w:val="00C8567A"/>
    <w:rsid w:val="00C85BC3"/>
    <w:rsid w:val="00C85BF6"/>
    <w:rsid w:val="00C85CF6"/>
    <w:rsid w:val="00C85E6D"/>
    <w:rsid w:val="00C85EF1"/>
    <w:rsid w:val="00C86082"/>
    <w:rsid w:val="00C8641A"/>
    <w:rsid w:val="00C86568"/>
    <w:rsid w:val="00C865A8"/>
    <w:rsid w:val="00C86713"/>
    <w:rsid w:val="00C86787"/>
    <w:rsid w:val="00C8687F"/>
    <w:rsid w:val="00C869B4"/>
    <w:rsid w:val="00C86A0B"/>
    <w:rsid w:val="00C86A88"/>
    <w:rsid w:val="00C86D03"/>
    <w:rsid w:val="00C86DC0"/>
    <w:rsid w:val="00C86E71"/>
    <w:rsid w:val="00C86F0F"/>
    <w:rsid w:val="00C87087"/>
    <w:rsid w:val="00C871EA"/>
    <w:rsid w:val="00C8737D"/>
    <w:rsid w:val="00C873F3"/>
    <w:rsid w:val="00C875E4"/>
    <w:rsid w:val="00C87845"/>
    <w:rsid w:val="00C87993"/>
    <w:rsid w:val="00C87C0E"/>
    <w:rsid w:val="00C9010C"/>
    <w:rsid w:val="00C9051E"/>
    <w:rsid w:val="00C905AE"/>
    <w:rsid w:val="00C905D0"/>
    <w:rsid w:val="00C90871"/>
    <w:rsid w:val="00C9107C"/>
    <w:rsid w:val="00C911CE"/>
    <w:rsid w:val="00C91313"/>
    <w:rsid w:val="00C91410"/>
    <w:rsid w:val="00C91474"/>
    <w:rsid w:val="00C914C3"/>
    <w:rsid w:val="00C915EF"/>
    <w:rsid w:val="00C9163F"/>
    <w:rsid w:val="00C917D5"/>
    <w:rsid w:val="00C91862"/>
    <w:rsid w:val="00C9192D"/>
    <w:rsid w:val="00C92052"/>
    <w:rsid w:val="00C920A9"/>
    <w:rsid w:val="00C921F8"/>
    <w:rsid w:val="00C922B2"/>
    <w:rsid w:val="00C922FF"/>
    <w:rsid w:val="00C925E2"/>
    <w:rsid w:val="00C9275B"/>
    <w:rsid w:val="00C92784"/>
    <w:rsid w:val="00C927E0"/>
    <w:rsid w:val="00C929AB"/>
    <w:rsid w:val="00C92B49"/>
    <w:rsid w:val="00C933AF"/>
    <w:rsid w:val="00C935DB"/>
    <w:rsid w:val="00C9363A"/>
    <w:rsid w:val="00C93673"/>
    <w:rsid w:val="00C9376C"/>
    <w:rsid w:val="00C937C9"/>
    <w:rsid w:val="00C93899"/>
    <w:rsid w:val="00C93A13"/>
    <w:rsid w:val="00C93DE8"/>
    <w:rsid w:val="00C93E84"/>
    <w:rsid w:val="00C9404E"/>
    <w:rsid w:val="00C940AD"/>
    <w:rsid w:val="00C94183"/>
    <w:rsid w:val="00C941AB"/>
    <w:rsid w:val="00C94299"/>
    <w:rsid w:val="00C946E2"/>
    <w:rsid w:val="00C947B1"/>
    <w:rsid w:val="00C94BC4"/>
    <w:rsid w:val="00C94F56"/>
    <w:rsid w:val="00C94FE5"/>
    <w:rsid w:val="00C950AA"/>
    <w:rsid w:val="00C95267"/>
    <w:rsid w:val="00C9546B"/>
    <w:rsid w:val="00C9558C"/>
    <w:rsid w:val="00C955DC"/>
    <w:rsid w:val="00C95A75"/>
    <w:rsid w:val="00C95EB8"/>
    <w:rsid w:val="00C95F73"/>
    <w:rsid w:val="00C960E1"/>
    <w:rsid w:val="00C96167"/>
    <w:rsid w:val="00C962CE"/>
    <w:rsid w:val="00C96479"/>
    <w:rsid w:val="00C96AD5"/>
    <w:rsid w:val="00C96B5C"/>
    <w:rsid w:val="00C96DA1"/>
    <w:rsid w:val="00C97038"/>
    <w:rsid w:val="00C970F7"/>
    <w:rsid w:val="00C97117"/>
    <w:rsid w:val="00C9732C"/>
    <w:rsid w:val="00C97468"/>
    <w:rsid w:val="00C974BC"/>
    <w:rsid w:val="00C97950"/>
    <w:rsid w:val="00C979D7"/>
    <w:rsid w:val="00CA007E"/>
    <w:rsid w:val="00CA04EF"/>
    <w:rsid w:val="00CA0B0A"/>
    <w:rsid w:val="00CA0B0C"/>
    <w:rsid w:val="00CA0CF4"/>
    <w:rsid w:val="00CA0E3A"/>
    <w:rsid w:val="00CA10CB"/>
    <w:rsid w:val="00CA1501"/>
    <w:rsid w:val="00CA1756"/>
    <w:rsid w:val="00CA19D6"/>
    <w:rsid w:val="00CA1DC8"/>
    <w:rsid w:val="00CA25DB"/>
    <w:rsid w:val="00CA2720"/>
    <w:rsid w:val="00CA273C"/>
    <w:rsid w:val="00CA273E"/>
    <w:rsid w:val="00CA2F64"/>
    <w:rsid w:val="00CA3504"/>
    <w:rsid w:val="00CA353C"/>
    <w:rsid w:val="00CA356F"/>
    <w:rsid w:val="00CA376C"/>
    <w:rsid w:val="00CA3AB6"/>
    <w:rsid w:val="00CA3B20"/>
    <w:rsid w:val="00CA3BBB"/>
    <w:rsid w:val="00CA3DAB"/>
    <w:rsid w:val="00CA3F8F"/>
    <w:rsid w:val="00CA4118"/>
    <w:rsid w:val="00CA438C"/>
    <w:rsid w:val="00CA4513"/>
    <w:rsid w:val="00CA4664"/>
    <w:rsid w:val="00CA46DA"/>
    <w:rsid w:val="00CA4740"/>
    <w:rsid w:val="00CA48BF"/>
    <w:rsid w:val="00CA4A55"/>
    <w:rsid w:val="00CA4AAE"/>
    <w:rsid w:val="00CA4E2D"/>
    <w:rsid w:val="00CA5401"/>
    <w:rsid w:val="00CA5725"/>
    <w:rsid w:val="00CA57B6"/>
    <w:rsid w:val="00CA5AF2"/>
    <w:rsid w:val="00CA5B79"/>
    <w:rsid w:val="00CA5C16"/>
    <w:rsid w:val="00CA5D22"/>
    <w:rsid w:val="00CA60F9"/>
    <w:rsid w:val="00CA6167"/>
    <w:rsid w:val="00CA6283"/>
    <w:rsid w:val="00CA65AB"/>
    <w:rsid w:val="00CA679B"/>
    <w:rsid w:val="00CA68E2"/>
    <w:rsid w:val="00CA6A56"/>
    <w:rsid w:val="00CA6E30"/>
    <w:rsid w:val="00CA6F13"/>
    <w:rsid w:val="00CA717C"/>
    <w:rsid w:val="00CA71A9"/>
    <w:rsid w:val="00CA71F2"/>
    <w:rsid w:val="00CA743D"/>
    <w:rsid w:val="00CA7740"/>
    <w:rsid w:val="00CA7B34"/>
    <w:rsid w:val="00CA7B94"/>
    <w:rsid w:val="00CA7CF6"/>
    <w:rsid w:val="00CB008F"/>
    <w:rsid w:val="00CB0702"/>
    <w:rsid w:val="00CB0775"/>
    <w:rsid w:val="00CB09B5"/>
    <w:rsid w:val="00CB0A75"/>
    <w:rsid w:val="00CB0CEB"/>
    <w:rsid w:val="00CB0F05"/>
    <w:rsid w:val="00CB1074"/>
    <w:rsid w:val="00CB12CC"/>
    <w:rsid w:val="00CB155F"/>
    <w:rsid w:val="00CB1718"/>
    <w:rsid w:val="00CB172C"/>
    <w:rsid w:val="00CB1910"/>
    <w:rsid w:val="00CB1AFB"/>
    <w:rsid w:val="00CB1C0F"/>
    <w:rsid w:val="00CB1DB0"/>
    <w:rsid w:val="00CB1EB3"/>
    <w:rsid w:val="00CB1F1F"/>
    <w:rsid w:val="00CB20C3"/>
    <w:rsid w:val="00CB21E9"/>
    <w:rsid w:val="00CB2472"/>
    <w:rsid w:val="00CB24AA"/>
    <w:rsid w:val="00CB2545"/>
    <w:rsid w:val="00CB2580"/>
    <w:rsid w:val="00CB278C"/>
    <w:rsid w:val="00CB29E8"/>
    <w:rsid w:val="00CB2CF5"/>
    <w:rsid w:val="00CB3120"/>
    <w:rsid w:val="00CB3140"/>
    <w:rsid w:val="00CB31A6"/>
    <w:rsid w:val="00CB3336"/>
    <w:rsid w:val="00CB35BF"/>
    <w:rsid w:val="00CB3684"/>
    <w:rsid w:val="00CB37EC"/>
    <w:rsid w:val="00CB3AC9"/>
    <w:rsid w:val="00CB3B16"/>
    <w:rsid w:val="00CB3E3E"/>
    <w:rsid w:val="00CB41BE"/>
    <w:rsid w:val="00CB4685"/>
    <w:rsid w:val="00CB493B"/>
    <w:rsid w:val="00CB496A"/>
    <w:rsid w:val="00CB497F"/>
    <w:rsid w:val="00CB4D75"/>
    <w:rsid w:val="00CB4F46"/>
    <w:rsid w:val="00CB4F70"/>
    <w:rsid w:val="00CB526B"/>
    <w:rsid w:val="00CB5BBA"/>
    <w:rsid w:val="00CB5C0E"/>
    <w:rsid w:val="00CB5D70"/>
    <w:rsid w:val="00CB5E3E"/>
    <w:rsid w:val="00CB5E8A"/>
    <w:rsid w:val="00CB5F83"/>
    <w:rsid w:val="00CB5FA3"/>
    <w:rsid w:val="00CB6430"/>
    <w:rsid w:val="00CB6702"/>
    <w:rsid w:val="00CB697F"/>
    <w:rsid w:val="00CB6DE0"/>
    <w:rsid w:val="00CB6E49"/>
    <w:rsid w:val="00CB70CC"/>
    <w:rsid w:val="00CB72EC"/>
    <w:rsid w:val="00CB7964"/>
    <w:rsid w:val="00CB796E"/>
    <w:rsid w:val="00CB7B83"/>
    <w:rsid w:val="00CB7BB5"/>
    <w:rsid w:val="00CB7E18"/>
    <w:rsid w:val="00CC0023"/>
    <w:rsid w:val="00CC00CB"/>
    <w:rsid w:val="00CC013A"/>
    <w:rsid w:val="00CC0731"/>
    <w:rsid w:val="00CC0977"/>
    <w:rsid w:val="00CC0E62"/>
    <w:rsid w:val="00CC0F1D"/>
    <w:rsid w:val="00CC0FF8"/>
    <w:rsid w:val="00CC1163"/>
    <w:rsid w:val="00CC14D1"/>
    <w:rsid w:val="00CC1756"/>
    <w:rsid w:val="00CC18CF"/>
    <w:rsid w:val="00CC18DF"/>
    <w:rsid w:val="00CC1CAF"/>
    <w:rsid w:val="00CC1F45"/>
    <w:rsid w:val="00CC1F48"/>
    <w:rsid w:val="00CC23FD"/>
    <w:rsid w:val="00CC27C7"/>
    <w:rsid w:val="00CC27EC"/>
    <w:rsid w:val="00CC29AD"/>
    <w:rsid w:val="00CC29CE"/>
    <w:rsid w:val="00CC3678"/>
    <w:rsid w:val="00CC3972"/>
    <w:rsid w:val="00CC39A2"/>
    <w:rsid w:val="00CC3C55"/>
    <w:rsid w:val="00CC3F07"/>
    <w:rsid w:val="00CC3FC5"/>
    <w:rsid w:val="00CC400D"/>
    <w:rsid w:val="00CC4242"/>
    <w:rsid w:val="00CC4673"/>
    <w:rsid w:val="00CC4A61"/>
    <w:rsid w:val="00CC4C93"/>
    <w:rsid w:val="00CC4DD6"/>
    <w:rsid w:val="00CC4EEB"/>
    <w:rsid w:val="00CC5209"/>
    <w:rsid w:val="00CC5530"/>
    <w:rsid w:val="00CC56B7"/>
    <w:rsid w:val="00CC5713"/>
    <w:rsid w:val="00CC57CE"/>
    <w:rsid w:val="00CC59AE"/>
    <w:rsid w:val="00CC5D98"/>
    <w:rsid w:val="00CC5E29"/>
    <w:rsid w:val="00CC5EDA"/>
    <w:rsid w:val="00CC5F72"/>
    <w:rsid w:val="00CC6054"/>
    <w:rsid w:val="00CC6211"/>
    <w:rsid w:val="00CC6371"/>
    <w:rsid w:val="00CC6451"/>
    <w:rsid w:val="00CC660D"/>
    <w:rsid w:val="00CC669F"/>
    <w:rsid w:val="00CC695E"/>
    <w:rsid w:val="00CC6F19"/>
    <w:rsid w:val="00CC7064"/>
    <w:rsid w:val="00CC71BE"/>
    <w:rsid w:val="00CC786A"/>
    <w:rsid w:val="00CC79CD"/>
    <w:rsid w:val="00CC7AE3"/>
    <w:rsid w:val="00CC7D21"/>
    <w:rsid w:val="00CC7E03"/>
    <w:rsid w:val="00CD0044"/>
    <w:rsid w:val="00CD0117"/>
    <w:rsid w:val="00CD017E"/>
    <w:rsid w:val="00CD0259"/>
    <w:rsid w:val="00CD0431"/>
    <w:rsid w:val="00CD054A"/>
    <w:rsid w:val="00CD062C"/>
    <w:rsid w:val="00CD0726"/>
    <w:rsid w:val="00CD096A"/>
    <w:rsid w:val="00CD0F64"/>
    <w:rsid w:val="00CD10DE"/>
    <w:rsid w:val="00CD159B"/>
    <w:rsid w:val="00CD17A2"/>
    <w:rsid w:val="00CD1B31"/>
    <w:rsid w:val="00CD1B7A"/>
    <w:rsid w:val="00CD1BCA"/>
    <w:rsid w:val="00CD1E1D"/>
    <w:rsid w:val="00CD1E3B"/>
    <w:rsid w:val="00CD1E7F"/>
    <w:rsid w:val="00CD229A"/>
    <w:rsid w:val="00CD22D7"/>
    <w:rsid w:val="00CD24F8"/>
    <w:rsid w:val="00CD2868"/>
    <w:rsid w:val="00CD2ACE"/>
    <w:rsid w:val="00CD2E97"/>
    <w:rsid w:val="00CD31CF"/>
    <w:rsid w:val="00CD345C"/>
    <w:rsid w:val="00CD35CE"/>
    <w:rsid w:val="00CD375F"/>
    <w:rsid w:val="00CD3BD2"/>
    <w:rsid w:val="00CD3D8D"/>
    <w:rsid w:val="00CD3FB7"/>
    <w:rsid w:val="00CD401C"/>
    <w:rsid w:val="00CD407A"/>
    <w:rsid w:val="00CD4599"/>
    <w:rsid w:val="00CD467F"/>
    <w:rsid w:val="00CD49CD"/>
    <w:rsid w:val="00CD4CC5"/>
    <w:rsid w:val="00CD4ECF"/>
    <w:rsid w:val="00CD5006"/>
    <w:rsid w:val="00CD54B9"/>
    <w:rsid w:val="00CD56CF"/>
    <w:rsid w:val="00CD5865"/>
    <w:rsid w:val="00CD5CFB"/>
    <w:rsid w:val="00CD5FF2"/>
    <w:rsid w:val="00CD6431"/>
    <w:rsid w:val="00CD68A6"/>
    <w:rsid w:val="00CD6ABA"/>
    <w:rsid w:val="00CD6F73"/>
    <w:rsid w:val="00CD7123"/>
    <w:rsid w:val="00CD72DC"/>
    <w:rsid w:val="00CD732E"/>
    <w:rsid w:val="00CD7455"/>
    <w:rsid w:val="00CD79C0"/>
    <w:rsid w:val="00CD7BA8"/>
    <w:rsid w:val="00CD7C88"/>
    <w:rsid w:val="00CD7DE5"/>
    <w:rsid w:val="00CE0354"/>
    <w:rsid w:val="00CE0619"/>
    <w:rsid w:val="00CE0668"/>
    <w:rsid w:val="00CE0791"/>
    <w:rsid w:val="00CE0A36"/>
    <w:rsid w:val="00CE0B92"/>
    <w:rsid w:val="00CE0C04"/>
    <w:rsid w:val="00CE0DF7"/>
    <w:rsid w:val="00CE11D3"/>
    <w:rsid w:val="00CE14E0"/>
    <w:rsid w:val="00CE1574"/>
    <w:rsid w:val="00CE1C6C"/>
    <w:rsid w:val="00CE1C83"/>
    <w:rsid w:val="00CE1E79"/>
    <w:rsid w:val="00CE20D4"/>
    <w:rsid w:val="00CE263C"/>
    <w:rsid w:val="00CE2699"/>
    <w:rsid w:val="00CE2852"/>
    <w:rsid w:val="00CE28B8"/>
    <w:rsid w:val="00CE2D01"/>
    <w:rsid w:val="00CE2FCF"/>
    <w:rsid w:val="00CE30DE"/>
    <w:rsid w:val="00CE36BE"/>
    <w:rsid w:val="00CE3709"/>
    <w:rsid w:val="00CE3735"/>
    <w:rsid w:val="00CE379C"/>
    <w:rsid w:val="00CE3870"/>
    <w:rsid w:val="00CE3C4F"/>
    <w:rsid w:val="00CE3C9B"/>
    <w:rsid w:val="00CE3CFF"/>
    <w:rsid w:val="00CE3EF8"/>
    <w:rsid w:val="00CE3F18"/>
    <w:rsid w:val="00CE422B"/>
    <w:rsid w:val="00CE4397"/>
    <w:rsid w:val="00CE43DC"/>
    <w:rsid w:val="00CE45C2"/>
    <w:rsid w:val="00CE45CD"/>
    <w:rsid w:val="00CE49FF"/>
    <w:rsid w:val="00CE4AF4"/>
    <w:rsid w:val="00CE4DFE"/>
    <w:rsid w:val="00CE4FEA"/>
    <w:rsid w:val="00CE50AF"/>
    <w:rsid w:val="00CE51F9"/>
    <w:rsid w:val="00CE5301"/>
    <w:rsid w:val="00CE54AF"/>
    <w:rsid w:val="00CE580D"/>
    <w:rsid w:val="00CE62B7"/>
    <w:rsid w:val="00CE62C4"/>
    <w:rsid w:val="00CE6639"/>
    <w:rsid w:val="00CE688A"/>
    <w:rsid w:val="00CE68AE"/>
    <w:rsid w:val="00CE690C"/>
    <w:rsid w:val="00CE6A05"/>
    <w:rsid w:val="00CE6AA6"/>
    <w:rsid w:val="00CE6B5C"/>
    <w:rsid w:val="00CE6C90"/>
    <w:rsid w:val="00CE73A9"/>
    <w:rsid w:val="00CE7AA4"/>
    <w:rsid w:val="00CE7B8B"/>
    <w:rsid w:val="00CE7C87"/>
    <w:rsid w:val="00CE7FC1"/>
    <w:rsid w:val="00CF0250"/>
    <w:rsid w:val="00CF04A3"/>
    <w:rsid w:val="00CF076C"/>
    <w:rsid w:val="00CF0B56"/>
    <w:rsid w:val="00CF0F07"/>
    <w:rsid w:val="00CF114F"/>
    <w:rsid w:val="00CF1532"/>
    <w:rsid w:val="00CF1551"/>
    <w:rsid w:val="00CF1BA5"/>
    <w:rsid w:val="00CF1BCD"/>
    <w:rsid w:val="00CF1DAA"/>
    <w:rsid w:val="00CF1E62"/>
    <w:rsid w:val="00CF1FA8"/>
    <w:rsid w:val="00CF214A"/>
    <w:rsid w:val="00CF215B"/>
    <w:rsid w:val="00CF233F"/>
    <w:rsid w:val="00CF2822"/>
    <w:rsid w:val="00CF286C"/>
    <w:rsid w:val="00CF291F"/>
    <w:rsid w:val="00CF31DA"/>
    <w:rsid w:val="00CF33C5"/>
    <w:rsid w:val="00CF340B"/>
    <w:rsid w:val="00CF34C0"/>
    <w:rsid w:val="00CF3859"/>
    <w:rsid w:val="00CF38AE"/>
    <w:rsid w:val="00CF3A17"/>
    <w:rsid w:val="00CF3C32"/>
    <w:rsid w:val="00CF3CDE"/>
    <w:rsid w:val="00CF431B"/>
    <w:rsid w:val="00CF4344"/>
    <w:rsid w:val="00CF444E"/>
    <w:rsid w:val="00CF4479"/>
    <w:rsid w:val="00CF44D4"/>
    <w:rsid w:val="00CF45B9"/>
    <w:rsid w:val="00CF4609"/>
    <w:rsid w:val="00CF4B3B"/>
    <w:rsid w:val="00CF4C33"/>
    <w:rsid w:val="00CF5062"/>
    <w:rsid w:val="00CF5064"/>
    <w:rsid w:val="00CF51FE"/>
    <w:rsid w:val="00CF5801"/>
    <w:rsid w:val="00CF5A34"/>
    <w:rsid w:val="00CF5AAC"/>
    <w:rsid w:val="00CF6019"/>
    <w:rsid w:val="00CF60E7"/>
    <w:rsid w:val="00CF61DD"/>
    <w:rsid w:val="00CF68F4"/>
    <w:rsid w:val="00CF693D"/>
    <w:rsid w:val="00CF6B50"/>
    <w:rsid w:val="00CF6BD2"/>
    <w:rsid w:val="00CF6BF2"/>
    <w:rsid w:val="00CF6E5A"/>
    <w:rsid w:val="00CF6F3F"/>
    <w:rsid w:val="00CF708D"/>
    <w:rsid w:val="00CF70E4"/>
    <w:rsid w:val="00CF735B"/>
    <w:rsid w:val="00CF7795"/>
    <w:rsid w:val="00CF796E"/>
    <w:rsid w:val="00CF7DBA"/>
    <w:rsid w:val="00CF7E81"/>
    <w:rsid w:val="00CF7EB3"/>
    <w:rsid w:val="00CF7F86"/>
    <w:rsid w:val="00D0022D"/>
    <w:rsid w:val="00D002A7"/>
    <w:rsid w:val="00D00419"/>
    <w:rsid w:val="00D00535"/>
    <w:rsid w:val="00D007D3"/>
    <w:rsid w:val="00D00935"/>
    <w:rsid w:val="00D009D3"/>
    <w:rsid w:val="00D00A83"/>
    <w:rsid w:val="00D00CB8"/>
    <w:rsid w:val="00D01413"/>
    <w:rsid w:val="00D016AC"/>
    <w:rsid w:val="00D016FA"/>
    <w:rsid w:val="00D01783"/>
    <w:rsid w:val="00D01F06"/>
    <w:rsid w:val="00D01F9A"/>
    <w:rsid w:val="00D0216A"/>
    <w:rsid w:val="00D02548"/>
    <w:rsid w:val="00D02760"/>
    <w:rsid w:val="00D027E8"/>
    <w:rsid w:val="00D02C67"/>
    <w:rsid w:val="00D02D0F"/>
    <w:rsid w:val="00D02D23"/>
    <w:rsid w:val="00D030C6"/>
    <w:rsid w:val="00D031D8"/>
    <w:rsid w:val="00D0325F"/>
    <w:rsid w:val="00D03490"/>
    <w:rsid w:val="00D034C5"/>
    <w:rsid w:val="00D03501"/>
    <w:rsid w:val="00D038DE"/>
    <w:rsid w:val="00D03CD4"/>
    <w:rsid w:val="00D03F6D"/>
    <w:rsid w:val="00D0425F"/>
    <w:rsid w:val="00D0434F"/>
    <w:rsid w:val="00D046E6"/>
    <w:rsid w:val="00D047F2"/>
    <w:rsid w:val="00D0486C"/>
    <w:rsid w:val="00D0487D"/>
    <w:rsid w:val="00D048ED"/>
    <w:rsid w:val="00D049E4"/>
    <w:rsid w:val="00D04BF9"/>
    <w:rsid w:val="00D04C4B"/>
    <w:rsid w:val="00D0560D"/>
    <w:rsid w:val="00D057BF"/>
    <w:rsid w:val="00D058AD"/>
    <w:rsid w:val="00D059B5"/>
    <w:rsid w:val="00D05C43"/>
    <w:rsid w:val="00D05F89"/>
    <w:rsid w:val="00D062E1"/>
    <w:rsid w:val="00D0637F"/>
    <w:rsid w:val="00D0640D"/>
    <w:rsid w:val="00D064AB"/>
    <w:rsid w:val="00D068B4"/>
    <w:rsid w:val="00D068BA"/>
    <w:rsid w:val="00D06BD6"/>
    <w:rsid w:val="00D06EDA"/>
    <w:rsid w:val="00D06FB7"/>
    <w:rsid w:val="00D06FB8"/>
    <w:rsid w:val="00D072F3"/>
    <w:rsid w:val="00D0734F"/>
    <w:rsid w:val="00D07681"/>
    <w:rsid w:val="00D07C1B"/>
    <w:rsid w:val="00D07E2B"/>
    <w:rsid w:val="00D07E3A"/>
    <w:rsid w:val="00D10AD2"/>
    <w:rsid w:val="00D10AE2"/>
    <w:rsid w:val="00D10B01"/>
    <w:rsid w:val="00D10B82"/>
    <w:rsid w:val="00D10E97"/>
    <w:rsid w:val="00D10EDB"/>
    <w:rsid w:val="00D11103"/>
    <w:rsid w:val="00D1123B"/>
    <w:rsid w:val="00D11601"/>
    <w:rsid w:val="00D11711"/>
    <w:rsid w:val="00D118AB"/>
    <w:rsid w:val="00D119EA"/>
    <w:rsid w:val="00D11E69"/>
    <w:rsid w:val="00D11EC2"/>
    <w:rsid w:val="00D11F15"/>
    <w:rsid w:val="00D120D2"/>
    <w:rsid w:val="00D123F7"/>
    <w:rsid w:val="00D1256F"/>
    <w:rsid w:val="00D12740"/>
    <w:rsid w:val="00D12980"/>
    <w:rsid w:val="00D13034"/>
    <w:rsid w:val="00D13464"/>
    <w:rsid w:val="00D135D0"/>
    <w:rsid w:val="00D13682"/>
    <w:rsid w:val="00D13D97"/>
    <w:rsid w:val="00D14443"/>
    <w:rsid w:val="00D14499"/>
    <w:rsid w:val="00D145D0"/>
    <w:rsid w:val="00D1484D"/>
    <w:rsid w:val="00D14A5B"/>
    <w:rsid w:val="00D14B2F"/>
    <w:rsid w:val="00D14D87"/>
    <w:rsid w:val="00D15032"/>
    <w:rsid w:val="00D15538"/>
    <w:rsid w:val="00D155D3"/>
    <w:rsid w:val="00D157B6"/>
    <w:rsid w:val="00D1585F"/>
    <w:rsid w:val="00D15943"/>
    <w:rsid w:val="00D15D35"/>
    <w:rsid w:val="00D15F54"/>
    <w:rsid w:val="00D160A2"/>
    <w:rsid w:val="00D16153"/>
    <w:rsid w:val="00D16819"/>
    <w:rsid w:val="00D16869"/>
    <w:rsid w:val="00D16DEA"/>
    <w:rsid w:val="00D16E87"/>
    <w:rsid w:val="00D171A3"/>
    <w:rsid w:val="00D17369"/>
    <w:rsid w:val="00D1781A"/>
    <w:rsid w:val="00D17897"/>
    <w:rsid w:val="00D178C2"/>
    <w:rsid w:val="00D17A16"/>
    <w:rsid w:val="00D17C68"/>
    <w:rsid w:val="00D17DC2"/>
    <w:rsid w:val="00D17FD9"/>
    <w:rsid w:val="00D203BB"/>
    <w:rsid w:val="00D206CA"/>
    <w:rsid w:val="00D20831"/>
    <w:rsid w:val="00D20920"/>
    <w:rsid w:val="00D20AD0"/>
    <w:rsid w:val="00D20D1D"/>
    <w:rsid w:val="00D210D0"/>
    <w:rsid w:val="00D21541"/>
    <w:rsid w:val="00D21575"/>
    <w:rsid w:val="00D215EB"/>
    <w:rsid w:val="00D21F3E"/>
    <w:rsid w:val="00D22350"/>
    <w:rsid w:val="00D2264F"/>
    <w:rsid w:val="00D2292B"/>
    <w:rsid w:val="00D22A4A"/>
    <w:rsid w:val="00D22F3C"/>
    <w:rsid w:val="00D22F5B"/>
    <w:rsid w:val="00D23036"/>
    <w:rsid w:val="00D2326F"/>
    <w:rsid w:val="00D23422"/>
    <w:rsid w:val="00D236F6"/>
    <w:rsid w:val="00D2388E"/>
    <w:rsid w:val="00D239A8"/>
    <w:rsid w:val="00D23A5A"/>
    <w:rsid w:val="00D23B34"/>
    <w:rsid w:val="00D23B83"/>
    <w:rsid w:val="00D2411A"/>
    <w:rsid w:val="00D24593"/>
    <w:rsid w:val="00D247EA"/>
    <w:rsid w:val="00D2485F"/>
    <w:rsid w:val="00D24AAB"/>
    <w:rsid w:val="00D24D13"/>
    <w:rsid w:val="00D250E3"/>
    <w:rsid w:val="00D25335"/>
    <w:rsid w:val="00D25381"/>
    <w:rsid w:val="00D2543C"/>
    <w:rsid w:val="00D2569D"/>
    <w:rsid w:val="00D25822"/>
    <w:rsid w:val="00D258A0"/>
    <w:rsid w:val="00D263CB"/>
    <w:rsid w:val="00D26463"/>
    <w:rsid w:val="00D26723"/>
    <w:rsid w:val="00D26765"/>
    <w:rsid w:val="00D26A70"/>
    <w:rsid w:val="00D26E1D"/>
    <w:rsid w:val="00D26FCA"/>
    <w:rsid w:val="00D270C1"/>
    <w:rsid w:val="00D270C7"/>
    <w:rsid w:val="00D273F9"/>
    <w:rsid w:val="00D2740A"/>
    <w:rsid w:val="00D2768D"/>
    <w:rsid w:val="00D27725"/>
    <w:rsid w:val="00D27DEF"/>
    <w:rsid w:val="00D27E79"/>
    <w:rsid w:val="00D27EB6"/>
    <w:rsid w:val="00D27F37"/>
    <w:rsid w:val="00D303A0"/>
    <w:rsid w:val="00D304C7"/>
    <w:rsid w:val="00D30964"/>
    <w:rsid w:val="00D309AE"/>
    <w:rsid w:val="00D30B55"/>
    <w:rsid w:val="00D30CA2"/>
    <w:rsid w:val="00D30E3B"/>
    <w:rsid w:val="00D30EF5"/>
    <w:rsid w:val="00D3108A"/>
    <w:rsid w:val="00D310C3"/>
    <w:rsid w:val="00D310D3"/>
    <w:rsid w:val="00D31511"/>
    <w:rsid w:val="00D316C8"/>
    <w:rsid w:val="00D31810"/>
    <w:rsid w:val="00D31864"/>
    <w:rsid w:val="00D31A6D"/>
    <w:rsid w:val="00D321CD"/>
    <w:rsid w:val="00D32376"/>
    <w:rsid w:val="00D32AFE"/>
    <w:rsid w:val="00D32C1C"/>
    <w:rsid w:val="00D32D64"/>
    <w:rsid w:val="00D32E4D"/>
    <w:rsid w:val="00D32F81"/>
    <w:rsid w:val="00D33025"/>
    <w:rsid w:val="00D337DE"/>
    <w:rsid w:val="00D33834"/>
    <w:rsid w:val="00D33CBD"/>
    <w:rsid w:val="00D341BB"/>
    <w:rsid w:val="00D342F2"/>
    <w:rsid w:val="00D346A0"/>
    <w:rsid w:val="00D34BD2"/>
    <w:rsid w:val="00D34BD5"/>
    <w:rsid w:val="00D34C2D"/>
    <w:rsid w:val="00D34D26"/>
    <w:rsid w:val="00D34D73"/>
    <w:rsid w:val="00D35146"/>
    <w:rsid w:val="00D35387"/>
    <w:rsid w:val="00D35389"/>
    <w:rsid w:val="00D354E2"/>
    <w:rsid w:val="00D3582A"/>
    <w:rsid w:val="00D3598A"/>
    <w:rsid w:val="00D35AF0"/>
    <w:rsid w:val="00D35C1E"/>
    <w:rsid w:val="00D35EF9"/>
    <w:rsid w:val="00D360AB"/>
    <w:rsid w:val="00D363E0"/>
    <w:rsid w:val="00D36445"/>
    <w:rsid w:val="00D364E8"/>
    <w:rsid w:val="00D36507"/>
    <w:rsid w:val="00D36585"/>
    <w:rsid w:val="00D366E0"/>
    <w:rsid w:val="00D36807"/>
    <w:rsid w:val="00D36A54"/>
    <w:rsid w:val="00D36A94"/>
    <w:rsid w:val="00D36D52"/>
    <w:rsid w:val="00D36E7A"/>
    <w:rsid w:val="00D37416"/>
    <w:rsid w:val="00D37752"/>
    <w:rsid w:val="00D37A0F"/>
    <w:rsid w:val="00D37D51"/>
    <w:rsid w:val="00D37D81"/>
    <w:rsid w:val="00D4001E"/>
    <w:rsid w:val="00D40287"/>
    <w:rsid w:val="00D40761"/>
    <w:rsid w:val="00D40A0A"/>
    <w:rsid w:val="00D40C7D"/>
    <w:rsid w:val="00D40CB1"/>
    <w:rsid w:val="00D40D7A"/>
    <w:rsid w:val="00D40E3B"/>
    <w:rsid w:val="00D40EB9"/>
    <w:rsid w:val="00D40EDD"/>
    <w:rsid w:val="00D40EE7"/>
    <w:rsid w:val="00D410BC"/>
    <w:rsid w:val="00D417FA"/>
    <w:rsid w:val="00D41B95"/>
    <w:rsid w:val="00D41CD5"/>
    <w:rsid w:val="00D41DA5"/>
    <w:rsid w:val="00D41F27"/>
    <w:rsid w:val="00D422C2"/>
    <w:rsid w:val="00D423BB"/>
    <w:rsid w:val="00D42678"/>
    <w:rsid w:val="00D42704"/>
    <w:rsid w:val="00D42770"/>
    <w:rsid w:val="00D4280E"/>
    <w:rsid w:val="00D4287D"/>
    <w:rsid w:val="00D429EE"/>
    <w:rsid w:val="00D43009"/>
    <w:rsid w:val="00D4322D"/>
    <w:rsid w:val="00D438E6"/>
    <w:rsid w:val="00D43B9B"/>
    <w:rsid w:val="00D43F56"/>
    <w:rsid w:val="00D43FE5"/>
    <w:rsid w:val="00D44767"/>
    <w:rsid w:val="00D4476B"/>
    <w:rsid w:val="00D44B32"/>
    <w:rsid w:val="00D44D56"/>
    <w:rsid w:val="00D44D90"/>
    <w:rsid w:val="00D44E51"/>
    <w:rsid w:val="00D45110"/>
    <w:rsid w:val="00D45436"/>
    <w:rsid w:val="00D454B9"/>
    <w:rsid w:val="00D45518"/>
    <w:rsid w:val="00D4553C"/>
    <w:rsid w:val="00D45554"/>
    <w:rsid w:val="00D455B9"/>
    <w:rsid w:val="00D462DD"/>
    <w:rsid w:val="00D46554"/>
    <w:rsid w:val="00D466A8"/>
    <w:rsid w:val="00D469EB"/>
    <w:rsid w:val="00D46A61"/>
    <w:rsid w:val="00D46B32"/>
    <w:rsid w:val="00D46B52"/>
    <w:rsid w:val="00D46BEB"/>
    <w:rsid w:val="00D46CB4"/>
    <w:rsid w:val="00D46D42"/>
    <w:rsid w:val="00D46D4D"/>
    <w:rsid w:val="00D472DE"/>
    <w:rsid w:val="00D4740E"/>
    <w:rsid w:val="00D4758F"/>
    <w:rsid w:val="00D47978"/>
    <w:rsid w:val="00D47A48"/>
    <w:rsid w:val="00D47AAA"/>
    <w:rsid w:val="00D47CCF"/>
    <w:rsid w:val="00D47CF7"/>
    <w:rsid w:val="00D47D29"/>
    <w:rsid w:val="00D47D31"/>
    <w:rsid w:val="00D47DA9"/>
    <w:rsid w:val="00D47E85"/>
    <w:rsid w:val="00D5009F"/>
    <w:rsid w:val="00D50241"/>
    <w:rsid w:val="00D50280"/>
    <w:rsid w:val="00D507C1"/>
    <w:rsid w:val="00D5086D"/>
    <w:rsid w:val="00D50D0D"/>
    <w:rsid w:val="00D50D90"/>
    <w:rsid w:val="00D50FC0"/>
    <w:rsid w:val="00D51612"/>
    <w:rsid w:val="00D517EE"/>
    <w:rsid w:val="00D51918"/>
    <w:rsid w:val="00D51987"/>
    <w:rsid w:val="00D51AD0"/>
    <w:rsid w:val="00D51BD7"/>
    <w:rsid w:val="00D51C88"/>
    <w:rsid w:val="00D5221A"/>
    <w:rsid w:val="00D524AC"/>
    <w:rsid w:val="00D525E1"/>
    <w:rsid w:val="00D53078"/>
    <w:rsid w:val="00D53338"/>
    <w:rsid w:val="00D53392"/>
    <w:rsid w:val="00D536D2"/>
    <w:rsid w:val="00D5370C"/>
    <w:rsid w:val="00D53910"/>
    <w:rsid w:val="00D53A8A"/>
    <w:rsid w:val="00D53D19"/>
    <w:rsid w:val="00D53DA5"/>
    <w:rsid w:val="00D53EB3"/>
    <w:rsid w:val="00D540D4"/>
    <w:rsid w:val="00D5431B"/>
    <w:rsid w:val="00D54347"/>
    <w:rsid w:val="00D543F9"/>
    <w:rsid w:val="00D544AD"/>
    <w:rsid w:val="00D5466D"/>
    <w:rsid w:val="00D54995"/>
    <w:rsid w:val="00D549B4"/>
    <w:rsid w:val="00D550FC"/>
    <w:rsid w:val="00D5546D"/>
    <w:rsid w:val="00D55524"/>
    <w:rsid w:val="00D555E3"/>
    <w:rsid w:val="00D558E0"/>
    <w:rsid w:val="00D55A6C"/>
    <w:rsid w:val="00D55B99"/>
    <w:rsid w:val="00D55BBA"/>
    <w:rsid w:val="00D55BDB"/>
    <w:rsid w:val="00D55E02"/>
    <w:rsid w:val="00D561D4"/>
    <w:rsid w:val="00D56358"/>
    <w:rsid w:val="00D5639C"/>
    <w:rsid w:val="00D5659F"/>
    <w:rsid w:val="00D567DE"/>
    <w:rsid w:val="00D5688D"/>
    <w:rsid w:val="00D56BE2"/>
    <w:rsid w:val="00D56C76"/>
    <w:rsid w:val="00D56CA9"/>
    <w:rsid w:val="00D56D31"/>
    <w:rsid w:val="00D57213"/>
    <w:rsid w:val="00D57251"/>
    <w:rsid w:val="00D57433"/>
    <w:rsid w:val="00D57793"/>
    <w:rsid w:val="00D57957"/>
    <w:rsid w:val="00D57B89"/>
    <w:rsid w:val="00D57C1E"/>
    <w:rsid w:val="00D57D38"/>
    <w:rsid w:val="00D57DDB"/>
    <w:rsid w:val="00D57F5A"/>
    <w:rsid w:val="00D60131"/>
    <w:rsid w:val="00D60292"/>
    <w:rsid w:val="00D604FC"/>
    <w:rsid w:val="00D605B1"/>
    <w:rsid w:val="00D60747"/>
    <w:rsid w:val="00D60B06"/>
    <w:rsid w:val="00D60C1B"/>
    <w:rsid w:val="00D60D97"/>
    <w:rsid w:val="00D61080"/>
    <w:rsid w:val="00D6129D"/>
    <w:rsid w:val="00D61316"/>
    <w:rsid w:val="00D6136F"/>
    <w:rsid w:val="00D6161E"/>
    <w:rsid w:val="00D61875"/>
    <w:rsid w:val="00D61DBF"/>
    <w:rsid w:val="00D61DFA"/>
    <w:rsid w:val="00D6221D"/>
    <w:rsid w:val="00D6226A"/>
    <w:rsid w:val="00D6237B"/>
    <w:rsid w:val="00D6244B"/>
    <w:rsid w:val="00D62668"/>
    <w:rsid w:val="00D62881"/>
    <w:rsid w:val="00D628EC"/>
    <w:rsid w:val="00D62A6D"/>
    <w:rsid w:val="00D62A93"/>
    <w:rsid w:val="00D62B30"/>
    <w:rsid w:val="00D62F0A"/>
    <w:rsid w:val="00D62FC1"/>
    <w:rsid w:val="00D6344C"/>
    <w:rsid w:val="00D637E0"/>
    <w:rsid w:val="00D63906"/>
    <w:rsid w:val="00D63972"/>
    <w:rsid w:val="00D63ACF"/>
    <w:rsid w:val="00D64086"/>
    <w:rsid w:val="00D64A04"/>
    <w:rsid w:val="00D64DF9"/>
    <w:rsid w:val="00D65066"/>
    <w:rsid w:val="00D651FF"/>
    <w:rsid w:val="00D65425"/>
    <w:rsid w:val="00D65920"/>
    <w:rsid w:val="00D66130"/>
    <w:rsid w:val="00D664EB"/>
    <w:rsid w:val="00D66503"/>
    <w:rsid w:val="00D6654D"/>
    <w:rsid w:val="00D667EF"/>
    <w:rsid w:val="00D66867"/>
    <w:rsid w:val="00D66BAC"/>
    <w:rsid w:val="00D66BC2"/>
    <w:rsid w:val="00D66C74"/>
    <w:rsid w:val="00D66D0B"/>
    <w:rsid w:val="00D66F6A"/>
    <w:rsid w:val="00D66FFD"/>
    <w:rsid w:val="00D67437"/>
    <w:rsid w:val="00D67568"/>
    <w:rsid w:val="00D6786A"/>
    <w:rsid w:val="00D678A9"/>
    <w:rsid w:val="00D67D71"/>
    <w:rsid w:val="00D703A0"/>
    <w:rsid w:val="00D703A7"/>
    <w:rsid w:val="00D703B8"/>
    <w:rsid w:val="00D704C8"/>
    <w:rsid w:val="00D705CB"/>
    <w:rsid w:val="00D7069E"/>
    <w:rsid w:val="00D7095E"/>
    <w:rsid w:val="00D70A2E"/>
    <w:rsid w:val="00D70A4C"/>
    <w:rsid w:val="00D70A7E"/>
    <w:rsid w:val="00D7105B"/>
    <w:rsid w:val="00D7113E"/>
    <w:rsid w:val="00D711E5"/>
    <w:rsid w:val="00D711EA"/>
    <w:rsid w:val="00D715C9"/>
    <w:rsid w:val="00D71651"/>
    <w:rsid w:val="00D716EE"/>
    <w:rsid w:val="00D7181F"/>
    <w:rsid w:val="00D71D43"/>
    <w:rsid w:val="00D71D61"/>
    <w:rsid w:val="00D71EC7"/>
    <w:rsid w:val="00D720EC"/>
    <w:rsid w:val="00D7218A"/>
    <w:rsid w:val="00D726F9"/>
    <w:rsid w:val="00D7287A"/>
    <w:rsid w:val="00D72977"/>
    <w:rsid w:val="00D72AE1"/>
    <w:rsid w:val="00D72B62"/>
    <w:rsid w:val="00D72B9A"/>
    <w:rsid w:val="00D72C30"/>
    <w:rsid w:val="00D731E6"/>
    <w:rsid w:val="00D731F6"/>
    <w:rsid w:val="00D7325C"/>
    <w:rsid w:val="00D7377C"/>
    <w:rsid w:val="00D7389D"/>
    <w:rsid w:val="00D73B41"/>
    <w:rsid w:val="00D73E78"/>
    <w:rsid w:val="00D7448E"/>
    <w:rsid w:val="00D7469D"/>
    <w:rsid w:val="00D74916"/>
    <w:rsid w:val="00D74AFE"/>
    <w:rsid w:val="00D74B24"/>
    <w:rsid w:val="00D74C92"/>
    <w:rsid w:val="00D74C96"/>
    <w:rsid w:val="00D74C9D"/>
    <w:rsid w:val="00D74CA0"/>
    <w:rsid w:val="00D74FAB"/>
    <w:rsid w:val="00D75113"/>
    <w:rsid w:val="00D75313"/>
    <w:rsid w:val="00D7580D"/>
    <w:rsid w:val="00D75EB1"/>
    <w:rsid w:val="00D75ED6"/>
    <w:rsid w:val="00D75FB6"/>
    <w:rsid w:val="00D75FE4"/>
    <w:rsid w:val="00D7605F"/>
    <w:rsid w:val="00D761E1"/>
    <w:rsid w:val="00D76242"/>
    <w:rsid w:val="00D764B5"/>
    <w:rsid w:val="00D765C4"/>
    <w:rsid w:val="00D766D6"/>
    <w:rsid w:val="00D769B0"/>
    <w:rsid w:val="00D76D4E"/>
    <w:rsid w:val="00D76ECA"/>
    <w:rsid w:val="00D77173"/>
    <w:rsid w:val="00D7723F"/>
    <w:rsid w:val="00D77371"/>
    <w:rsid w:val="00D77700"/>
    <w:rsid w:val="00D80646"/>
    <w:rsid w:val="00D8072E"/>
    <w:rsid w:val="00D80D00"/>
    <w:rsid w:val="00D80D69"/>
    <w:rsid w:val="00D80E2B"/>
    <w:rsid w:val="00D81029"/>
    <w:rsid w:val="00D81358"/>
    <w:rsid w:val="00D81652"/>
    <w:rsid w:val="00D818D6"/>
    <w:rsid w:val="00D819CC"/>
    <w:rsid w:val="00D819DB"/>
    <w:rsid w:val="00D81AFE"/>
    <w:rsid w:val="00D81E5A"/>
    <w:rsid w:val="00D81E9D"/>
    <w:rsid w:val="00D82258"/>
    <w:rsid w:val="00D82300"/>
    <w:rsid w:val="00D823E0"/>
    <w:rsid w:val="00D8241A"/>
    <w:rsid w:val="00D824B3"/>
    <w:rsid w:val="00D82675"/>
    <w:rsid w:val="00D8268E"/>
    <w:rsid w:val="00D82AC1"/>
    <w:rsid w:val="00D82C8F"/>
    <w:rsid w:val="00D82CC6"/>
    <w:rsid w:val="00D82F03"/>
    <w:rsid w:val="00D82FC9"/>
    <w:rsid w:val="00D82FE2"/>
    <w:rsid w:val="00D83101"/>
    <w:rsid w:val="00D83285"/>
    <w:rsid w:val="00D836A3"/>
    <w:rsid w:val="00D836B0"/>
    <w:rsid w:val="00D83A05"/>
    <w:rsid w:val="00D83B16"/>
    <w:rsid w:val="00D83C48"/>
    <w:rsid w:val="00D83D30"/>
    <w:rsid w:val="00D83E65"/>
    <w:rsid w:val="00D840C7"/>
    <w:rsid w:val="00D84200"/>
    <w:rsid w:val="00D844EB"/>
    <w:rsid w:val="00D84579"/>
    <w:rsid w:val="00D847A6"/>
    <w:rsid w:val="00D84978"/>
    <w:rsid w:val="00D849F0"/>
    <w:rsid w:val="00D84B47"/>
    <w:rsid w:val="00D84D4B"/>
    <w:rsid w:val="00D84F1C"/>
    <w:rsid w:val="00D8505F"/>
    <w:rsid w:val="00D85122"/>
    <w:rsid w:val="00D85157"/>
    <w:rsid w:val="00D856D3"/>
    <w:rsid w:val="00D8576D"/>
    <w:rsid w:val="00D858CE"/>
    <w:rsid w:val="00D85932"/>
    <w:rsid w:val="00D85BCA"/>
    <w:rsid w:val="00D8666F"/>
    <w:rsid w:val="00D8699A"/>
    <w:rsid w:val="00D86CA3"/>
    <w:rsid w:val="00D86FF7"/>
    <w:rsid w:val="00D873D9"/>
    <w:rsid w:val="00D87481"/>
    <w:rsid w:val="00D8752D"/>
    <w:rsid w:val="00D875AF"/>
    <w:rsid w:val="00D8760E"/>
    <w:rsid w:val="00D87694"/>
    <w:rsid w:val="00D877B3"/>
    <w:rsid w:val="00D87891"/>
    <w:rsid w:val="00D87D6D"/>
    <w:rsid w:val="00D90101"/>
    <w:rsid w:val="00D9078E"/>
    <w:rsid w:val="00D907A0"/>
    <w:rsid w:val="00D907CB"/>
    <w:rsid w:val="00D90BDA"/>
    <w:rsid w:val="00D90EE6"/>
    <w:rsid w:val="00D90F63"/>
    <w:rsid w:val="00D91545"/>
    <w:rsid w:val="00D9157C"/>
    <w:rsid w:val="00D91704"/>
    <w:rsid w:val="00D917B1"/>
    <w:rsid w:val="00D91A6D"/>
    <w:rsid w:val="00D91AB1"/>
    <w:rsid w:val="00D91ABC"/>
    <w:rsid w:val="00D91C49"/>
    <w:rsid w:val="00D92B51"/>
    <w:rsid w:val="00D92D87"/>
    <w:rsid w:val="00D92EC9"/>
    <w:rsid w:val="00D93045"/>
    <w:rsid w:val="00D9306B"/>
    <w:rsid w:val="00D93244"/>
    <w:rsid w:val="00D93262"/>
    <w:rsid w:val="00D93270"/>
    <w:rsid w:val="00D93CD4"/>
    <w:rsid w:val="00D940F3"/>
    <w:rsid w:val="00D9445E"/>
    <w:rsid w:val="00D947A8"/>
    <w:rsid w:val="00D949F9"/>
    <w:rsid w:val="00D94F85"/>
    <w:rsid w:val="00D94FE6"/>
    <w:rsid w:val="00D9510C"/>
    <w:rsid w:val="00D95226"/>
    <w:rsid w:val="00D9532F"/>
    <w:rsid w:val="00D9550C"/>
    <w:rsid w:val="00D95685"/>
    <w:rsid w:val="00D95710"/>
    <w:rsid w:val="00D9577D"/>
    <w:rsid w:val="00D95841"/>
    <w:rsid w:val="00D95D69"/>
    <w:rsid w:val="00D95DA6"/>
    <w:rsid w:val="00D95E04"/>
    <w:rsid w:val="00D95F16"/>
    <w:rsid w:val="00D96412"/>
    <w:rsid w:val="00D9669D"/>
    <w:rsid w:val="00D9682E"/>
    <w:rsid w:val="00D969A0"/>
    <w:rsid w:val="00D978C3"/>
    <w:rsid w:val="00D97A45"/>
    <w:rsid w:val="00D97A63"/>
    <w:rsid w:val="00D97A64"/>
    <w:rsid w:val="00D97B02"/>
    <w:rsid w:val="00D97B3D"/>
    <w:rsid w:val="00D97CE4"/>
    <w:rsid w:val="00D97FEE"/>
    <w:rsid w:val="00DA0687"/>
    <w:rsid w:val="00DA0802"/>
    <w:rsid w:val="00DA09D7"/>
    <w:rsid w:val="00DA0C85"/>
    <w:rsid w:val="00DA0D38"/>
    <w:rsid w:val="00DA13FF"/>
    <w:rsid w:val="00DA142A"/>
    <w:rsid w:val="00DA1663"/>
    <w:rsid w:val="00DA18C1"/>
    <w:rsid w:val="00DA1AD0"/>
    <w:rsid w:val="00DA1CBF"/>
    <w:rsid w:val="00DA2179"/>
    <w:rsid w:val="00DA249E"/>
    <w:rsid w:val="00DA26DF"/>
    <w:rsid w:val="00DA2A08"/>
    <w:rsid w:val="00DA2A76"/>
    <w:rsid w:val="00DA2FC1"/>
    <w:rsid w:val="00DA306C"/>
    <w:rsid w:val="00DA34C8"/>
    <w:rsid w:val="00DA3A7F"/>
    <w:rsid w:val="00DA3BFA"/>
    <w:rsid w:val="00DA3C72"/>
    <w:rsid w:val="00DA3DB4"/>
    <w:rsid w:val="00DA4111"/>
    <w:rsid w:val="00DA412F"/>
    <w:rsid w:val="00DA4142"/>
    <w:rsid w:val="00DA4296"/>
    <w:rsid w:val="00DA4704"/>
    <w:rsid w:val="00DA4898"/>
    <w:rsid w:val="00DA4B41"/>
    <w:rsid w:val="00DA4D59"/>
    <w:rsid w:val="00DA502B"/>
    <w:rsid w:val="00DA50A7"/>
    <w:rsid w:val="00DA50EB"/>
    <w:rsid w:val="00DA5207"/>
    <w:rsid w:val="00DA5369"/>
    <w:rsid w:val="00DA54AE"/>
    <w:rsid w:val="00DA6046"/>
    <w:rsid w:val="00DA6386"/>
    <w:rsid w:val="00DA64AC"/>
    <w:rsid w:val="00DA6609"/>
    <w:rsid w:val="00DA6707"/>
    <w:rsid w:val="00DA67E9"/>
    <w:rsid w:val="00DA6F36"/>
    <w:rsid w:val="00DA74F5"/>
    <w:rsid w:val="00DA76EC"/>
    <w:rsid w:val="00DA7864"/>
    <w:rsid w:val="00DA78E2"/>
    <w:rsid w:val="00DA79AD"/>
    <w:rsid w:val="00DA7FB9"/>
    <w:rsid w:val="00DB0013"/>
    <w:rsid w:val="00DB0112"/>
    <w:rsid w:val="00DB01C5"/>
    <w:rsid w:val="00DB0397"/>
    <w:rsid w:val="00DB03B2"/>
    <w:rsid w:val="00DB04FB"/>
    <w:rsid w:val="00DB05A3"/>
    <w:rsid w:val="00DB0798"/>
    <w:rsid w:val="00DB0CA0"/>
    <w:rsid w:val="00DB0CBD"/>
    <w:rsid w:val="00DB0E72"/>
    <w:rsid w:val="00DB0F52"/>
    <w:rsid w:val="00DB1074"/>
    <w:rsid w:val="00DB108C"/>
    <w:rsid w:val="00DB1153"/>
    <w:rsid w:val="00DB11C4"/>
    <w:rsid w:val="00DB1509"/>
    <w:rsid w:val="00DB1657"/>
    <w:rsid w:val="00DB1863"/>
    <w:rsid w:val="00DB18E1"/>
    <w:rsid w:val="00DB18E8"/>
    <w:rsid w:val="00DB19E8"/>
    <w:rsid w:val="00DB1A16"/>
    <w:rsid w:val="00DB1EE7"/>
    <w:rsid w:val="00DB2059"/>
    <w:rsid w:val="00DB2240"/>
    <w:rsid w:val="00DB2259"/>
    <w:rsid w:val="00DB22B6"/>
    <w:rsid w:val="00DB23EE"/>
    <w:rsid w:val="00DB25E2"/>
    <w:rsid w:val="00DB2812"/>
    <w:rsid w:val="00DB2D82"/>
    <w:rsid w:val="00DB34A4"/>
    <w:rsid w:val="00DB3769"/>
    <w:rsid w:val="00DB3920"/>
    <w:rsid w:val="00DB3BDD"/>
    <w:rsid w:val="00DB3BF7"/>
    <w:rsid w:val="00DB3CB4"/>
    <w:rsid w:val="00DB3EB3"/>
    <w:rsid w:val="00DB4058"/>
    <w:rsid w:val="00DB4083"/>
    <w:rsid w:val="00DB4103"/>
    <w:rsid w:val="00DB42B3"/>
    <w:rsid w:val="00DB4343"/>
    <w:rsid w:val="00DB4357"/>
    <w:rsid w:val="00DB441A"/>
    <w:rsid w:val="00DB449F"/>
    <w:rsid w:val="00DB464A"/>
    <w:rsid w:val="00DB4874"/>
    <w:rsid w:val="00DB48FF"/>
    <w:rsid w:val="00DB4F37"/>
    <w:rsid w:val="00DB4FDB"/>
    <w:rsid w:val="00DB5601"/>
    <w:rsid w:val="00DB5625"/>
    <w:rsid w:val="00DB5AD0"/>
    <w:rsid w:val="00DB5CBB"/>
    <w:rsid w:val="00DB62EC"/>
    <w:rsid w:val="00DB64F9"/>
    <w:rsid w:val="00DB6675"/>
    <w:rsid w:val="00DB6815"/>
    <w:rsid w:val="00DB68E4"/>
    <w:rsid w:val="00DB6980"/>
    <w:rsid w:val="00DB6AC3"/>
    <w:rsid w:val="00DB72BB"/>
    <w:rsid w:val="00DB74C5"/>
    <w:rsid w:val="00DB7520"/>
    <w:rsid w:val="00DB77AC"/>
    <w:rsid w:val="00DB77B5"/>
    <w:rsid w:val="00DB77F8"/>
    <w:rsid w:val="00DB7815"/>
    <w:rsid w:val="00DB7AE8"/>
    <w:rsid w:val="00DB7B25"/>
    <w:rsid w:val="00DB7BFD"/>
    <w:rsid w:val="00DB7C2A"/>
    <w:rsid w:val="00DB7CEA"/>
    <w:rsid w:val="00DB7EDF"/>
    <w:rsid w:val="00DC02E0"/>
    <w:rsid w:val="00DC057C"/>
    <w:rsid w:val="00DC09E6"/>
    <w:rsid w:val="00DC0AAF"/>
    <w:rsid w:val="00DC0B87"/>
    <w:rsid w:val="00DC0C05"/>
    <w:rsid w:val="00DC0C27"/>
    <w:rsid w:val="00DC0DFC"/>
    <w:rsid w:val="00DC0F65"/>
    <w:rsid w:val="00DC0FD6"/>
    <w:rsid w:val="00DC1464"/>
    <w:rsid w:val="00DC1537"/>
    <w:rsid w:val="00DC15FB"/>
    <w:rsid w:val="00DC1851"/>
    <w:rsid w:val="00DC1FD1"/>
    <w:rsid w:val="00DC2013"/>
    <w:rsid w:val="00DC213C"/>
    <w:rsid w:val="00DC249E"/>
    <w:rsid w:val="00DC2707"/>
    <w:rsid w:val="00DC3461"/>
    <w:rsid w:val="00DC3471"/>
    <w:rsid w:val="00DC34A3"/>
    <w:rsid w:val="00DC35BF"/>
    <w:rsid w:val="00DC39D2"/>
    <w:rsid w:val="00DC3B2E"/>
    <w:rsid w:val="00DC3C66"/>
    <w:rsid w:val="00DC469E"/>
    <w:rsid w:val="00DC4709"/>
    <w:rsid w:val="00DC49BE"/>
    <w:rsid w:val="00DC4BEF"/>
    <w:rsid w:val="00DC4DCA"/>
    <w:rsid w:val="00DC4EB2"/>
    <w:rsid w:val="00DC4FD1"/>
    <w:rsid w:val="00DC5030"/>
    <w:rsid w:val="00DC51B7"/>
    <w:rsid w:val="00DC530F"/>
    <w:rsid w:val="00DC538D"/>
    <w:rsid w:val="00DC5395"/>
    <w:rsid w:val="00DC5923"/>
    <w:rsid w:val="00DC5A64"/>
    <w:rsid w:val="00DC5B50"/>
    <w:rsid w:val="00DC5D5F"/>
    <w:rsid w:val="00DC5FB9"/>
    <w:rsid w:val="00DC6039"/>
    <w:rsid w:val="00DC6049"/>
    <w:rsid w:val="00DC6084"/>
    <w:rsid w:val="00DC6172"/>
    <w:rsid w:val="00DC61A6"/>
    <w:rsid w:val="00DC647B"/>
    <w:rsid w:val="00DC67C6"/>
    <w:rsid w:val="00DC6B5C"/>
    <w:rsid w:val="00DC6E96"/>
    <w:rsid w:val="00DC7198"/>
    <w:rsid w:val="00DC77B6"/>
    <w:rsid w:val="00DC77BB"/>
    <w:rsid w:val="00DC78E0"/>
    <w:rsid w:val="00DC7B3B"/>
    <w:rsid w:val="00DC7CB6"/>
    <w:rsid w:val="00DD0297"/>
    <w:rsid w:val="00DD03F6"/>
    <w:rsid w:val="00DD052F"/>
    <w:rsid w:val="00DD06E4"/>
    <w:rsid w:val="00DD07B6"/>
    <w:rsid w:val="00DD0809"/>
    <w:rsid w:val="00DD08AB"/>
    <w:rsid w:val="00DD0B45"/>
    <w:rsid w:val="00DD0E9E"/>
    <w:rsid w:val="00DD0F4E"/>
    <w:rsid w:val="00DD10EB"/>
    <w:rsid w:val="00DD13E0"/>
    <w:rsid w:val="00DD151B"/>
    <w:rsid w:val="00DD151F"/>
    <w:rsid w:val="00DD15EA"/>
    <w:rsid w:val="00DD1749"/>
    <w:rsid w:val="00DD1868"/>
    <w:rsid w:val="00DD1ABB"/>
    <w:rsid w:val="00DD1B0B"/>
    <w:rsid w:val="00DD1C3A"/>
    <w:rsid w:val="00DD1DDB"/>
    <w:rsid w:val="00DD2081"/>
    <w:rsid w:val="00DD214D"/>
    <w:rsid w:val="00DD24AF"/>
    <w:rsid w:val="00DD259F"/>
    <w:rsid w:val="00DD2A95"/>
    <w:rsid w:val="00DD2F9A"/>
    <w:rsid w:val="00DD2FE9"/>
    <w:rsid w:val="00DD2FED"/>
    <w:rsid w:val="00DD33C7"/>
    <w:rsid w:val="00DD3513"/>
    <w:rsid w:val="00DD362E"/>
    <w:rsid w:val="00DD4008"/>
    <w:rsid w:val="00DD44F3"/>
    <w:rsid w:val="00DD45CA"/>
    <w:rsid w:val="00DD4A7D"/>
    <w:rsid w:val="00DD4C4F"/>
    <w:rsid w:val="00DD4D2B"/>
    <w:rsid w:val="00DD5018"/>
    <w:rsid w:val="00DD5680"/>
    <w:rsid w:val="00DD5A43"/>
    <w:rsid w:val="00DD5DCB"/>
    <w:rsid w:val="00DD6610"/>
    <w:rsid w:val="00DD6633"/>
    <w:rsid w:val="00DD6661"/>
    <w:rsid w:val="00DD6862"/>
    <w:rsid w:val="00DD6B15"/>
    <w:rsid w:val="00DD6BD7"/>
    <w:rsid w:val="00DD6D06"/>
    <w:rsid w:val="00DD7088"/>
    <w:rsid w:val="00DD7158"/>
    <w:rsid w:val="00DD718C"/>
    <w:rsid w:val="00DD7516"/>
    <w:rsid w:val="00DD78CB"/>
    <w:rsid w:val="00DD7B08"/>
    <w:rsid w:val="00DD7CD1"/>
    <w:rsid w:val="00DE01B6"/>
    <w:rsid w:val="00DE0260"/>
    <w:rsid w:val="00DE04B8"/>
    <w:rsid w:val="00DE06D4"/>
    <w:rsid w:val="00DE09CD"/>
    <w:rsid w:val="00DE1059"/>
    <w:rsid w:val="00DE124E"/>
    <w:rsid w:val="00DE128E"/>
    <w:rsid w:val="00DE13B5"/>
    <w:rsid w:val="00DE1A73"/>
    <w:rsid w:val="00DE1D04"/>
    <w:rsid w:val="00DE1D50"/>
    <w:rsid w:val="00DE1D95"/>
    <w:rsid w:val="00DE2070"/>
    <w:rsid w:val="00DE2896"/>
    <w:rsid w:val="00DE2C60"/>
    <w:rsid w:val="00DE2E85"/>
    <w:rsid w:val="00DE3198"/>
    <w:rsid w:val="00DE345A"/>
    <w:rsid w:val="00DE357F"/>
    <w:rsid w:val="00DE3717"/>
    <w:rsid w:val="00DE39A8"/>
    <w:rsid w:val="00DE3D1F"/>
    <w:rsid w:val="00DE3F84"/>
    <w:rsid w:val="00DE45F7"/>
    <w:rsid w:val="00DE4D32"/>
    <w:rsid w:val="00DE4DE0"/>
    <w:rsid w:val="00DE4FC8"/>
    <w:rsid w:val="00DE53BE"/>
    <w:rsid w:val="00DE54E6"/>
    <w:rsid w:val="00DE56B7"/>
    <w:rsid w:val="00DE5867"/>
    <w:rsid w:val="00DE5C64"/>
    <w:rsid w:val="00DE5C91"/>
    <w:rsid w:val="00DE5E09"/>
    <w:rsid w:val="00DE6030"/>
    <w:rsid w:val="00DE6036"/>
    <w:rsid w:val="00DE6102"/>
    <w:rsid w:val="00DE640A"/>
    <w:rsid w:val="00DE6579"/>
    <w:rsid w:val="00DE67F1"/>
    <w:rsid w:val="00DE6954"/>
    <w:rsid w:val="00DE69EE"/>
    <w:rsid w:val="00DE6B1A"/>
    <w:rsid w:val="00DE6B3C"/>
    <w:rsid w:val="00DE6B91"/>
    <w:rsid w:val="00DE6CCE"/>
    <w:rsid w:val="00DE6E16"/>
    <w:rsid w:val="00DE70D1"/>
    <w:rsid w:val="00DE70FA"/>
    <w:rsid w:val="00DE72AE"/>
    <w:rsid w:val="00DE7550"/>
    <w:rsid w:val="00DE7CAD"/>
    <w:rsid w:val="00DE7D90"/>
    <w:rsid w:val="00DF0056"/>
    <w:rsid w:val="00DF0363"/>
    <w:rsid w:val="00DF045A"/>
    <w:rsid w:val="00DF089A"/>
    <w:rsid w:val="00DF0925"/>
    <w:rsid w:val="00DF09C7"/>
    <w:rsid w:val="00DF0C83"/>
    <w:rsid w:val="00DF0D5E"/>
    <w:rsid w:val="00DF0D61"/>
    <w:rsid w:val="00DF0DD0"/>
    <w:rsid w:val="00DF1023"/>
    <w:rsid w:val="00DF10BE"/>
    <w:rsid w:val="00DF1293"/>
    <w:rsid w:val="00DF1936"/>
    <w:rsid w:val="00DF1A20"/>
    <w:rsid w:val="00DF1C9E"/>
    <w:rsid w:val="00DF1DE4"/>
    <w:rsid w:val="00DF1E1E"/>
    <w:rsid w:val="00DF204D"/>
    <w:rsid w:val="00DF20B8"/>
    <w:rsid w:val="00DF20D3"/>
    <w:rsid w:val="00DF23A7"/>
    <w:rsid w:val="00DF24B6"/>
    <w:rsid w:val="00DF24C7"/>
    <w:rsid w:val="00DF2702"/>
    <w:rsid w:val="00DF2862"/>
    <w:rsid w:val="00DF2BF9"/>
    <w:rsid w:val="00DF2E0B"/>
    <w:rsid w:val="00DF2EB9"/>
    <w:rsid w:val="00DF3058"/>
    <w:rsid w:val="00DF3181"/>
    <w:rsid w:val="00DF32B9"/>
    <w:rsid w:val="00DF366A"/>
    <w:rsid w:val="00DF3774"/>
    <w:rsid w:val="00DF39C0"/>
    <w:rsid w:val="00DF3E4B"/>
    <w:rsid w:val="00DF3F1D"/>
    <w:rsid w:val="00DF4479"/>
    <w:rsid w:val="00DF44F1"/>
    <w:rsid w:val="00DF47E6"/>
    <w:rsid w:val="00DF49BD"/>
    <w:rsid w:val="00DF4AE6"/>
    <w:rsid w:val="00DF4C67"/>
    <w:rsid w:val="00DF4F3C"/>
    <w:rsid w:val="00DF5058"/>
    <w:rsid w:val="00DF5309"/>
    <w:rsid w:val="00DF53D1"/>
    <w:rsid w:val="00DF57B0"/>
    <w:rsid w:val="00DF59D4"/>
    <w:rsid w:val="00DF5B9D"/>
    <w:rsid w:val="00DF5D3F"/>
    <w:rsid w:val="00DF5D8B"/>
    <w:rsid w:val="00DF5E25"/>
    <w:rsid w:val="00DF6037"/>
    <w:rsid w:val="00DF60D7"/>
    <w:rsid w:val="00DF61CA"/>
    <w:rsid w:val="00DF6292"/>
    <w:rsid w:val="00DF644A"/>
    <w:rsid w:val="00DF65D6"/>
    <w:rsid w:val="00DF688B"/>
    <w:rsid w:val="00DF6A3F"/>
    <w:rsid w:val="00DF7127"/>
    <w:rsid w:val="00DF729F"/>
    <w:rsid w:val="00DF72E3"/>
    <w:rsid w:val="00DF74A6"/>
    <w:rsid w:val="00DF76C2"/>
    <w:rsid w:val="00DF7B23"/>
    <w:rsid w:val="00DF7BAF"/>
    <w:rsid w:val="00DF7EB5"/>
    <w:rsid w:val="00E00032"/>
    <w:rsid w:val="00E00474"/>
    <w:rsid w:val="00E0089D"/>
    <w:rsid w:val="00E00C7F"/>
    <w:rsid w:val="00E00CCF"/>
    <w:rsid w:val="00E00E30"/>
    <w:rsid w:val="00E01091"/>
    <w:rsid w:val="00E01631"/>
    <w:rsid w:val="00E0166D"/>
    <w:rsid w:val="00E018F1"/>
    <w:rsid w:val="00E01D27"/>
    <w:rsid w:val="00E01E4C"/>
    <w:rsid w:val="00E01ED7"/>
    <w:rsid w:val="00E01F09"/>
    <w:rsid w:val="00E01F79"/>
    <w:rsid w:val="00E02394"/>
    <w:rsid w:val="00E0239F"/>
    <w:rsid w:val="00E024AA"/>
    <w:rsid w:val="00E025D6"/>
    <w:rsid w:val="00E02727"/>
    <w:rsid w:val="00E02853"/>
    <w:rsid w:val="00E02C3E"/>
    <w:rsid w:val="00E02D83"/>
    <w:rsid w:val="00E02D89"/>
    <w:rsid w:val="00E02F90"/>
    <w:rsid w:val="00E03184"/>
    <w:rsid w:val="00E0338C"/>
    <w:rsid w:val="00E033D4"/>
    <w:rsid w:val="00E0372D"/>
    <w:rsid w:val="00E0373D"/>
    <w:rsid w:val="00E039BA"/>
    <w:rsid w:val="00E040F8"/>
    <w:rsid w:val="00E04408"/>
    <w:rsid w:val="00E04584"/>
    <w:rsid w:val="00E047AB"/>
    <w:rsid w:val="00E04991"/>
    <w:rsid w:val="00E04C3E"/>
    <w:rsid w:val="00E04F56"/>
    <w:rsid w:val="00E05341"/>
    <w:rsid w:val="00E0536E"/>
    <w:rsid w:val="00E05400"/>
    <w:rsid w:val="00E05586"/>
    <w:rsid w:val="00E05823"/>
    <w:rsid w:val="00E0591D"/>
    <w:rsid w:val="00E05979"/>
    <w:rsid w:val="00E05AA4"/>
    <w:rsid w:val="00E05E9A"/>
    <w:rsid w:val="00E05F27"/>
    <w:rsid w:val="00E065DA"/>
    <w:rsid w:val="00E06E36"/>
    <w:rsid w:val="00E07AD7"/>
    <w:rsid w:val="00E07BF2"/>
    <w:rsid w:val="00E07E0D"/>
    <w:rsid w:val="00E07FD4"/>
    <w:rsid w:val="00E100A7"/>
    <w:rsid w:val="00E100C2"/>
    <w:rsid w:val="00E10194"/>
    <w:rsid w:val="00E10B6C"/>
    <w:rsid w:val="00E10E0C"/>
    <w:rsid w:val="00E11014"/>
    <w:rsid w:val="00E11187"/>
    <w:rsid w:val="00E113EF"/>
    <w:rsid w:val="00E1145C"/>
    <w:rsid w:val="00E1165F"/>
    <w:rsid w:val="00E117F4"/>
    <w:rsid w:val="00E11E75"/>
    <w:rsid w:val="00E12304"/>
    <w:rsid w:val="00E1239A"/>
    <w:rsid w:val="00E123EF"/>
    <w:rsid w:val="00E1240D"/>
    <w:rsid w:val="00E127EA"/>
    <w:rsid w:val="00E12DBA"/>
    <w:rsid w:val="00E12EB0"/>
    <w:rsid w:val="00E13369"/>
    <w:rsid w:val="00E13434"/>
    <w:rsid w:val="00E135EC"/>
    <w:rsid w:val="00E1366B"/>
    <w:rsid w:val="00E13780"/>
    <w:rsid w:val="00E138A4"/>
    <w:rsid w:val="00E13ADF"/>
    <w:rsid w:val="00E13B36"/>
    <w:rsid w:val="00E13C77"/>
    <w:rsid w:val="00E13C9B"/>
    <w:rsid w:val="00E13D1D"/>
    <w:rsid w:val="00E13D74"/>
    <w:rsid w:val="00E13FBA"/>
    <w:rsid w:val="00E14055"/>
    <w:rsid w:val="00E1416B"/>
    <w:rsid w:val="00E144CD"/>
    <w:rsid w:val="00E14A51"/>
    <w:rsid w:val="00E14D69"/>
    <w:rsid w:val="00E15225"/>
    <w:rsid w:val="00E15556"/>
    <w:rsid w:val="00E155F1"/>
    <w:rsid w:val="00E15636"/>
    <w:rsid w:val="00E156CA"/>
    <w:rsid w:val="00E15731"/>
    <w:rsid w:val="00E1585F"/>
    <w:rsid w:val="00E15E14"/>
    <w:rsid w:val="00E1601A"/>
    <w:rsid w:val="00E160A7"/>
    <w:rsid w:val="00E16254"/>
    <w:rsid w:val="00E1625C"/>
    <w:rsid w:val="00E166BC"/>
    <w:rsid w:val="00E167E7"/>
    <w:rsid w:val="00E167ED"/>
    <w:rsid w:val="00E1688F"/>
    <w:rsid w:val="00E16CDD"/>
    <w:rsid w:val="00E16D84"/>
    <w:rsid w:val="00E17062"/>
    <w:rsid w:val="00E17161"/>
    <w:rsid w:val="00E17181"/>
    <w:rsid w:val="00E1732F"/>
    <w:rsid w:val="00E1768E"/>
    <w:rsid w:val="00E17B1D"/>
    <w:rsid w:val="00E17B68"/>
    <w:rsid w:val="00E17C31"/>
    <w:rsid w:val="00E17C7E"/>
    <w:rsid w:val="00E17F22"/>
    <w:rsid w:val="00E201CE"/>
    <w:rsid w:val="00E204FD"/>
    <w:rsid w:val="00E2068F"/>
    <w:rsid w:val="00E20728"/>
    <w:rsid w:val="00E20954"/>
    <w:rsid w:val="00E209E3"/>
    <w:rsid w:val="00E20CB1"/>
    <w:rsid w:val="00E20F10"/>
    <w:rsid w:val="00E21033"/>
    <w:rsid w:val="00E21509"/>
    <w:rsid w:val="00E2157B"/>
    <w:rsid w:val="00E21611"/>
    <w:rsid w:val="00E21623"/>
    <w:rsid w:val="00E21684"/>
    <w:rsid w:val="00E216E8"/>
    <w:rsid w:val="00E21834"/>
    <w:rsid w:val="00E219FB"/>
    <w:rsid w:val="00E21BFD"/>
    <w:rsid w:val="00E21CCC"/>
    <w:rsid w:val="00E21E45"/>
    <w:rsid w:val="00E221BD"/>
    <w:rsid w:val="00E22205"/>
    <w:rsid w:val="00E2233F"/>
    <w:rsid w:val="00E2265D"/>
    <w:rsid w:val="00E22677"/>
    <w:rsid w:val="00E2281B"/>
    <w:rsid w:val="00E2292B"/>
    <w:rsid w:val="00E22999"/>
    <w:rsid w:val="00E22ACD"/>
    <w:rsid w:val="00E22B3E"/>
    <w:rsid w:val="00E23460"/>
    <w:rsid w:val="00E237B8"/>
    <w:rsid w:val="00E23919"/>
    <w:rsid w:val="00E23A9B"/>
    <w:rsid w:val="00E23B2B"/>
    <w:rsid w:val="00E23E43"/>
    <w:rsid w:val="00E2415C"/>
    <w:rsid w:val="00E241A6"/>
    <w:rsid w:val="00E242F6"/>
    <w:rsid w:val="00E24310"/>
    <w:rsid w:val="00E2438A"/>
    <w:rsid w:val="00E243DB"/>
    <w:rsid w:val="00E24628"/>
    <w:rsid w:val="00E24A96"/>
    <w:rsid w:val="00E24B01"/>
    <w:rsid w:val="00E24B69"/>
    <w:rsid w:val="00E24D28"/>
    <w:rsid w:val="00E24E57"/>
    <w:rsid w:val="00E24EC0"/>
    <w:rsid w:val="00E24FD9"/>
    <w:rsid w:val="00E25026"/>
    <w:rsid w:val="00E250EE"/>
    <w:rsid w:val="00E2526A"/>
    <w:rsid w:val="00E2550C"/>
    <w:rsid w:val="00E2569D"/>
    <w:rsid w:val="00E25B95"/>
    <w:rsid w:val="00E26348"/>
    <w:rsid w:val="00E26358"/>
    <w:rsid w:val="00E2669E"/>
    <w:rsid w:val="00E268A4"/>
    <w:rsid w:val="00E26ADE"/>
    <w:rsid w:val="00E27212"/>
    <w:rsid w:val="00E2769D"/>
    <w:rsid w:val="00E276A2"/>
    <w:rsid w:val="00E27736"/>
    <w:rsid w:val="00E2776C"/>
    <w:rsid w:val="00E277F0"/>
    <w:rsid w:val="00E27F52"/>
    <w:rsid w:val="00E27FB8"/>
    <w:rsid w:val="00E30052"/>
    <w:rsid w:val="00E30198"/>
    <w:rsid w:val="00E30280"/>
    <w:rsid w:val="00E30337"/>
    <w:rsid w:val="00E3035A"/>
    <w:rsid w:val="00E303FC"/>
    <w:rsid w:val="00E304FD"/>
    <w:rsid w:val="00E30669"/>
    <w:rsid w:val="00E309E5"/>
    <w:rsid w:val="00E30B1F"/>
    <w:rsid w:val="00E30C78"/>
    <w:rsid w:val="00E30CE6"/>
    <w:rsid w:val="00E3105C"/>
    <w:rsid w:val="00E31586"/>
    <w:rsid w:val="00E3161B"/>
    <w:rsid w:val="00E31E1D"/>
    <w:rsid w:val="00E320F1"/>
    <w:rsid w:val="00E323BE"/>
    <w:rsid w:val="00E32478"/>
    <w:rsid w:val="00E32665"/>
    <w:rsid w:val="00E326C2"/>
    <w:rsid w:val="00E32A3D"/>
    <w:rsid w:val="00E32AF1"/>
    <w:rsid w:val="00E32CB9"/>
    <w:rsid w:val="00E32E20"/>
    <w:rsid w:val="00E32E63"/>
    <w:rsid w:val="00E3322E"/>
    <w:rsid w:val="00E3326D"/>
    <w:rsid w:val="00E33319"/>
    <w:rsid w:val="00E3338B"/>
    <w:rsid w:val="00E333A8"/>
    <w:rsid w:val="00E33ADF"/>
    <w:rsid w:val="00E33D2F"/>
    <w:rsid w:val="00E33FE1"/>
    <w:rsid w:val="00E34026"/>
    <w:rsid w:val="00E340A9"/>
    <w:rsid w:val="00E3443B"/>
    <w:rsid w:val="00E3451D"/>
    <w:rsid w:val="00E34723"/>
    <w:rsid w:val="00E34A77"/>
    <w:rsid w:val="00E34BFF"/>
    <w:rsid w:val="00E34CDD"/>
    <w:rsid w:val="00E34DB1"/>
    <w:rsid w:val="00E34F8C"/>
    <w:rsid w:val="00E354A6"/>
    <w:rsid w:val="00E354EB"/>
    <w:rsid w:val="00E35697"/>
    <w:rsid w:val="00E35CE6"/>
    <w:rsid w:val="00E35EC4"/>
    <w:rsid w:val="00E35FE9"/>
    <w:rsid w:val="00E360AE"/>
    <w:rsid w:val="00E36364"/>
    <w:rsid w:val="00E3643C"/>
    <w:rsid w:val="00E36500"/>
    <w:rsid w:val="00E3667D"/>
    <w:rsid w:val="00E367FE"/>
    <w:rsid w:val="00E369A9"/>
    <w:rsid w:val="00E36F22"/>
    <w:rsid w:val="00E372E9"/>
    <w:rsid w:val="00E37431"/>
    <w:rsid w:val="00E374E9"/>
    <w:rsid w:val="00E3752F"/>
    <w:rsid w:val="00E376CB"/>
    <w:rsid w:val="00E37913"/>
    <w:rsid w:val="00E37A2B"/>
    <w:rsid w:val="00E37B9B"/>
    <w:rsid w:val="00E37FBD"/>
    <w:rsid w:val="00E40027"/>
    <w:rsid w:val="00E40A95"/>
    <w:rsid w:val="00E40AB1"/>
    <w:rsid w:val="00E40D44"/>
    <w:rsid w:val="00E41295"/>
    <w:rsid w:val="00E413EB"/>
    <w:rsid w:val="00E41585"/>
    <w:rsid w:val="00E419BB"/>
    <w:rsid w:val="00E42070"/>
    <w:rsid w:val="00E42454"/>
    <w:rsid w:val="00E428AE"/>
    <w:rsid w:val="00E42932"/>
    <w:rsid w:val="00E42AC4"/>
    <w:rsid w:val="00E430D2"/>
    <w:rsid w:val="00E431C0"/>
    <w:rsid w:val="00E43358"/>
    <w:rsid w:val="00E433DA"/>
    <w:rsid w:val="00E434C1"/>
    <w:rsid w:val="00E43605"/>
    <w:rsid w:val="00E436F2"/>
    <w:rsid w:val="00E437D5"/>
    <w:rsid w:val="00E43806"/>
    <w:rsid w:val="00E438D9"/>
    <w:rsid w:val="00E43B79"/>
    <w:rsid w:val="00E43CE0"/>
    <w:rsid w:val="00E4433F"/>
    <w:rsid w:val="00E445A1"/>
    <w:rsid w:val="00E44C11"/>
    <w:rsid w:val="00E45123"/>
    <w:rsid w:val="00E45292"/>
    <w:rsid w:val="00E453B4"/>
    <w:rsid w:val="00E45638"/>
    <w:rsid w:val="00E456DC"/>
    <w:rsid w:val="00E4579D"/>
    <w:rsid w:val="00E45A4A"/>
    <w:rsid w:val="00E45ADF"/>
    <w:rsid w:val="00E45CDA"/>
    <w:rsid w:val="00E45EC9"/>
    <w:rsid w:val="00E45F9D"/>
    <w:rsid w:val="00E4641B"/>
    <w:rsid w:val="00E4652C"/>
    <w:rsid w:val="00E46609"/>
    <w:rsid w:val="00E468B8"/>
    <w:rsid w:val="00E468DE"/>
    <w:rsid w:val="00E46AA6"/>
    <w:rsid w:val="00E46B11"/>
    <w:rsid w:val="00E46C13"/>
    <w:rsid w:val="00E46EF1"/>
    <w:rsid w:val="00E476D8"/>
    <w:rsid w:val="00E47835"/>
    <w:rsid w:val="00E47D36"/>
    <w:rsid w:val="00E47EEC"/>
    <w:rsid w:val="00E50102"/>
    <w:rsid w:val="00E50154"/>
    <w:rsid w:val="00E50657"/>
    <w:rsid w:val="00E50781"/>
    <w:rsid w:val="00E51184"/>
    <w:rsid w:val="00E51385"/>
    <w:rsid w:val="00E51398"/>
    <w:rsid w:val="00E5180C"/>
    <w:rsid w:val="00E51917"/>
    <w:rsid w:val="00E51927"/>
    <w:rsid w:val="00E51C56"/>
    <w:rsid w:val="00E51E79"/>
    <w:rsid w:val="00E52018"/>
    <w:rsid w:val="00E52448"/>
    <w:rsid w:val="00E5262D"/>
    <w:rsid w:val="00E5274D"/>
    <w:rsid w:val="00E52773"/>
    <w:rsid w:val="00E52803"/>
    <w:rsid w:val="00E52EA7"/>
    <w:rsid w:val="00E52FE4"/>
    <w:rsid w:val="00E53106"/>
    <w:rsid w:val="00E53538"/>
    <w:rsid w:val="00E535FC"/>
    <w:rsid w:val="00E5394B"/>
    <w:rsid w:val="00E53C37"/>
    <w:rsid w:val="00E53E48"/>
    <w:rsid w:val="00E53F05"/>
    <w:rsid w:val="00E54043"/>
    <w:rsid w:val="00E5473B"/>
    <w:rsid w:val="00E548D6"/>
    <w:rsid w:val="00E549B4"/>
    <w:rsid w:val="00E54B7A"/>
    <w:rsid w:val="00E54BC5"/>
    <w:rsid w:val="00E54C2F"/>
    <w:rsid w:val="00E54D78"/>
    <w:rsid w:val="00E54DC9"/>
    <w:rsid w:val="00E5508D"/>
    <w:rsid w:val="00E55098"/>
    <w:rsid w:val="00E5515E"/>
    <w:rsid w:val="00E55234"/>
    <w:rsid w:val="00E5573D"/>
    <w:rsid w:val="00E55764"/>
    <w:rsid w:val="00E557E9"/>
    <w:rsid w:val="00E55BF8"/>
    <w:rsid w:val="00E55E38"/>
    <w:rsid w:val="00E55ECF"/>
    <w:rsid w:val="00E55EF5"/>
    <w:rsid w:val="00E55F1C"/>
    <w:rsid w:val="00E56022"/>
    <w:rsid w:val="00E561F4"/>
    <w:rsid w:val="00E56424"/>
    <w:rsid w:val="00E565CF"/>
    <w:rsid w:val="00E56709"/>
    <w:rsid w:val="00E56D30"/>
    <w:rsid w:val="00E56D4C"/>
    <w:rsid w:val="00E56EC6"/>
    <w:rsid w:val="00E572FB"/>
    <w:rsid w:val="00E57466"/>
    <w:rsid w:val="00E5748C"/>
    <w:rsid w:val="00E57681"/>
    <w:rsid w:val="00E57817"/>
    <w:rsid w:val="00E57C73"/>
    <w:rsid w:val="00E57F54"/>
    <w:rsid w:val="00E600F5"/>
    <w:rsid w:val="00E60196"/>
    <w:rsid w:val="00E60465"/>
    <w:rsid w:val="00E60490"/>
    <w:rsid w:val="00E60752"/>
    <w:rsid w:val="00E6098D"/>
    <w:rsid w:val="00E60AC1"/>
    <w:rsid w:val="00E60B3C"/>
    <w:rsid w:val="00E60B5D"/>
    <w:rsid w:val="00E60C86"/>
    <w:rsid w:val="00E60F44"/>
    <w:rsid w:val="00E61028"/>
    <w:rsid w:val="00E610B7"/>
    <w:rsid w:val="00E611F0"/>
    <w:rsid w:val="00E6165B"/>
    <w:rsid w:val="00E6170B"/>
    <w:rsid w:val="00E61949"/>
    <w:rsid w:val="00E61B49"/>
    <w:rsid w:val="00E61D2D"/>
    <w:rsid w:val="00E61FD3"/>
    <w:rsid w:val="00E622C0"/>
    <w:rsid w:val="00E6244F"/>
    <w:rsid w:val="00E6260D"/>
    <w:rsid w:val="00E6262E"/>
    <w:rsid w:val="00E627A6"/>
    <w:rsid w:val="00E62928"/>
    <w:rsid w:val="00E62B23"/>
    <w:rsid w:val="00E62B3C"/>
    <w:rsid w:val="00E62DF2"/>
    <w:rsid w:val="00E62FE3"/>
    <w:rsid w:val="00E63205"/>
    <w:rsid w:val="00E632BB"/>
    <w:rsid w:val="00E63337"/>
    <w:rsid w:val="00E63340"/>
    <w:rsid w:val="00E6368B"/>
    <w:rsid w:val="00E63864"/>
    <w:rsid w:val="00E63D3A"/>
    <w:rsid w:val="00E6406A"/>
    <w:rsid w:val="00E640AC"/>
    <w:rsid w:val="00E641E9"/>
    <w:rsid w:val="00E6420F"/>
    <w:rsid w:val="00E64251"/>
    <w:rsid w:val="00E64466"/>
    <w:rsid w:val="00E64679"/>
    <w:rsid w:val="00E64850"/>
    <w:rsid w:val="00E6485E"/>
    <w:rsid w:val="00E64CA6"/>
    <w:rsid w:val="00E64CD1"/>
    <w:rsid w:val="00E64DE8"/>
    <w:rsid w:val="00E64EB6"/>
    <w:rsid w:val="00E64FB4"/>
    <w:rsid w:val="00E65770"/>
    <w:rsid w:val="00E65AF8"/>
    <w:rsid w:val="00E65B91"/>
    <w:rsid w:val="00E65BE5"/>
    <w:rsid w:val="00E65E56"/>
    <w:rsid w:val="00E66227"/>
    <w:rsid w:val="00E66309"/>
    <w:rsid w:val="00E6637E"/>
    <w:rsid w:val="00E66497"/>
    <w:rsid w:val="00E66B93"/>
    <w:rsid w:val="00E6723D"/>
    <w:rsid w:val="00E674A6"/>
    <w:rsid w:val="00E67677"/>
    <w:rsid w:val="00E67AA2"/>
    <w:rsid w:val="00E67D50"/>
    <w:rsid w:val="00E700EF"/>
    <w:rsid w:val="00E7054E"/>
    <w:rsid w:val="00E70800"/>
    <w:rsid w:val="00E70946"/>
    <w:rsid w:val="00E70C01"/>
    <w:rsid w:val="00E70E9F"/>
    <w:rsid w:val="00E70FEB"/>
    <w:rsid w:val="00E71145"/>
    <w:rsid w:val="00E71184"/>
    <w:rsid w:val="00E712CF"/>
    <w:rsid w:val="00E71391"/>
    <w:rsid w:val="00E716D8"/>
    <w:rsid w:val="00E7187E"/>
    <w:rsid w:val="00E71926"/>
    <w:rsid w:val="00E71B6D"/>
    <w:rsid w:val="00E71B9E"/>
    <w:rsid w:val="00E71EE2"/>
    <w:rsid w:val="00E71F0E"/>
    <w:rsid w:val="00E720C0"/>
    <w:rsid w:val="00E721CE"/>
    <w:rsid w:val="00E72662"/>
    <w:rsid w:val="00E72C1A"/>
    <w:rsid w:val="00E72C9D"/>
    <w:rsid w:val="00E72DCA"/>
    <w:rsid w:val="00E72E12"/>
    <w:rsid w:val="00E72E69"/>
    <w:rsid w:val="00E72EF2"/>
    <w:rsid w:val="00E7326C"/>
    <w:rsid w:val="00E73804"/>
    <w:rsid w:val="00E73986"/>
    <w:rsid w:val="00E73B14"/>
    <w:rsid w:val="00E73B59"/>
    <w:rsid w:val="00E7446C"/>
    <w:rsid w:val="00E74516"/>
    <w:rsid w:val="00E74566"/>
    <w:rsid w:val="00E74929"/>
    <w:rsid w:val="00E749B5"/>
    <w:rsid w:val="00E74EB1"/>
    <w:rsid w:val="00E74F3E"/>
    <w:rsid w:val="00E75569"/>
    <w:rsid w:val="00E7570D"/>
    <w:rsid w:val="00E75B90"/>
    <w:rsid w:val="00E75D38"/>
    <w:rsid w:val="00E75E87"/>
    <w:rsid w:val="00E75EC1"/>
    <w:rsid w:val="00E76633"/>
    <w:rsid w:val="00E76673"/>
    <w:rsid w:val="00E76AD1"/>
    <w:rsid w:val="00E771F8"/>
    <w:rsid w:val="00E774A3"/>
    <w:rsid w:val="00E77679"/>
    <w:rsid w:val="00E777BE"/>
    <w:rsid w:val="00E778B4"/>
    <w:rsid w:val="00E77981"/>
    <w:rsid w:val="00E77A97"/>
    <w:rsid w:val="00E77B5F"/>
    <w:rsid w:val="00E77BBB"/>
    <w:rsid w:val="00E77DEC"/>
    <w:rsid w:val="00E77F7B"/>
    <w:rsid w:val="00E800B1"/>
    <w:rsid w:val="00E80C59"/>
    <w:rsid w:val="00E80D62"/>
    <w:rsid w:val="00E80F5D"/>
    <w:rsid w:val="00E818EA"/>
    <w:rsid w:val="00E818F4"/>
    <w:rsid w:val="00E81D16"/>
    <w:rsid w:val="00E825BC"/>
    <w:rsid w:val="00E82AED"/>
    <w:rsid w:val="00E82B3D"/>
    <w:rsid w:val="00E82C51"/>
    <w:rsid w:val="00E82CC8"/>
    <w:rsid w:val="00E83007"/>
    <w:rsid w:val="00E8339D"/>
    <w:rsid w:val="00E835E0"/>
    <w:rsid w:val="00E8367D"/>
    <w:rsid w:val="00E83736"/>
    <w:rsid w:val="00E83848"/>
    <w:rsid w:val="00E8396D"/>
    <w:rsid w:val="00E8450E"/>
    <w:rsid w:val="00E84665"/>
    <w:rsid w:val="00E8470D"/>
    <w:rsid w:val="00E847C8"/>
    <w:rsid w:val="00E84863"/>
    <w:rsid w:val="00E84AED"/>
    <w:rsid w:val="00E84F15"/>
    <w:rsid w:val="00E84F91"/>
    <w:rsid w:val="00E85097"/>
    <w:rsid w:val="00E851FD"/>
    <w:rsid w:val="00E854BF"/>
    <w:rsid w:val="00E8565B"/>
    <w:rsid w:val="00E857D2"/>
    <w:rsid w:val="00E8581E"/>
    <w:rsid w:val="00E85895"/>
    <w:rsid w:val="00E858D5"/>
    <w:rsid w:val="00E85BB5"/>
    <w:rsid w:val="00E85BD8"/>
    <w:rsid w:val="00E85D6E"/>
    <w:rsid w:val="00E85E90"/>
    <w:rsid w:val="00E85F35"/>
    <w:rsid w:val="00E860F8"/>
    <w:rsid w:val="00E8611F"/>
    <w:rsid w:val="00E8612E"/>
    <w:rsid w:val="00E8615B"/>
    <w:rsid w:val="00E8620C"/>
    <w:rsid w:val="00E8623E"/>
    <w:rsid w:val="00E86410"/>
    <w:rsid w:val="00E86621"/>
    <w:rsid w:val="00E86659"/>
    <w:rsid w:val="00E867DB"/>
    <w:rsid w:val="00E869C8"/>
    <w:rsid w:val="00E86B66"/>
    <w:rsid w:val="00E86C1A"/>
    <w:rsid w:val="00E86DDB"/>
    <w:rsid w:val="00E87004"/>
    <w:rsid w:val="00E870E8"/>
    <w:rsid w:val="00E87215"/>
    <w:rsid w:val="00E872B6"/>
    <w:rsid w:val="00E8744B"/>
    <w:rsid w:val="00E87638"/>
    <w:rsid w:val="00E8792F"/>
    <w:rsid w:val="00E87CE2"/>
    <w:rsid w:val="00E87DE4"/>
    <w:rsid w:val="00E87E11"/>
    <w:rsid w:val="00E87E88"/>
    <w:rsid w:val="00E9009C"/>
    <w:rsid w:val="00E90598"/>
    <w:rsid w:val="00E90726"/>
    <w:rsid w:val="00E90763"/>
    <w:rsid w:val="00E907CF"/>
    <w:rsid w:val="00E911F4"/>
    <w:rsid w:val="00E912A0"/>
    <w:rsid w:val="00E9132F"/>
    <w:rsid w:val="00E91417"/>
    <w:rsid w:val="00E91687"/>
    <w:rsid w:val="00E91693"/>
    <w:rsid w:val="00E916ED"/>
    <w:rsid w:val="00E9189D"/>
    <w:rsid w:val="00E91960"/>
    <w:rsid w:val="00E91F64"/>
    <w:rsid w:val="00E92102"/>
    <w:rsid w:val="00E92512"/>
    <w:rsid w:val="00E92810"/>
    <w:rsid w:val="00E92904"/>
    <w:rsid w:val="00E92E7B"/>
    <w:rsid w:val="00E92F0B"/>
    <w:rsid w:val="00E9307A"/>
    <w:rsid w:val="00E9328C"/>
    <w:rsid w:val="00E9378C"/>
    <w:rsid w:val="00E938C1"/>
    <w:rsid w:val="00E93FFA"/>
    <w:rsid w:val="00E94135"/>
    <w:rsid w:val="00E9434A"/>
    <w:rsid w:val="00E94415"/>
    <w:rsid w:val="00E94647"/>
    <w:rsid w:val="00E946BE"/>
    <w:rsid w:val="00E94856"/>
    <w:rsid w:val="00E949C4"/>
    <w:rsid w:val="00E94D5D"/>
    <w:rsid w:val="00E95182"/>
    <w:rsid w:val="00E952FC"/>
    <w:rsid w:val="00E9533F"/>
    <w:rsid w:val="00E95C4C"/>
    <w:rsid w:val="00E95D72"/>
    <w:rsid w:val="00E95DFB"/>
    <w:rsid w:val="00E96156"/>
    <w:rsid w:val="00E96231"/>
    <w:rsid w:val="00E962AD"/>
    <w:rsid w:val="00E963CF"/>
    <w:rsid w:val="00E96465"/>
    <w:rsid w:val="00E96657"/>
    <w:rsid w:val="00E9670F"/>
    <w:rsid w:val="00E96AED"/>
    <w:rsid w:val="00E96B3E"/>
    <w:rsid w:val="00E96CD0"/>
    <w:rsid w:val="00E96F0F"/>
    <w:rsid w:val="00E97066"/>
    <w:rsid w:val="00E9709F"/>
    <w:rsid w:val="00E9774C"/>
    <w:rsid w:val="00E9794B"/>
    <w:rsid w:val="00EA00FE"/>
    <w:rsid w:val="00EA02FC"/>
    <w:rsid w:val="00EA03B6"/>
    <w:rsid w:val="00EA03C3"/>
    <w:rsid w:val="00EA0622"/>
    <w:rsid w:val="00EA076F"/>
    <w:rsid w:val="00EA08B8"/>
    <w:rsid w:val="00EA0BF9"/>
    <w:rsid w:val="00EA1114"/>
    <w:rsid w:val="00EA1244"/>
    <w:rsid w:val="00EA13A7"/>
    <w:rsid w:val="00EA1C8A"/>
    <w:rsid w:val="00EA1CCB"/>
    <w:rsid w:val="00EA1D03"/>
    <w:rsid w:val="00EA1D05"/>
    <w:rsid w:val="00EA1E2D"/>
    <w:rsid w:val="00EA2060"/>
    <w:rsid w:val="00EA208D"/>
    <w:rsid w:val="00EA29D8"/>
    <w:rsid w:val="00EA2FCC"/>
    <w:rsid w:val="00EA303B"/>
    <w:rsid w:val="00EA3389"/>
    <w:rsid w:val="00EA3584"/>
    <w:rsid w:val="00EA38A5"/>
    <w:rsid w:val="00EA3F00"/>
    <w:rsid w:val="00EA3F65"/>
    <w:rsid w:val="00EA3FBF"/>
    <w:rsid w:val="00EA4006"/>
    <w:rsid w:val="00EA44EF"/>
    <w:rsid w:val="00EA4500"/>
    <w:rsid w:val="00EA46BF"/>
    <w:rsid w:val="00EA4737"/>
    <w:rsid w:val="00EA4777"/>
    <w:rsid w:val="00EA47EF"/>
    <w:rsid w:val="00EA49DD"/>
    <w:rsid w:val="00EA4C6D"/>
    <w:rsid w:val="00EA4F5A"/>
    <w:rsid w:val="00EA518F"/>
    <w:rsid w:val="00EA51F5"/>
    <w:rsid w:val="00EA538E"/>
    <w:rsid w:val="00EA562A"/>
    <w:rsid w:val="00EA5953"/>
    <w:rsid w:val="00EA5AC3"/>
    <w:rsid w:val="00EA5E74"/>
    <w:rsid w:val="00EA5EEF"/>
    <w:rsid w:val="00EA5F3A"/>
    <w:rsid w:val="00EA6404"/>
    <w:rsid w:val="00EA6C67"/>
    <w:rsid w:val="00EA6D37"/>
    <w:rsid w:val="00EA6E25"/>
    <w:rsid w:val="00EA6E28"/>
    <w:rsid w:val="00EA70CB"/>
    <w:rsid w:val="00EA74E4"/>
    <w:rsid w:val="00EA750D"/>
    <w:rsid w:val="00EA762E"/>
    <w:rsid w:val="00EA788C"/>
    <w:rsid w:val="00EA7890"/>
    <w:rsid w:val="00EA7AF9"/>
    <w:rsid w:val="00EA7B2C"/>
    <w:rsid w:val="00EA7DE5"/>
    <w:rsid w:val="00EA7E02"/>
    <w:rsid w:val="00EA7E78"/>
    <w:rsid w:val="00EA7FCA"/>
    <w:rsid w:val="00EB0486"/>
    <w:rsid w:val="00EB058C"/>
    <w:rsid w:val="00EB07FA"/>
    <w:rsid w:val="00EB087F"/>
    <w:rsid w:val="00EB0956"/>
    <w:rsid w:val="00EB0C9B"/>
    <w:rsid w:val="00EB0D34"/>
    <w:rsid w:val="00EB0F9F"/>
    <w:rsid w:val="00EB123D"/>
    <w:rsid w:val="00EB12FC"/>
    <w:rsid w:val="00EB15D1"/>
    <w:rsid w:val="00EB168F"/>
    <w:rsid w:val="00EB1B4E"/>
    <w:rsid w:val="00EB1B5F"/>
    <w:rsid w:val="00EB1B7B"/>
    <w:rsid w:val="00EB1C7C"/>
    <w:rsid w:val="00EB1F43"/>
    <w:rsid w:val="00EB20F1"/>
    <w:rsid w:val="00EB25A1"/>
    <w:rsid w:val="00EB267C"/>
    <w:rsid w:val="00EB2771"/>
    <w:rsid w:val="00EB2807"/>
    <w:rsid w:val="00EB2817"/>
    <w:rsid w:val="00EB28E8"/>
    <w:rsid w:val="00EB2D83"/>
    <w:rsid w:val="00EB2E9F"/>
    <w:rsid w:val="00EB2EAD"/>
    <w:rsid w:val="00EB3124"/>
    <w:rsid w:val="00EB3511"/>
    <w:rsid w:val="00EB3708"/>
    <w:rsid w:val="00EB37A6"/>
    <w:rsid w:val="00EB3837"/>
    <w:rsid w:val="00EB3849"/>
    <w:rsid w:val="00EB39C5"/>
    <w:rsid w:val="00EB3CFF"/>
    <w:rsid w:val="00EB3EE5"/>
    <w:rsid w:val="00EB3F44"/>
    <w:rsid w:val="00EB3F70"/>
    <w:rsid w:val="00EB46B9"/>
    <w:rsid w:val="00EB47BA"/>
    <w:rsid w:val="00EB51D7"/>
    <w:rsid w:val="00EB5224"/>
    <w:rsid w:val="00EB5409"/>
    <w:rsid w:val="00EB5847"/>
    <w:rsid w:val="00EB585F"/>
    <w:rsid w:val="00EB6054"/>
    <w:rsid w:val="00EB61A7"/>
    <w:rsid w:val="00EB629E"/>
    <w:rsid w:val="00EB63E2"/>
    <w:rsid w:val="00EB64F8"/>
    <w:rsid w:val="00EB65C4"/>
    <w:rsid w:val="00EB67A9"/>
    <w:rsid w:val="00EB686E"/>
    <w:rsid w:val="00EB6B1B"/>
    <w:rsid w:val="00EB6C9F"/>
    <w:rsid w:val="00EB7658"/>
    <w:rsid w:val="00EB77DE"/>
    <w:rsid w:val="00EB79AC"/>
    <w:rsid w:val="00EB7F3D"/>
    <w:rsid w:val="00EC0110"/>
    <w:rsid w:val="00EC0116"/>
    <w:rsid w:val="00EC0436"/>
    <w:rsid w:val="00EC046A"/>
    <w:rsid w:val="00EC05F9"/>
    <w:rsid w:val="00EC09F6"/>
    <w:rsid w:val="00EC0B06"/>
    <w:rsid w:val="00EC0B3C"/>
    <w:rsid w:val="00EC0F9E"/>
    <w:rsid w:val="00EC0FFB"/>
    <w:rsid w:val="00EC1242"/>
    <w:rsid w:val="00EC12FB"/>
    <w:rsid w:val="00EC135C"/>
    <w:rsid w:val="00EC15D7"/>
    <w:rsid w:val="00EC1872"/>
    <w:rsid w:val="00EC1B3B"/>
    <w:rsid w:val="00EC1C2F"/>
    <w:rsid w:val="00EC1FBC"/>
    <w:rsid w:val="00EC22CD"/>
    <w:rsid w:val="00EC22E2"/>
    <w:rsid w:val="00EC2541"/>
    <w:rsid w:val="00EC25D3"/>
    <w:rsid w:val="00EC260D"/>
    <w:rsid w:val="00EC283F"/>
    <w:rsid w:val="00EC2E4D"/>
    <w:rsid w:val="00EC30DE"/>
    <w:rsid w:val="00EC3214"/>
    <w:rsid w:val="00EC3315"/>
    <w:rsid w:val="00EC3730"/>
    <w:rsid w:val="00EC3A6D"/>
    <w:rsid w:val="00EC3AD2"/>
    <w:rsid w:val="00EC3EF5"/>
    <w:rsid w:val="00EC40C1"/>
    <w:rsid w:val="00EC42C7"/>
    <w:rsid w:val="00EC46D5"/>
    <w:rsid w:val="00EC48FF"/>
    <w:rsid w:val="00EC521A"/>
    <w:rsid w:val="00EC5A0E"/>
    <w:rsid w:val="00EC5A96"/>
    <w:rsid w:val="00EC5BB8"/>
    <w:rsid w:val="00EC5C61"/>
    <w:rsid w:val="00EC5DE4"/>
    <w:rsid w:val="00EC60F8"/>
    <w:rsid w:val="00EC6399"/>
    <w:rsid w:val="00EC6434"/>
    <w:rsid w:val="00EC688A"/>
    <w:rsid w:val="00EC6A03"/>
    <w:rsid w:val="00EC6BB2"/>
    <w:rsid w:val="00EC6C8A"/>
    <w:rsid w:val="00EC7500"/>
    <w:rsid w:val="00EC75D0"/>
    <w:rsid w:val="00EC7805"/>
    <w:rsid w:val="00EC781C"/>
    <w:rsid w:val="00EC78D8"/>
    <w:rsid w:val="00EC799F"/>
    <w:rsid w:val="00EC7B8C"/>
    <w:rsid w:val="00ED03CF"/>
    <w:rsid w:val="00ED0422"/>
    <w:rsid w:val="00ED056D"/>
    <w:rsid w:val="00ED077F"/>
    <w:rsid w:val="00ED08BB"/>
    <w:rsid w:val="00ED09F9"/>
    <w:rsid w:val="00ED0A67"/>
    <w:rsid w:val="00ED0D3E"/>
    <w:rsid w:val="00ED0F60"/>
    <w:rsid w:val="00ED14C1"/>
    <w:rsid w:val="00ED1A2F"/>
    <w:rsid w:val="00ED1E86"/>
    <w:rsid w:val="00ED1F88"/>
    <w:rsid w:val="00ED1FB7"/>
    <w:rsid w:val="00ED2366"/>
    <w:rsid w:val="00ED23EB"/>
    <w:rsid w:val="00ED248F"/>
    <w:rsid w:val="00ED25D6"/>
    <w:rsid w:val="00ED25EC"/>
    <w:rsid w:val="00ED271F"/>
    <w:rsid w:val="00ED2843"/>
    <w:rsid w:val="00ED29E0"/>
    <w:rsid w:val="00ED3133"/>
    <w:rsid w:val="00ED32B3"/>
    <w:rsid w:val="00ED35B0"/>
    <w:rsid w:val="00ED36AB"/>
    <w:rsid w:val="00ED3761"/>
    <w:rsid w:val="00ED389D"/>
    <w:rsid w:val="00ED3B1F"/>
    <w:rsid w:val="00ED3E8D"/>
    <w:rsid w:val="00ED40DC"/>
    <w:rsid w:val="00ED4446"/>
    <w:rsid w:val="00ED4528"/>
    <w:rsid w:val="00ED454B"/>
    <w:rsid w:val="00ED46C8"/>
    <w:rsid w:val="00ED46D3"/>
    <w:rsid w:val="00ED4B05"/>
    <w:rsid w:val="00ED4E86"/>
    <w:rsid w:val="00ED5090"/>
    <w:rsid w:val="00ED51A3"/>
    <w:rsid w:val="00ED530F"/>
    <w:rsid w:val="00ED5541"/>
    <w:rsid w:val="00ED566C"/>
    <w:rsid w:val="00ED5B8D"/>
    <w:rsid w:val="00ED5BAF"/>
    <w:rsid w:val="00ED5FE2"/>
    <w:rsid w:val="00ED6303"/>
    <w:rsid w:val="00ED6373"/>
    <w:rsid w:val="00ED6685"/>
    <w:rsid w:val="00ED66CF"/>
    <w:rsid w:val="00ED68B5"/>
    <w:rsid w:val="00ED6E70"/>
    <w:rsid w:val="00ED7106"/>
    <w:rsid w:val="00ED7190"/>
    <w:rsid w:val="00ED71C6"/>
    <w:rsid w:val="00ED71F6"/>
    <w:rsid w:val="00ED722B"/>
    <w:rsid w:val="00ED76FA"/>
    <w:rsid w:val="00ED7C61"/>
    <w:rsid w:val="00ED7E5C"/>
    <w:rsid w:val="00ED7E6E"/>
    <w:rsid w:val="00ED7F86"/>
    <w:rsid w:val="00EE002F"/>
    <w:rsid w:val="00EE0193"/>
    <w:rsid w:val="00EE01DE"/>
    <w:rsid w:val="00EE0521"/>
    <w:rsid w:val="00EE06C1"/>
    <w:rsid w:val="00EE0B70"/>
    <w:rsid w:val="00EE0CDB"/>
    <w:rsid w:val="00EE127A"/>
    <w:rsid w:val="00EE1655"/>
    <w:rsid w:val="00EE186E"/>
    <w:rsid w:val="00EE18AD"/>
    <w:rsid w:val="00EE1941"/>
    <w:rsid w:val="00EE2064"/>
    <w:rsid w:val="00EE2081"/>
    <w:rsid w:val="00EE278B"/>
    <w:rsid w:val="00EE28AA"/>
    <w:rsid w:val="00EE29FA"/>
    <w:rsid w:val="00EE2A3D"/>
    <w:rsid w:val="00EE2AED"/>
    <w:rsid w:val="00EE2C17"/>
    <w:rsid w:val="00EE2DD1"/>
    <w:rsid w:val="00EE3399"/>
    <w:rsid w:val="00EE378F"/>
    <w:rsid w:val="00EE3CD8"/>
    <w:rsid w:val="00EE3FB2"/>
    <w:rsid w:val="00EE40F6"/>
    <w:rsid w:val="00EE40FC"/>
    <w:rsid w:val="00EE455F"/>
    <w:rsid w:val="00EE46A8"/>
    <w:rsid w:val="00EE4741"/>
    <w:rsid w:val="00EE4971"/>
    <w:rsid w:val="00EE4A41"/>
    <w:rsid w:val="00EE4CA3"/>
    <w:rsid w:val="00EE522B"/>
    <w:rsid w:val="00EE584D"/>
    <w:rsid w:val="00EE586D"/>
    <w:rsid w:val="00EE6056"/>
    <w:rsid w:val="00EE62A6"/>
    <w:rsid w:val="00EE668F"/>
    <w:rsid w:val="00EE695C"/>
    <w:rsid w:val="00EE6B9C"/>
    <w:rsid w:val="00EE6C4F"/>
    <w:rsid w:val="00EE6CA6"/>
    <w:rsid w:val="00EE6CC6"/>
    <w:rsid w:val="00EE7007"/>
    <w:rsid w:val="00EE700A"/>
    <w:rsid w:val="00EE729F"/>
    <w:rsid w:val="00EE739C"/>
    <w:rsid w:val="00EE79CB"/>
    <w:rsid w:val="00EE7A35"/>
    <w:rsid w:val="00EE7C61"/>
    <w:rsid w:val="00EF0627"/>
    <w:rsid w:val="00EF09CB"/>
    <w:rsid w:val="00EF0C71"/>
    <w:rsid w:val="00EF0CC9"/>
    <w:rsid w:val="00EF0CF4"/>
    <w:rsid w:val="00EF0D27"/>
    <w:rsid w:val="00EF106B"/>
    <w:rsid w:val="00EF118C"/>
    <w:rsid w:val="00EF125D"/>
    <w:rsid w:val="00EF14D2"/>
    <w:rsid w:val="00EF1500"/>
    <w:rsid w:val="00EF1C6C"/>
    <w:rsid w:val="00EF1EF4"/>
    <w:rsid w:val="00EF210A"/>
    <w:rsid w:val="00EF22D6"/>
    <w:rsid w:val="00EF2512"/>
    <w:rsid w:val="00EF25EC"/>
    <w:rsid w:val="00EF27EE"/>
    <w:rsid w:val="00EF282D"/>
    <w:rsid w:val="00EF2975"/>
    <w:rsid w:val="00EF2991"/>
    <w:rsid w:val="00EF2EEF"/>
    <w:rsid w:val="00EF32C1"/>
    <w:rsid w:val="00EF3559"/>
    <w:rsid w:val="00EF387C"/>
    <w:rsid w:val="00EF3AD3"/>
    <w:rsid w:val="00EF3F8A"/>
    <w:rsid w:val="00EF4025"/>
    <w:rsid w:val="00EF40E9"/>
    <w:rsid w:val="00EF4115"/>
    <w:rsid w:val="00EF4316"/>
    <w:rsid w:val="00EF4362"/>
    <w:rsid w:val="00EF467F"/>
    <w:rsid w:val="00EF49DB"/>
    <w:rsid w:val="00EF4B12"/>
    <w:rsid w:val="00EF4C33"/>
    <w:rsid w:val="00EF4D6C"/>
    <w:rsid w:val="00EF5588"/>
    <w:rsid w:val="00EF55E6"/>
    <w:rsid w:val="00EF57BB"/>
    <w:rsid w:val="00EF58BE"/>
    <w:rsid w:val="00EF5999"/>
    <w:rsid w:val="00EF5A85"/>
    <w:rsid w:val="00EF5BA2"/>
    <w:rsid w:val="00EF5C12"/>
    <w:rsid w:val="00EF628F"/>
    <w:rsid w:val="00EF680F"/>
    <w:rsid w:val="00EF681D"/>
    <w:rsid w:val="00EF6A58"/>
    <w:rsid w:val="00EF6AA8"/>
    <w:rsid w:val="00EF6CA4"/>
    <w:rsid w:val="00EF6DC1"/>
    <w:rsid w:val="00EF710B"/>
    <w:rsid w:val="00EF712E"/>
    <w:rsid w:val="00EF71C3"/>
    <w:rsid w:val="00EF7210"/>
    <w:rsid w:val="00EF78CE"/>
    <w:rsid w:val="00EF7C58"/>
    <w:rsid w:val="00EF7D73"/>
    <w:rsid w:val="00EF7D94"/>
    <w:rsid w:val="00F00048"/>
    <w:rsid w:val="00F00185"/>
    <w:rsid w:val="00F001E9"/>
    <w:rsid w:val="00F0025A"/>
    <w:rsid w:val="00F00616"/>
    <w:rsid w:val="00F00680"/>
    <w:rsid w:val="00F0095A"/>
    <w:rsid w:val="00F00B94"/>
    <w:rsid w:val="00F00E2D"/>
    <w:rsid w:val="00F00EA8"/>
    <w:rsid w:val="00F01419"/>
    <w:rsid w:val="00F01D06"/>
    <w:rsid w:val="00F01E28"/>
    <w:rsid w:val="00F01E84"/>
    <w:rsid w:val="00F01F12"/>
    <w:rsid w:val="00F02255"/>
    <w:rsid w:val="00F0282C"/>
    <w:rsid w:val="00F0291B"/>
    <w:rsid w:val="00F02ACE"/>
    <w:rsid w:val="00F02B1C"/>
    <w:rsid w:val="00F02CA2"/>
    <w:rsid w:val="00F02D26"/>
    <w:rsid w:val="00F02DB1"/>
    <w:rsid w:val="00F02E1F"/>
    <w:rsid w:val="00F02EC6"/>
    <w:rsid w:val="00F031A7"/>
    <w:rsid w:val="00F03226"/>
    <w:rsid w:val="00F03423"/>
    <w:rsid w:val="00F034DB"/>
    <w:rsid w:val="00F03867"/>
    <w:rsid w:val="00F03AFA"/>
    <w:rsid w:val="00F03C1B"/>
    <w:rsid w:val="00F03D65"/>
    <w:rsid w:val="00F03EEC"/>
    <w:rsid w:val="00F04028"/>
    <w:rsid w:val="00F04605"/>
    <w:rsid w:val="00F0462D"/>
    <w:rsid w:val="00F04889"/>
    <w:rsid w:val="00F04B0D"/>
    <w:rsid w:val="00F05436"/>
    <w:rsid w:val="00F05458"/>
    <w:rsid w:val="00F05504"/>
    <w:rsid w:val="00F05679"/>
    <w:rsid w:val="00F0576B"/>
    <w:rsid w:val="00F058E1"/>
    <w:rsid w:val="00F05A3B"/>
    <w:rsid w:val="00F05AB2"/>
    <w:rsid w:val="00F05CFF"/>
    <w:rsid w:val="00F05E94"/>
    <w:rsid w:val="00F062FE"/>
    <w:rsid w:val="00F063EC"/>
    <w:rsid w:val="00F0645D"/>
    <w:rsid w:val="00F0659F"/>
    <w:rsid w:val="00F06665"/>
    <w:rsid w:val="00F06BF1"/>
    <w:rsid w:val="00F06E1A"/>
    <w:rsid w:val="00F06ECA"/>
    <w:rsid w:val="00F072FE"/>
    <w:rsid w:val="00F07547"/>
    <w:rsid w:val="00F07651"/>
    <w:rsid w:val="00F076F7"/>
    <w:rsid w:val="00F078D4"/>
    <w:rsid w:val="00F07986"/>
    <w:rsid w:val="00F079CE"/>
    <w:rsid w:val="00F079ED"/>
    <w:rsid w:val="00F07AC2"/>
    <w:rsid w:val="00F07B1D"/>
    <w:rsid w:val="00F07C20"/>
    <w:rsid w:val="00F07DD1"/>
    <w:rsid w:val="00F10048"/>
    <w:rsid w:val="00F105E3"/>
    <w:rsid w:val="00F10651"/>
    <w:rsid w:val="00F10770"/>
    <w:rsid w:val="00F10A20"/>
    <w:rsid w:val="00F10DF0"/>
    <w:rsid w:val="00F10E78"/>
    <w:rsid w:val="00F10E8A"/>
    <w:rsid w:val="00F111DA"/>
    <w:rsid w:val="00F11480"/>
    <w:rsid w:val="00F1151A"/>
    <w:rsid w:val="00F11A01"/>
    <w:rsid w:val="00F11AED"/>
    <w:rsid w:val="00F1203D"/>
    <w:rsid w:val="00F12468"/>
    <w:rsid w:val="00F124D3"/>
    <w:rsid w:val="00F125CE"/>
    <w:rsid w:val="00F12BDD"/>
    <w:rsid w:val="00F12D21"/>
    <w:rsid w:val="00F12EBA"/>
    <w:rsid w:val="00F12EC7"/>
    <w:rsid w:val="00F131A1"/>
    <w:rsid w:val="00F132C3"/>
    <w:rsid w:val="00F135A1"/>
    <w:rsid w:val="00F135E8"/>
    <w:rsid w:val="00F1375D"/>
    <w:rsid w:val="00F13832"/>
    <w:rsid w:val="00F13C39"/>
    <w:rsid w:val="00F13C46"/>
    <w:rsid w:val="00F13D60"/>
    <w:rsid w:val="00F13E4A"/>
    <w:rsid w:val="00F13F2B"/>
    <w:rsid w:val="00F13F63"/>
    <w:rsid w:val="00F14284"/>
    <w:rsid w:val="00F142F7"/>
    <w:rsid w:val="00F142FD"/>
    <w:rsid w:val="00F14403"/>
    <w:rsid w:val="00F14745"/>
    <w:rsid w:val="00F1488A"/>
    <w:rsid w:val="00F14AC6"/>
    <w:rsid w:val="00F14AC9"/>
    <w:rsid w:val="00F15013"/>
    <w:rsid w:val="00F15494"/>
    <w:rsid w:val="00F15537"/>
    <w:rsid w:val="00F1570D"/>
    <w:rsid w:val="00F158EE"/>
    <w:rsid w:val="00F15BE0"/>
    <w:rsid w:val="00F15C18"/>
    <w:rsid w:val="00F15C31"/>
    <w:rsid w:val="00F15E72"/>
    <w:rsid w:val="00F160F4"/>
    <w:rsid w:val="00F168FC"/>
    <w:rsid w:val="00F16989"/>
    <w:rsid w:val="00F17260"/>
    <w:rsid w:val="00F174D0"/>
    <w:rsid w:val="00F177BF"/>
    <w:rsid w:val="00F17BE7"/>
    <w:rsid w:val="00F20050"/>
    <w:rsid w:val="00F20292"/>
    <w:rsid w:val="00F202BD"/>
    <w:rsid w:val="00F20767"/>
    <w:rsid w:val="00F208FD"/>
    <w:rsid w:val="00F20A3C"/>
    <w:rsid w:val="00F20CEE"/>
    <w:rsid w:val="00F20FFE"/>
    <w:rsid w:val="00F21570"/>
    <w:rsid w:val="00F21666"/>
    <w:rsid w:val="00F218D9"/>
    <w:rsid w:val="00F21B3C"/>
    <w:rsid w:val="00F21DD2"/>
    <w:rsid w:val="00F22207"/>
    <w:rsid w:val="00F22252"/>
    <w:rsid w:val="00F22623"/>
    <w:rsid w:val="00F22663"/>
    <w:rsid w:val="00F22931"/>
    <w:rsid w:val="00F22C19"/>
    <w:rsid w:val="00F22D17"/>
    <w:rsid w:val="00F22D46"/>
    <w:rsid w:val="00F22E39"/>
    <w:rsid w:val="00F23499"/>
    <w:rsid w:val="00F234E7"/>
    <w:rsid w:val="00F236DD"/>
    <w:rsid w:val="00F23B14"/>
    <w:rsid w:val="00F23F96"/>
    <w:rsid w:val="00F240D2"/>
    <w:rsid w:val="00F24131"/>
    <w:rsid w:val="00F24167"/>
    <w:rsid w:val="00F24347"/>
    <w:rsid w:val="00F244AC"/>
    <w:rsid w:val="00F244CE"/>
    <w:rsid w:val="00F244E0"/>
    <w:rsid w:val="00F2457B"/>
    <w:rsid w:val="00F2484B"/>
    <w:rsid w:val="00F24E8B"/>
    <w:rsid w:val="00F24FFD"/>
    <w:rsid w:val="00F2505E"/>
    <w:rsid w:val="00F25259"/>
    <w:rsid w:val="00F252F7"/>
    <w:rsid w:val="00F258B4"/>
    <w:rsid w:val="00F25A86"/>
    <w:rsid w:val="00F25AA3"/>
    <w:rsid w:val="00F25AC5"/>
    <w:rsid w:val="00F265FE"/>
    <w:rsid w:val="00F268AF"/>
    <w:rsid w:val="00F26BA6"/>
    <w:rsid w:val="00F26DBA"/>
    <w:rsid w:val="00F26DBB"/>
    <w:rsid w:val="00F26F9A"/>
    <w:rsid w:val="00F27353"/>
    <w:rsid w:val="00F274E9"/>
    <w:rsid w:val="00F27501"/>
    <w:rsid w:val="00F2751A"/>
    <w:rsid w:val="00F278FF"/>
    <w:rsid w:val="00F27960"/>
    <w:rsid w:val="00F27B83"/>
    <w:rsid w:val="00F27B94"/>
    <w:rsid w:val="00F27BE5"/>
    <w:rsid w:val="00F30250"/>
    <w:rsid w:val="00F30291"/>
    <w:rsid w:val="00F30463"/>
    <w:rsid w:val="00F308E3"/>
    <w:rsid w:val="00F30B21"/>
    <w:rsid w:val="00F30D3B"/>
    <w:rsid w:val="00F30D97"/>
    <w:rsid w:val="00F30F8C"/>
    <w:rsid w:val="00F30FD7"/>
    <w:rsid w:val="00F310F7"/>
    <w:rsid w:val="00F31103"/>
    <w:rsid w:val="00F31120"/>
    <w:rsid w:val="00F3114C"/>
    <w:rsid w:val="00F31188"/>
    <w:rsid w:val="00F311AD"/>
    <w:rsid w:val="00F31207"/>
    <w:rsid w:val="00F315F6"/>
    <w:rsid w:val="00F31644"/>
    <w:rsid w:val="00F316D8"/>
    <w:rsid w:val="00F319A2"/>
    <w:rsid w:val="00F31D8A"/>
    <w:rsid w:val="00F32438"/>
    <w:rsid w:val="00F324B7"/>
    <w:rsid w:val="00F32804"/>
    <w:rsid w:val="00F32AB0"/>
    <w:rsid w:val="00F33020"/>
    <w:rsid w:val="00F33397"/>
    <w:rsid w:val="00F335B9"/>
    <w:rsid w:val="00F33619"/>
    <w:rsid w:val="00F339DD"/>
    <w:rsid w:val="00F33AE4"/>
    <w:rsid w:val="00F33F3B"/>
    <w:rsid w:val="00F34173"/>
    <w:rsid w:val="00F3453A"/>
    <w:rsid w:val="00F34A43"/>
    <w:rsid w:val="00F34DF1"/>
    <w:rsid w:val="00F35125"/>
    <w:rsid w:val="00F3512F"/>
    <w:rsid w:val="00F35250"/>
    <w:rsid w:val="00F35270"/>
    <w:rsid w:val="00F35371"/>
    <w:rsid w:val="00F3565D"/>
    <w:rsid w:val="00F36027"/>
    <w:rsid w:val="00F36C90"/>
    <w:rsid w:val="00F37615"/>
    <w:rsid w:val="00F3765C"/>
    <w:rsid w:val="00F377DF"/>
    <w:rsid w:val="00F37853"/>
    <w:rsid w:val="00F378BC"/>
    <w:rsid w:val="00F37B2A"/>
    <w:rsid w:val="00F37CE4"/>
    <w:rsid w:val="00F37DAB"/>
    <w:rsid w:val="00F401FD"/>
    <w:rsid w:val="00F403B1"/>
    <w:rsid w:val="00F40696"/>
    <w:rsid w:val="00F40840"/>
    <w:rsid w:val="00F40930"/>
    <w:rsid w:val="00F40B6E"/>
    <w:rsid w:val="00F40FE9"/>
    <w:rsid w:val="00F4116C"/>
    <w:rsid w:val="00F4143D"/>
    <w:rsid w:val="00F4151E"/>
    <w:rsid w:val="00F4160E"/>
    <w:rsid w:val="00F41773"/>
    <w:rsid w:val="00F418BA"/>
    <w:rsid w:val="00F41A10"/>
    <w:rsid w:val="00F41A28"/>
    <w:rsid w:val="00F41D0A"/>
    <w:rsid w:val="00F41DA6"/>
    <w:rsid w:val="00F41EC4"/>
    <w:rsid w:val="00F41F61"/>
    <w:rsid w:val="00F42177"/>
    <w:rsid w:val="00F4220C"/>
    <w:rsid w:val="00F4240E"/>
    <w:rsid w:val="00F42493"/>
    <w:rsid w:val="00F42579"/>
    <w:rsid w:val="00F427BB"/>
    <w:rsid w:val="00F42A09"/>
    <w:rsid w:val="00F42ABF"/>
    <w:rsid w:val="00F42BF2"/>
    <w:rsid w:val="00F42C58"/>
    <w:rsid w:val="00F42D0C"/>
    <w:rsid w:val="00F42EDB"/>
    <w:rsid w:val="00F430CE"/>
    <w:rsid w:val="00F431ED"/>
    <w:rsid w:val="00F435B6"/>
    <w:rsid w:val="00F4369D"/>
    <w:rsid w:val="00F4374B"/>
    <w:rsid w:val="00F439BE"/>
    <w:rsid w:val="00F43C82"/>
    <w:rsid w:val="00F43F69"/>
    <w:rsid w:val="00F4424C"/>
    <w:rsid w:val="00F4425E"/>
    <w:rsid w:val="00F442EF"/>
    <w:rsid w:val="00F44407"/>
    <w:rsid w:val="00F444F2"/>
    <w:rsid w:val="00F445CC"/>
    <w:rsid w:val="00F44878"/>
    <w:rsid w:val="00F4490F"/>
    <w:rsid w:val="00F44CA0"/>
    <w:rsid w:val="00F44CC6"/>
    <w:rsid w:val="00F44DE2"/>
    <w:rsid w:val="00F44EAD"/>
    <w:rsid w:val="00F44F22"/>
    <w:rsid w:val="00F44F58"/>
    <w:rsid w:val="00F450AB"/>
    <w:rsid w:val="00F45223"/>
    <w:rsid w:val="00F4564A"/>
    <w:rsid w:val="00F45684"/>
    <w:rsid w:val="00F459F1"/>
    <w:rsid w:val="00F45B64"/>
    <w:rsid w:val="00F45B78"/>
    <w:rsid w:val="00F45E01"/>
    <w:rsid w:val="00F45E42"/>
    <w:rsid w:val="00F4600E"/>
    <w:rsid w:val="00F4612F"/>
    <w:rsid w:val="00F463E5"/>
    <w:rsid w:val="00F4648B"/>
    <w:rsid w:val="00F4688C"/>
    <w:rsid w:val="00F46911"/>
    <w:rsid w:val="00F46A90"/>
    <w:rsid w:val="00F46B40"/>
    <w:rsid w:val="00F46CF5"/>
    <w:rsid w:val="00F46EF2"/>
    <w:rsid w:val="00F47190"/>
    <w:rsid w:val="00F47212"/>
    <w:rsid w:val="00F47271"/>
    <w:rsid w:val="00F473F0"/>
    <w:rsid w:val="00F47473"/>
    <w:rsid w:val="00F4764F"/>
    <w:rsid w:val="00F4776D"/>
    <w:rsid w:val="00F4794C"/>
    <w:rsid w:val="00F479AC"/>
    <w:rsid w:val="00F47D00"/>
    <w:rsid w:val="00F47D63"/>
    <w:rsid w:val="00F47F04"/>
    <w:rsid w:val="00F50086"/>
    <w:rsid w:val="00F50234"/>
    <w:rsid w:val="00F5040B"/>
    <w:rsid w:val="00F50528"/>
    <w:rsid w:val="00F50665"/>
    <w:rsid w:val="00F508B9"/>
    <w:rsid w:val="00F50AD8"/>
    <w:rsid w:val="00F50B9E"/>
    <w:rsid w:val="00F50BCF"/>
    <w:rsid w:val="00F50CF4"/>
    <w:rsid w:val="00F50F71"/>
    <w:rsid w:val="00F50FFD"/>
    <w:rsid w:val="00F51025"/>
    <w:rsid w:val="00F51774"/>
    <w:rsid w:val="00F51AC4"/>
    <w:rsid w:val="00F51DED"/>
    <w:rsid w:val="00F52217"/>
    <w:rsid w:val="00F525E2"/>
    <w:rsid w:val="00F52755"/>
    <w:rsid w:val="00F52B44"/>
    <w:rsid w:val="00F52F61"/>
    <w:rsid w:val="00F53074"/>
    <w:rsid w:val="00F534B3"/>
    <w:rsid w:val="00F5379D"/>
    <w:rsid w:val="00F539DD"/>
    <w:rsid w:val="00F53ABD"/>
    <w:rsid w:val="00F53B68"/>
    <w:rsid w:val="00F53B98"/>
    <w:rsid w:val="00F53C11"/>
    <w:rsid w:val="00F53D02"/>
    <w:rsid w:val="00F54016"/>
    <w:rsid w:val="00F54083"/>
    <w:rsid w:val="00F540BA"/>
    <w:rsid w:val="00F544CD"/>
    <w:rsid w:val="00F544D0"/>
    <w:rsid w:val="00F54566"/>
    <w:rsid w:val="00F545B5"/>
    <w:rsid w:val="00F54605"/>
    <w:rsid w:val="00F5498F"/>
    <w:rsid w:val="00F54AEF"/>
    <w:rsid w:val="00F54AF5"/>
    <w:rsid w:val="00F54CEE"/>
    <w:rsid w:val="00F54F02"/>
    <w:rsid w:val="00F550DE"/>
    <w:rsid w:val="00F5518C"/>
    <w:rsid w:val="00F551A4"/>
    <w:rsid w:val="00F551C5"/>
    <w:rsid w:val="00F5556D"/>
    <w:rsid w:val="00F556FD"/>
    <w:rsid w:val="00F55727"/>
    <w:rsid w:val="00F557E2"/>
    <w:rsid w:val="00F557F5"/>
    <w:rsid w:val="00F55872"/>
    <w:rsid w:val="00F55A36"/>
    <w:rsid w:val="00F55CB4"/>
    <w:rsid w:val="00F55F56"/>
    <w:rsid w:val="00F563FC"/>
    <w:rsid w:val="00F5672B"/>
    <w:rsid w:val="00F56778"/>
    <w:rsid w:val="00F567CC"/>
    <w:rsid w:val="00F567F8"/>
    <w:rsid w:val="00F56876"/>
    <w:rsid w:val="00F56AD7"/>
    <w:rsid w:val="00F56CB2"/>
    <w:rsid w:val="00F56D6E"/>
    <w:rsid w:val="00F56F9A"/>
    <w:rsid w:val="00F5726A"/>
    <w:rsid w:val="00F57712"/>
    <w:rsid w:val="00F577D0"/>
    <w:rsid w:val="00F57A98"/>
    <w:rsid w:val="00F57ADD"/>
    <w:rsid w:val="00F57B88"/>
    <w:rsid w:val="00F602CE"/>
    <w:rsid w:val="00F608F9"/>
    <w:rsid w:val="00F60A5B"/>
    <w:rsid w:val="00F60A65"/>
    <w:rsid w:val="00F6110F"/>
    <w:rsid w:val="00F61490"/>
    <w:rsid w:val="00F617BB"/>
    <w:rsid w:val="00F61976"/>
    <w:rsid w:val="00F619B4"/>
    <w:rsid w:val="00F61D93"/>
    <w:rsid w:val="00F6222B"/>
    <w:rsid w:val="00F62291"/>
    <w:rsid w:val="00F6245D"/>
    <w:rsid w:val="00F626C7"/>
    <w:rsid w:val="00F62BF0"/>
    <w:rsid w:val="00F62DF9"/>
    <w:rsid w:val="00F62F6F"/>
    <w:rsid w:val="00F632A4"/>
    <w:rsid w:val="00F63416"/>
    <w:rsid w:val="00F634BD"/>
    <w:rsid w:val="00F63597"/>
    <w:rsid w:val="00F637B0"/>
    <w:rsid w:val="00F63A89"/>
    <w:rsid w:val="00F63EC8"/>
    <w:rsid w:val="00F64492"/>
    <w:rsid w:val="00F645F5"/>
    <w:rsid w:val="00F6464B"/>
    <w:rsid w:val="00F64BC6"/>
    <w:rsid w:val="00F64BD2"/>
    <w:rsid w:val="00F64F16"/>
    <w:rsid w:val="00F64F6A"/>
    <w:rsid w:val="00F65010"/>
    <w:rsid w:val="00F65032"/>
    <w:rsid w:val="00F653EE"/>
    <w:rsid w:val="00F654BF"/>
    <w:rsid w:val="00F657E8"/>
    <w:rsid w:val="00F65926"/>
    <w:rsid w:val="00F65ACF"/>
    <w:rsid w:val="00F65D4A"/>
    <w:rsid w:val="00F65EF2"/>
    <w:rsid w:val="00F66152"/>
    <w:rsid w:val="00F661FF"/>
    <w:rsid w:val="00F662D6"/>
    <w:rsid w:val="00F66325"/>
    <w:rsid w:val="00F66345"/>
    <w:rsid w:val="00F6638B"/>
    <w:rsid w:val="00F664BA"/>
    <w:rsid w:val="00F665D2"/>
    <w:rsid w:val="00F66A01"/>
    <w:rsid w:val="00F66CB2"/>
    <w:rsid w:val="00F6704D"/>
    <w:rsid w:val="00F67154"/>
    <w:rsid w:val="00F675C2"/>
    <w:rsid w:val="00F678BF"/>
    <w:rsid w:val="00F67906"/>
    <w:rsid w:val="00F67B1A"/>
    <w:rsid w:val="00F67C2B"/>
    <w:rsid w:val="00F67C81"/>
    <w:rsid w:val="00F67F7A"/>
    <w:rsid w:val="00F70429"/>
    <w:rsid w:val="00F70680"/>
    <w:rsid w:val="00F70948"/>
    <w:rsid w:val="00F70B04"/>
    <w:rsid w:val="00F70B89"/>
    <w:rsid w:val="00F70C5C"/>
    <w:rsid w:val="00F70D5D"/>
    <w:rsid w:val="00F71189"/>
    <w:rsid w:val="00F71220"/>
    <w:rsid w:val="00F7160F"/>
    <w:rsid w:val="00F71820"/>
    <w:rsid w:val="00F718FA"/>
    <w:rsid w:val="00F71908"/>
    <w:rsid w:val="00F719C0"/>
    <w:rsid w:val="00F71A6D"/>
    <w:rsid w:val="00F71C09"/>
    <w:rsid w:val="00F71C3E"/>
    <w:rsid w:val="00F71CF3"/>
    <w:rsid w:val="00F71FD3"/>
    <w:rsid w:val="00F7204F"/>
    <w:rsid w:val="00F7230D"/>
    <w:rsid w:val="00F725BA"/>
    <w:rsid w:val="00F72600"/>
    <w:rsid w:val="00F728E1"/>
    <w:rsid w:val="00F72E04"/>
    <w:rsid w:val="00F72EA3"/>
    <w:rsid w:val="00F72FA9"/>
    <w:rsid w:val="00F7369C"/>
    <w:rsid w:val="00F737B3"/>
    <w:rsid w:val="00F7399A"/>
    <w:rsid w:val="00F73B8F"/>
    <w:rsid w:val="00F73E71"/>
    <w:rsid w:val="00F74123"/>
    <w:rsid w:val="00F741EA"/>
    <w:rsid w:val="00F74703"/>
    <w:rsid w:val="00F7484F"/>
    <w:rsid w:val="00F74B0A"/>
    <w:rsid w:val="00F74C07"/>
    <w:rsid w:val="00F74DDB"/>
    <w:rsid w:val="00F751C7"/>
    <w:rsid w:val="00F75268"/>
    <w:rsid w:val="00F7545B"/>
    <w:rsid w:val="00F7557F"/>
    <w:rsid w:val="00F75888"/>
    <w:rsid w:val="00F759F6"/>
    <w:rsid w:val="00F75D55"/>
    <w:rsid w:val="00F75F01"/>
    <w:rsid w:val="00F75FA8"/>
    <w:rsid w:val="00F76080"/>
    <w:rsid w:val="00F7649D"/>
    <w:rsid w:val="00F764AE"/>
    <w:rsid w:val="00F76A7F"/>
    <w:rsid w:val="00F76A9B"/>
    <w:rsid w:val="00F76AA0"/>
    <w:rsid w:val="00F76C23"/>
    <w:rsid w:val="00F76D55"/>
    <w:rsid w:val="00F76D6A"/>
    <w:rsid w:val="00F76DE9"/>
    <w:rsid w:val="00F7717B"/>
    <w:rsid w:val="00F7717F"/>
    <w:rsid w:val="00F7761A"/>
    <w:rsid w:val="00F776B4"/>
    <w:rsid w:val="00F77B57"/>
    <w:rsid w:val="00F77FC7"/>
    <w:rsid w:val="00F8001D"/>
    <w:rsid w:val="00F80595"/>
    <w:rsid w:val="00F805D5"/>
    <w:rsid w:val="00F8078A"/>
    <w:rsid w:val="00F8134D"/>
    <w:rsid w:val="00F8135C"/>
    <w:rsid w:val="00F81692"/>
    <w:rsid w:val="00F818A4"/>
    <w:rsid w:val="00F81AB9"/>
    <w:rsid w:val="00F81C92"/>
    <w:rsid w:val="00F81E6A"/>
    <w:rsid w:val="00F81E8E"/>
    <w:rsid w:val="00F8265E"/>
    <w:rsid w:val="00F8312E"/>
    <w:rsid w:val="00F83389"/>
    <w:rsid w:val="00F835E6"/>
    <w:rsid w:val="00F8362D"/>
    <w:rsid w:val="00F83886"/>
    <w:rsid w:val="00F838F4"/>
    <w:rsid w:val="00F83AD4"/>
    <w:rsid w:val="00F83AE5"/>
    <w:rsid w:val="00F83B3F"/>
    <w:rsid w:val="00F83C65"/>
    <w:rsid w:val="00F83F71"/>
    <w:rsid w:val="00F840C3"/>
    <w:rsid w:val="00F8425B"/>
    <w:rsid w:val="00F842F5"/>
    <w:rsid w:val="00F84335"/>
    <w:rsid w:val="00F84839"/>
    <w:rsid w:val="00F84969"/>
    <w:rsid w:val="00F84B0D"/>
    <w:rsid w:val="00F854F6"/>
    <w:rsid w:val="00F85635"/>
    <w:rsid w:val="00F8567D"/>
    <w:rsid w:val="00F85694"/>
    <w:rsid w:val="00F8585E"/>
    <w:rsid w:val="00F85957"/>
    <w:rsid w:val="00F85A50"/>
    <w:rsid w:val="00F85B67"/>
    <w:rsid w:val="00F85BA9"/>
    <w:rsid w:val="00F860B0"/>
    <w:rsid w:val="00F86585"/>
    <w:rsid w:val="00F86609"/>
    <w:rsid w:val="00F866A4"/>
    <w:rsid w:val="00F867E5"/>
    <w:rsid w:val="00F86810"/>
    <w:rsid w:val="00F86932"/>
    <w:rsid w:val="00F8694D"/>
    <w:rsid w:val="00F86A2D"/>
    <w:rsid w:val="00F86B22"/>
    <w:rsid w:val="00F86B4C"/>
    <w:rsid w:val="00F86D70"/>
    <w:rsid w:val="00F873EE"/>
    <w:rsid w:val="00F876DB"/>
    <w:rsid w:val="00F8775E"/>
    <w:rsid w:val="00F87783"/>
    <w:rsid w:val="00F878E8"/>
    <w:rsid w:val="00F87DD7"/>
    <w:rsid w:val="00F9009B"/>
    <w:rsid w:val="00F9060E"/>
    <w:rsid w:val="00F9075E"/>
    <w:rsid w:val="00F9110B"/>
    <w:rsid w:val="00F911EA"/>
    <w:rsid w:val="00F91327"/>
    <w:rsid w:val="00F91349"/>
    <w:rsid w:val="00F9160C"/>
    <w:rsid w:val="00F916B4"/>
    <w:rsid w:val="00F916EA"/>
    <w:rsid w:val="00F91863"/>
    <w:rsid w:val="00F91ACD"/>
    <w:rsid w:val="00F91B3D"/>
    <w:rsid w:val="00F91DDE"/>
    <w:rsid w:val="00F91E06"/>
    <w:rsid w:val="00F91E98"/>
    <w:rsid w:val="00F91EC2"/>
    <w:rsid w:val="00F92281"/>
    <w:rsid w:val="00F9235B"/>
    <w:rsid w:val="00F92379"/>
    <w:rsid w:val="00F927F4"/>
    <w:rsid w:val="00F927F8"/>
    <w:rsid w:val="00F92AA6"/>
    <w:rsid w:val="00F92E5E"/>
    <w:rsid w:val="00F93036"/>
    <w:rsid w:val="00F932C7"/>
    <w:rsid w:val="00F933B6"/>
    <w:rsid w:val="00F933F7"/>
    <w:rsid w:val="00F9341F"/>
    <w:rsid w:val="00F9342E"/>
    <w:rsid w:val="00F936D7"/>
    <w:rsid w:val="00F93953"/>
    <w:rsid w:val="00F93BB1"/>
    <w:rsid w:val="00F93C2C"/>
    <w:rsid w:val="00F93F77"/>
    <w:rsid w:val="00F93FAC"/>
    <w:rsid w:val="00F940EE"/>
    <w:rsid w:val="00F9416B"/>
    <w:rsid w:val="00F941A1"/>
    <w:rsid w:val="00F941D6"/>
    <w:rsid w:val="00F941DD"/>
    <w:rsid w:val="00F94372"/>
    <w:rsid w:val="00F943CA"/>
    <w:rsid w:val="00F94758"/>
    <w:rsid w:val="00F94809"/>
    <w:rsid w:val="00F94899"/>
    <w:rsid w:val="00F9494C"/>
    <w:rsid w:val="00F94A15"/>
    <w:rsid w:val="00F9522D"/>
    <w:rsid w:val="00F9535E"/>
    <w:rsid w:val="00F9556D"/>
    <w:rsid w:val="00F9565D"/>
    <w:rsid w:val="00F957CB"/>
    <w:rsid w:val="00F95881"/>
    <w:rsid w:val="00F95A2A"/>
    <w:rsid w:val="00F95B21"/>
    <w:rsid w:val="00F95F40"/>
    <w:rsid w:val="00F95F84"/>
    <w:rsid w:val="00F96322"/>
    <w:rsid w:val="00F963D6"/>
    <w:rsid w:val="00F96414"/>
    <w:rsid w:val="00F9643A"/>
    <w:rsid w:val="00F96527"/>
    <w:rsid w:val="00F96855"/>
    <w:rsid w:val="00F96941"/>
    <w:rsid w:val="00F969D2"/>
    <w:rsid w:val="00F96E13"/>
    <w:rsid w:val="00F972AF"/>
    <w:rsid w:val="00F9774E"/>
    <w:rsid w:val="00F9781A"/>
    <w:rsid w:val="00F97AD6"/>
    <w:rsid w:val="00F97C6E"/>
    <w:rsid w:val="00F97C9A"/>
    <w:rsid w:val="00FA014E"/>
    <w:rsid w:val="00FA03E9"/>
    <w:rsid w:val="00FA0551"/>
    <w:rsid w:val="00FA06B9"/>
    <w:rsid w:val="00FA0852"/>
    <w:rsid w:val="00FA0970"/>
    <w:rsid w:val="00FA0BE6"/>
    <w:rsid w:val="00FA0D43"/>
    <w:rsid w:val="00FA12C6"/>
    <w:rsid w:val="00FA17B7"/>
    <w:rsid w:val="00FA182A"/>
    <w:rsid w:val="00FA1C01"/>
    <w:rsid w:val="00FA1E49"/>
    <w:rsid w:val="00FA24A9"/>
    <w:rsid w:val="00FA2670"/>
    <w:rsid w:val="00FA26AB"/>
    <w:rsid w:val="00FA2721"/>
    <w:rsid w:val="00FA274F"/>
    <w:rsid w:val="00FA2AC1"/>
    <w:rsid w:val="00FA2BFA"/>
    <w:rsid w:val="00FA2E87"/>
    <w:rsid w:val="00FA3234"/>
    <w:rsid w:val="00FA3404"/>
    <w:rsid w:val="00FA3449"/>
    <w:rsid w:val="00FA37FF"/>
    <w:rsid w:val="00FA3892"/>
    <w:rsid w:val="00FA39D9"/>
    <w:rsid w:val="00FA3B0B"/>
    <w:rsid w:val="00FA3B5A"/>
    <w:rsid w:val="00FA3C29"/>
    <w:rsid w:val="00FA3CB8"/>
    <w:rsid w:val="00FA4042"/>
    <w:rsid w:val="00FA4068"/>
    <w:rsid w:val="00FA4BCC"/>
    <w:rsid w:val="00FA4E62"/>
    <w:rsid w:val="00FA4F41"/>
    <w:rsid w:val="00FA500C"/>
    <w:rsid w:val="00FA548F"/>
    <w:rsid w:val="00FA5825"/>
    <w:rsid w:val="00FA58F4"/>
    <w:rsid w:val="00FA591A"/>
    <w:rsid w:val="00FA5E7A"/>
    <w:rsid w:val="00FA5F9A"/>
    <w:rsid w:val="00FA5FB8"/>
    <w:rsid w:val="00FA66FA"/>
    <w:rsid w:val="00FA6955"/>
    <w:rsid w:val="00FA69B0"/>
    <w:rsid w:val="00FA6B26"/>
    <w:rsid w:val="00FA6EC1"/>
    <w:rsid w:val="00FA71D9"/>
    <w:rsid w:val="00FA7555"/>
    <w:rsid w:val="00FA7593"/>
    <w:rsid w:val="00FA7951"/>
    <w:rsid w:val="00FA797A"/>
    <w:rsid w:val="00FA7ADA"/>
    <w:rsid w:val="00FA7B91"/>
    <w:rsid w:val="00FA7E61"/>
    <w:rsid w:val="00FB02CB"/>
    <w:rsid w:val="00FB0538"/>
    <w:rsid w:val="00FB055C"/>
    <w:rsid w:val="00FB0CE3"/>
    <w:rsid w:val="00FB0DB5"/>
    <w:rsid w:val="00FB0E50"/>
    <w:rsid w:val="00FB102A"/>
    <w:rsid w:val="00FB1620"/>
    <w:rsid w:val="00FB2038"/>
    <w:rsid w:val="00FB2044"/>
    <w:rsid w:val="00FB2088"/>
    <w:rsid w:val="00FB214A"/>
    <w:rsid w:val="00FB2540"/>
    <w:rsid w:val="00FB261F"/>
    <w:rsid w:val="00FB26CD"/>
    <w:rsid w:val="00FB27AA"/>
    <w:rsid w:val="00FB297A"/>
    <w:rsid w:val="00FB2B8E"/>
    <w:rsid w:val="00FB2D35"/>
    <w:rsid w:val="00FB2E11"/>
    <w:rsid w:val="00FB2E1C"/>
    <w:rsid w:val="00FB2F13"/>
    <w:rsid w:val="00FB314B"/>
    <w:rsid w:val="00FB31A2"/>
    <w:rsid w:val="00FB3228"/>
    <w:rsid w:val="00FB3518"/>
    <w:rsid w:val="00FB36DC"/>
    <w:rsid w:val="00FB3D5C"/>
    <w:rsid w:val="00FB3F8A"/>
    <w:rsid w:val="00FB41A8"/>
    <w:rsid w:val="00FB42EE"/>
    <w:rsid w:val="00FB4480"/>
    <w:rsid w:val="00FB4815"/>
    <w:rsid w:val="00FB4A3F"/>
    <w:rsid w:val="00FB5548"/>
    <w:rsid w:val="00FB55C7"/>
    <w:rsid w:val="00FB561B"/>
    <w:rsid w:val="00FB5A10"/>
    <w:rsid w:val="00FB5B7A"/>
    <w:rsid w:val="00FB5BF9"/>
    <w:rsid w:val="00FB5F97"/>
    <w:rsid w:val="00FB60CF"/>
    <w:rsid w:val="00FB6AF4"/>
    <w:rsid w:val="00FB6B1F"/>
    <w:rsid w:val="00FB6B60"/>
    <w:rsid w:val="00FB6C4B"/>
    <w:rsid w:val="00FB6E86"/>
    <w:rsid w:val="00FB7062"/>
    <w:rsid w:val="00FB7771"/>
    <w:rsid w:val="00FB7DCA"/>
    <w:rsid w:val="00FC0297"/>
    <w:rsid w:val="00FC03B7"/>
    <w:rsid w:val="00FC0934"/>
    <w:rsid w:val="00FC0C37"/>
    <w:rsid w:val="00FC0D85"/>
    <w:rsid w:val="00FC0EDA"/>
    <w:rsid w:val="00FC104C"/>
    <w:rsid w:val="00FC10F3"/>
    <w:rsid w:val="00FC1277"/>
    <w:rsid w:val="00FC137C"/>
    <w:rsid w:val="00FC16D6"/>
    <w:rsid w:val="00FC1957"/>
    <w:rsid w:val="00FC1E1D"/>
    <w:rsid w:val="00FC200B"/>
    <w:rsid w:val="00FC223F"/>
    <w:rsid w:val="00FC23C9"/>
    <w:rsid w:val="00FC26F4"/>
    <w:rsid w:val="00FC283E"/>
    <w:rsid w:val="00FC2AF0"/>
    <w:rsid w:val="00FC2EF1"/>
    <w:rsid w:val="00FC2FA0"/>
    <w:rsid w:val="00FC3130"/>
    <w:rsid w:val="00FC3330"/>
    <w:rsid w:val="00FC3680"/>
    <w:rsid w:val="00FC375C"/>
    <w:rsid w:val="00FC38A5"/>
    <w:rsid w:val="00FC38F9"/>
    <w:rsid w:val="00FC3A97"/>
    <w:rsid w:val="00FC3D87"/>
    <w:rsid w:val="00FC3E44"/>
    <w:rsid w:val="00FC40BD"/>
    <w:rsid w:val="00FC4113"/>
    <w:rsid w:val="00FC43AF"/>
    <w:rsid w:val="00FC4492"/>
    <w:rsid w:val="00FC4593"/>
    <w:rsid w:val="00FC4691"/>
    <w:rsid w:val="00FC46B8"/>
    <w:rsid w:val="00FC485A"/>
    <w:rsid w:val="00FC4878"/>
    <w:rsid w:val="00FC4AAE"/>
    <w:rsid w:val="00FC4E2B"/>
    <w:rsid w:val="00FC5003"/>
    <w:rsid w:val="00FC5313"/>
    <w:rsid w:val="00FC53C1"/>
    <w:rsid w:val="00FC5796"/>
    <w:rsid w:val="00FC5871"/>
    <w:rsid w:val="00FC5AA9"/>
    <w:rsid w:val="00FC5CC1"/>
    <w:rsid w:val="00FC5E0A"/>
    <w:rsid w:val="00FC5E90"/>
    <w:rsid w:val="00FC5EA4"/>
    <w:rsid w:val="00FC625E"/>
    <w:rsid w:val="00FC6429"/>
    <w:rsid w:val="00FC665D"/>
    <w:rsid w:val="00FC6DF1"/>
    <w:rsid w:val="00FC6E4C"/>
    <w:rsid w:val="00FC7002"/>
    <w:rsid w:val="00FC70B8"/>
    <w:rsid w:val="00FC741C"/>
    <w:rsid w:val="00FC7BCD"/>
    <w:rsid w:val="00FC7EAB"/>
    <w:rsid w:val="00FD032A"/>
    <w:rsid w:val="00FD0944"/>
    <w:rsid w:val="00FD0BF2"/>
    <w:rsid w:val="00FD1138"/>
    <w:rsid w:val="00FD16CB"/>
    <w:rsid w:val="00FD18A3"/>
    <w:rsid w:val="00FD18DF"/>
    <w:rsid w:val="00FD1CE3"/>
    <w:rsid w:val="00FD1D5D"/>
    <w:rsid w:val="00FD1FB0"/>
    <w:rsid w:val="00FD2319"/>
    <w:rsid w:val="00FD2850"/>
    <w:rsid w:val="00FD28AC"/>
    <w:rsid w:val="00FD2AEA"/>
    <w:rsid w:val="00FD2CCD"/>
    <w:rsid w:val="00FD2E70"/>
    <w:rsid w:val="00FD31B0"/>
    <w:rsid w:val="00FD3318"/>
    <w:rsid w:val="00FD350A"/>
    <w:rsid w:val="00FD35B0"/>
    <w:rsid w:val="00FD3644"/>
    <w:rsid w:val="00FD36D8"/>
    <w:rsid w:val="00FD38B6"/>
    <w:rsid w:val="00FD3AD1"/>
    <w:rsid w:val="00FD3C11"/>
    <w:rsid w:val="00FD3E64"/>
    <w:rsid w:val="00FD42E7"/>
    <w:rsid w:val="00FD437B"/>
    <w:rsid w:val="00FD43C7"/>
    <w:rsid w:val="00FD441F"/>
    <w:rsid w:val="00FD4670"/>
    <w:rsid w:val="00FD4E40"/>
    <w:rsid w:val="00FD4E80"/>
    <w:rsid w:val="00FD4E9F"/>
    <w:rsid w:val="00FD4F90"/>
    <w:rsid w:val="00FD5013"/>
    <w:rsid w:val="00FD5079"/>
    <w:rsid w:val="00FD5233"/>
    <w:rsid w:val="00FD529C"/>
    <w:rsid w:val="00FD536A"/>
    <w:rsid w:val="00FD6060"/>
    <w:rsid w:val="00FD62DB"/>
    <w:rsid w:val="00FD640F"/>
    <w:rsid w:val="00FD6597"/>
    <w:rsid w:val="00FD6622"/>
    <w:rsid w:val="00FD67E6"/>
    <w:rsid w:val="00FD6A19"/>
    <w:rsid w:val="00FD6B40"/>
    <w:rsid w:val="00FD6B86"/>
    <w:rsid w:val="00FD6CCD"/>
    <w:rsid w:val="00FD6DAD"/>
    <w:rsid w:val="00FD6EDB"/>
    <w:rsid w:val="00FD70C2"/>
    <w:rsid w:val="00FD7645"/>
    <w:rsid w:val="00FD780F"/>
    <w:rsid w:val="00FD7A1D"/>
    <w:rsid w:val="00FD7A47"/>
    <w:rsid w:val="00FD7AA1"/>
    <w:rsid w:val="00FD7AD8"/>
    <w:rsid w:val="00FD7E8D"/>
    <w:rsid w:val="00FD7F3A"/>
    <w:rsid w:val="00FD7F9B"/>
    <w:rsid w:val="00FD7FB7"/>
    <w:rsid w:val="00FE04C8"/>
    <w:rsid w:val="00FE0593"/>
    <w:rsid w:val="00FE0B5F"/>
    <w:rsid w:val="00FE0BF9"/>
    <w:rsid w:val="00FE0D81"/>
    <w:rsid w:val="00FE0E3B"/>
    <w:rsid w:val="00FE0E50"/>
    <w:rsid w:val="00FE0F65"/>
    <w:rsid w:val="00FE10D5"/>
    <w:rsid w:val="00FE1233"/>
    <w:rsid w:val="00FE1313"/>
    <w:rsid w:val="00FE1526"/>
    <w:rsid w:val="00FE1539"/>
    <w:rsid w:val="00FE1683"/>
    <w:rsid w:val="00FE18C7"/>
    <w:rsid w:val="00FE19DD"/>
    <w:rsid w:val="00FE1C42"/>
    <w:rsid w:val="00FE1DDB"/>
    <w:rsid w:val="00FE1E4D"/>
    <w:rsid w:val="00FE1F74"/>
    <w:rsid w:val="00FE1F8F"/>
    <w:rsid w:val="00FE245B"/>
    <w:rsid w:val="00FE271A"/>
    <w:rsid w:val="00FE277B"/>
    <w:rsid w:val="00FE2821"/>
    <w:rsid w:val="00FE285C"/>
    <w:rsid w:val="00FE29CD"/>
    <w:rsid w:val="00FE2B5A"/>
    <w:rsid w:val="00FE30B0"/>
    <w:rsid w:val="00FE320C"/>
    <w:rsid w:val="00FE322E"/>
    <w:rsid w:val="00FE370A"/>
    <w:rsid w:val="00FE3778"/>
    <w:rsid w:val="00FE37FF"/>
    <w:rsid w:val="00FE3837"/>
    <w:rsid w:val="00FE38A0"/>
    <w:rsid w:val="00FE3969"/>
    <w:rsid w:val="00FE39A6"/>
    <w:rsid w:val="00FE3F70"/>
    <w:rsid w:val="00FE3FD6"/>
    <w:rsid w:val="00FE40EF"/>
    <w:rsid w:val="00FE44BE"/>
    <w:rsid w:val="00FE45AA"/>
    <w:rsid w:val="00FE486B"/>
    <w:rsid w:val="00FE48F1"/>
    <w:rsid w:val="00FE49B8"/>
    <w:rsid w:val="00FE4A7D"/>
    <w:rsid w:val="00FE4DB5"/>
    <w:rsid w:val="00FE4E9F"/>
    <w:rsid w:val="00FE4FA1"/>
    <w:rsid w:val="00FE5081"/>
    <w:rsid w:val="00FE518B"/>
    <w:rsid w:val="00FE532B"/>
    <w:rsid w:val="00FE5390"/>
    <w:rsid w:val="00FE564C"/>
    <w:rsid w:val="00FE59EE"/>
    <w:rsid w:val="00FE6927"/>
    <w:rsid w:val="00FE6B2F"/>
    <w:rsid w:val="00FE6CFD"/>
    <w:rsid w:val="00FE6F78"/>
    <w:rsid w:val="00FE7222"/>
    <w:rsid w:val="00FE7236"/>
    <w:rsid w:val="00FE7424"/>
    <w:rsid w:val="00FE746F"/>
    <w:rsid w:val="00FE7B00"/>
    <w:rsid w:val="00FE7F42"/>
    <w:rsid w:val="00FF0292"/>
    <w:rsid w:val="00FF03E0"/>
    <w:rsid w:val="00FF0478"/>
    <w:rsid w:val="00FF0523"/>
    <w:rsid w:val="00FF084E"/>
    <w:rsid w:val="00FF09BB"/>
    <w:rsid w:val="00FF0CF4"/>
    <w:rsid w:val="00FF117E"/>
    <w:rsid w:val="00FF1490"/>
    <w:rsid w:val="00FF1714"/>
    <w:rsid w:val="00FF1AA9"/>
    <w:rsid w:val="00FF1F2D"/>
    <w:rsid w:val="00FF1F42"/>
    <w:rsid w:val="00FF2668"/>
    <w:rsid w:val="00FF2680"/>
    <w:rsid w:val="00FF2CE7"/>
    <w:rsid w:val="00FF2D3D"/>
    <w:rsid w:val="00FF347B"/>
    <w:rsid w:val="00FF371D"/>
    <w:rsid w:val="00FF37AA"/>
    <w:rsid w:val="00FF3A60"/>
    <w:rsid w:val="00FF3D2A"/>
    <w:rsid w:val="00FF3EF6"/>
    <w:rsid w:val="00FF4707"/>
    <w:rsid w:val="00FF4D4E"/>
    <w:rsid w:val="00FF4E07"/>
    <w:rsid w:val="00FF4EB4"/>
    <w:rsid w:val="00FF5958"/>
    <w:rsid w:val="00FF5979"/>
    <w:rsid w:val="00FF59F1"/>
    <w:rsid w:val="00FF5AE4"/>
    <w:rsid w:val="00FF5AF6"/>
    <w:rsid w:val="00FF5D3C"/>
    <w:rsid w:val="00FF6046"/>
    <w:rsid w:val="00FF60E7"/>
    <w:rsid w:val="00FF6663"/>
    <w:rsid w:val="00FF66DA"/>
    <w:rsid w:val="00FF6952"/>
    <w:rsid w:val="00FF6AF1"/>
    <w:rsid w:val="00FF6BE1"/>
    <w:rsid w:val="00FF720C"/>
    <w:rsid w:val="00FF74B3"/>
    <w:rsid w:val="00FF7751"/>
    <w:rsid w:val="00FF7AAA"/>
    <w:rsid w:val="00FF7B23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34E65"/>
  <w14:defaultImageDpi w14:val="300"/>
  <w15:docId w15:val="{72ECA4B5-A0ED-40D9-B757-F2ACA1E6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0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DF"/>
    <w:pPr>
      <w:spacing w:line="300" w:lineRule="exact"/>
    </w:pPr>
    <w:rPr>
      <w:rFonts w:eastAsia="Times New Roman"/>
      <w:sz w:val="24"/>
      <w:lang w:val="en-GB"/>
    </w:rPr>
  </w:style>
  <w:style w:type="paragraph" w:styleId="Heading1">
    <w:name w:val="heading 1"/>
    <w:basedOn w:val="Normal"/>
    <w:next w:val="Normal"/>
    <w:link w:val="Heading1Char1"/>
    <w:qFormat/>
    <w:rsid w:val="001837D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1837D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aliases w:val=" Char"/>
    <w:basedOn w:val="Normal"/>
    <w:next w:val="Normal"/>
    <w:link w:val="Heading3Char"/>
    <w:qFormat/>
    <w:rsid w:val="001837D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1837D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1837DF"/>
    <w:pPr>
      <w:numPr>
        <w:ilvl w:val="4"/>
        <w:numId w:val="1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837DF"/>
    <w:pPr>
      <w:numPr>
        <w:ilvl w:val="5"/>
        <w:numId w:val="1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837DF"/>
    <w:pPr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1837DF"/>
    <w:pPr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1837DF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rsid w:val="00BD26D7"/>
    <w:rPr>
      <w:rFonts w:ascii="Arial" w:eastAsia="Times New Roman" w:hAnsi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F01D3"/>
    <w:rPr>
      <w:rFonts w:ascii="Arial" w:eastAsia="Times New Roman" w:hAnsi="Arial"/>
      <w:b/>
      <w:i/>
      <w:sz w:val="24"/>
      <w:lang w:eastAsia="en-US"/>
    </w:rPr>
  </w:style>
  <w:style w:type="character" w:customStyle="1" w:styleId="Heading3Char">
    <w:name w:val="Heading 3 Char"/>
    <w:aliases w:val=" Char Char"/>
    <w:basedOn w:val="DefaultParagraphFont"/>
    <w:link w:val="Heading3"/>
    <w:rsid w:val="003A21BC"/>
    <w:rPr>
      <w:rFonts w:ascii="Arial" w:eastAsia="Times New Roman" w:hAnsi="Arial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5DE8"/>
    <w:rPr>
      <w:rFonts w:eastAsia="Times New Roman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5DE8"/>
    <w:rPr>
      <w:rFonts w:eastAsia="Times New Roman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5DE8"/>
    <w:rPr>
      <w:rFonts w:ascii="Arial" w:eastAsia="Times New Roman" w:hAnsi="Arial"/>
      <w:lang w:eastAsia="en-US"/>
    </w:rPr>
  </w:style>
  <w:style w:type="paragraph" w:styleId="BodyTextIndent">
    <w:name w:val="Body Text Indent"/>
    <w:basedOn w:val="Normal"/>
    <w:link w:val="BodyTextIndentChar"/>
    <w:rsid w:val="003A3F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95DE8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8D2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5DE8"/>
    <w:rPr>
      <w:rFonts w:ascii="Tahoma" w:hAnsi="Tahoma" w:cs="Tahoma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rsid w:val="001837DF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295DE8"/>
    <w:rPr>
      <w:rFonts w:ascii="Arial" w:eastAsia="Times New Roman" w:hAnsi="Arial"/>
      <w:lang w:eastAsia="en-US"/>
    </w:rPr>
  </w:style>
  <w:style w:type="character" w:styleId="PageNumber">
    <w:name w:val="page number"/>
    <w:basedOn w:val="DefaultParagraphFont"/>
    <w:rsid w:val="001837DF"/>
  </w:style>
  <w:style w:type="paragraph" w:styleId="Header">
    <w:name w:val="header"/>
    <w:basedOn w:val="Normal"/>
    <w:link w:val="HeaderChar"/>
    <w:rsid w:val="001837DF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295DE8"/>
    <w:rPr>
      <w:rFonts w:eastAsia="Times New Roman"/>
      <w:sz w:val="18"/>
      <w:lang w:eastAsia="en-US"/>
    </w:rPr>
  </w:style>
  <w:style w:type="paragraph" w:styleId="FootnoteText">
    <w:name w:val="footnote text"/>
    <w:basedOn w:val="Normal"/>
    <w:semiHidden/>
    <w:rsid w:val="001837DF"/>
    <w:pPr>
      <w:spacing w:line="240" w:lineRule="auto"/>
    </w:pPr>
    <w:rPr>
      <w:sz w:val="20"/>
    </w:rPr>
  </w:style>
  <w:style w:type="character" w:styleId="Strong">
    <w:name w:val="Strong"/>
    <w:basedOn w:val="DefaultParagraphFont"/>
    <w:qFormat/>
    <w:rsid w:val="002F01D3"/>
    <w:rPr>
      <w:b/>
      <w:bCs/>
      <w:color w:val="C0504D"/>
    </w:rPr>
  </w:style>
  <w:style w:type="paragraph" w:styleId="PlainText">
    <w:name w:val="Plain Text"/>
    <w:basedOn w:val="Normal"/>
    <w:rsid w:val="003A3FDD"/>
    <w:rPr>
      <w:rFonts w:ascii="Courier New" w:hAnsi="Courier New"/>
      <w:sz w:val="20"/>
    </w:rPr>
  </w:style>
  <w:style w:type="paragraph" w:customStyle="1" w:styleId="Abbreviations">
    <w:name w:val="Abbreviations"/>
    <w:basedOn w:val="Normal"/>
    <w:rsid w:val="001837DF"/>
    <w:pPr>
      <w:spacing w:line="240" w:lineRule="auto"/>
    </w:pPr>
  </w:style>
  <w:style w:type="paragraph" w:customStyle="1" w:styleId="AbstractPara">
    <w:name w:val="AbstractPara"/>
    <w:basedOn w:val="Normal"/>
    <w:rsid w:val="001837DF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1837DF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1837DF"/>
    <w:pPr>
      <w:spacing w:before="120" w:line="240" w:lineRule="exact"/>
    </w:pPr>
  </w:style>
  <w:style w:type="paragraph" w:customStyle="1" w:styleId="Acknowledge">
    <w:name w:val="Acknowledge"/>
    <w:basedOn w:val="Normal"/>
    <w:rsid w:val="001837DF"/>
    <w:pPr>
      <w:spacing w:line="240" w:lineRule="auto"/>
    </w:pPr>
  </w:style>
  <w:style w:type="paragraph" w:customStyle="1" w:styleId="Address">
    <w:name w:val="Address"/>
    <w:basedOn w:val="Normal"/>
    <w:rsid w:val="001837DF"/>
    <w:pPr>
      <w:numPr>
        <w:numId w:val="3"/>
      </w:numPr>
      <w:spacing w:before="120" w:after="40" w:line="240" w:lineRule="auto"/>
    </w:pPr>
  </w:style>
  <w:style w:type="paragraph" w:customStyle="1" w:styleId="Author">
    <w:name w:val="Author"/>
    <w:basedOn w:val="Normal"/>
    <w:next w:val="Normal"/>
    <w:rsid w:val="001837DF"/>
    <w:pPr>
      <w:spacing w:before="80" w:line="240" w:lineRule="auto"/>
    </w:pPr>
  </w:style>
  <w:style w:type="paragraph" w:customStyle="1" w:styleId="AuthoredBy">
    <w:name w:val="AuthoredBy"/>
    <w:basedOn w:val="Normal"/>
    <w:rsid w:val="001837DF"/>
    <w:pPr>
      <w:spacing w:line="240" w:lineRule="auto"/>
    </w:pPr>
  </w:style>
  <w:style w:type="paragraph" w:customStyle="1" w:styleId="Banner">
    <w:name w:val="Banner"/>
    <w:basedOn w:val="Normal"/>
    <w:rsid w:val="001837DF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1837DF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1837DF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1837DF"/>
  </w:style>
  <w:style w:type="paragraph" w:customStyle="1" w:styleId="BoxStart3">
    <w:name w:val="BoxStart3"/>
    <w:basedOn w:val="BoxStart1"/>
    <w:rsid w:val="001837DF"/>
  </w:style>
  <w:style w:type="paragraph" w:styleId="Caption">
    <w:name w:val="caption"/>
    <w:aliases w:val="~Caption,NCC-AC Caption"/>
    <w:basedOn w:val="Normal"/>
    <w:next w:val="Normal"/>
    <w:link w:val="CaptionChar"/>
    <w:qFormat/>
    <w:rsid w:val="001837DF"/>
    <w:pPr>
      <w:spacing w:before="120" w:after="120" w:line="240" w:lineRule="auto"/>
    </w:pPr>
    <w:rPr>
      <w:b/>
      <w:sz w:val="20"/>
      <w:lang w:val="x-none"/>
    </w:rPr>
  </w:style>
  <w:style w:type="character" w:customStyle="1" w:styleId="CaptionChar">
    <w:name w:val="Caption Char"/>
    <w:aliases w:val="~Caption Char,NCC-AC Caption Char"/>
    <w:link w:val="Caption"/>
    <w:locked/>
    <w:rsid w:val="00D87D6D"/>
    <w:rPr>
      <w:rFonts w:eastAsia="Times New Roman"/>
      <w:b/>
      <w:lang w:eastAsia="en-US"/>
    </w:rPr>
  </w:style>
  <w:style w:type="paragraph" w:styleId="CommentText">
    <w:name w:val="annotation text"/>
    <w:basedOn w:val="Normal"/>
    <w:link w:val="CommentTextChar"/>
    <w:semiHidden/>
    <w:rsid w:val="003A3FD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56CA7"/>
    <w:rPr>
      <w:lang w:val="en-GB" w:eastAsia="en-US" w:bidi="ar-SA"/>
    </w:rPr>
  </w:style>
  <w:style w:type="paragraph" w:styleId="BlockText">
    <w:name w:val="Block Text"/>
    <w:basedOn w:val="Normal"/>
    <w:rsid w:val="003A3FDD"/>
    <w:pPr>
      <w:spacing w:after="120"/>
      <w:ind w:left="1440" w:right="1440"/>
    </w:pPr>
  </w:style>
  <w:style w:type="paragraph" w:customStyle="1" w:styleId="Conflict">
    <w:name w:val="Conflict"/>
    <w:basedOn w:val="Normal"/>
    <w:rsid w:val="001837DF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1837DF"/>
    <w:pPr>
      <w:spacing w:line="240" w:lineRule="auto"/>
    </w:pPr>
  </w:style>
  <w:style w:type="paragraph" w:customStyle="1" w:styleId="Credit">
    <w:name w:val="Credit"/>
    <w:basedOn w:val="Caption"/>
    <w:rsid w:val="001837DF"/>
    <w:rPr>
      <w:sz w:val="18"/>
    </w:rPr>
  </w:style>
  <w:style w:type="paragraph" w:styleId="Date">
    <w:name w:val="Date"/>
    <w:basedOn w:val="Normal"/>
    <w:next w:val="Normal"/>
    <w:rsid w:val="003A3FDD"/>
    <w:pPr>
      <w:spacing w:line="240" w:lineRule="auto"/>
    </w:pPr>
  </w:style>
  <w:style w:type="paragraph" w:customStyle="1" w:styleId="Article">
    <w:name w:val="Article"/>
    <w:basedOn w:val="Normal"/>
    <w:rsid w:val="001837DF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link w:val="ParaChar"/>
    <w:rsid w:val="001837DF"/>
    <w:pPr>
      <w:spacing w:line="360" w:lineRule="auto"/>
      <w:ind w:firstLine="288"/>
    </w:pPr>
  </w:style>
  <w:style w:type="character" w:customStyle="1" w:styleId="ParaChar">
    <w:name w:val="Para Char"/>
    <w:basedOn w:val="DefaultParagraphFont"/>
    <w:link w:val="Para"/>
    <w:rsid w:val="00B440C8"/>
    <w:rPr>
      <w:rFonts w:eastAsia="Times New Roman"/>
      <w:sz w:val="24"/>
      <w:lang w:eastAsia="en-US"/>
    </w:rPr>
  </w:style>
  <w:style w:type="paragraph" w:customStyle="1" w:styleId="EdFtNote">
    <w:name w:val="EdFtNote"/>
    <w:basedOn w:val="Para"/>
    <w:rsid w:val="003A3FDD"/>
    <w:pPr>
      <w:spacing w:before="60"/>
      <w:ind w:firstLine="0"/>
    </w:pPr>
  </w:style>
  <w:style w:type="paragraph" w:styleId="BodyText">
    <w:name w:val="Body Text"/>
    <w:basedOn w:val="Normal"/>
    <w:link w:val="BodyTextChar"/>
    <w:rsid w:val="003A3F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5DE8"/>
    <w:rPr>
      <w:sz w:val="24"/>
      <w:szCs w:val="24"/>
      <w:lang w:val="en-US" w:eastAsia="en-US" w:bidi="ar-SA"/>
    </w:rPr>
  </w:style>
  <w:style w:type="character" w:styleId="EndnoteReference">
    <w:name w:val="endnote reference"/>
    <w:basedOn w:val="DefaultParagraphFont"/>
    <w:semiHidden/>
    <w:rsid w:val="003A3FD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3A3FDD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77A33"/>
    <w:rPr>
      <w:lang w:val="en-GB" w:eastAsia="en-US" w:bidi="ar-SA"/>
    </w:rPr>
  </w:style>
  <w:style w:type="paragraph" w:customStyle="1" w:styleId="IndentQuote">
    <w:name w:val="IndentQuote"/>
    <w:basedOn w:val="Normal"/>
    <w:rsid w:val="001837DF"/>
    <w:pPr>
      <w:spacing w:before="60" w:line="240" w:lineRule="exact"/>
      <w:ind w:left="288" w:right="288"/>
    </w:pPr>
  </w:style>
  <w:style w:type="paragraph" w:customStyle="1" w:styleId="Epigraph">
    <w:name w:val="Epigraph"/>
    <w:basedOn w:val="IndentQuote"/>
    <w:rsid w:val="001837DF"/>
  </w:style>
  <w:style w:type="paragraph" w:customStyle="1" w:styleId="Equation">
    <w:name w:val="Equation"/>
    <w:basedOn w:val="Normal"/>
    <w:rsid w:val="001837DF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1837DF"/>
    <w:pPr>
      <w:spacing w:line="240" w:lineRule="auto"/>
    </w:pPr>
  </w:style>
  <w:style w:type="paragraph" w:customStyle="1" w:styleId="Figure">
    <w:name w:val="Figure"/>
    <w:basedOn w:val="Normal"/>
    <w:rsid w:val="001837DF"/>
    <w:pPr>
      <w:numPr>
        <w:numId w:val="11"/>
      </w:numPr>
      <w:tabs>
        <w:tab w:val="left" w:pos="720"/>
      </w:tabs>
    </w:pPr>
    <w:rPr>
      <w:b/>
    </w:rPr>
  </w:style>
  <w:style w:type="character" w:customStyle="1" w:styleId="FigureRef">
    <w:name w:val="FigureRef"/>
    <w:basedOn w:val="DefaultParagraphFont"/>
    <w:rsid w:val="001837DF"/>
    <w:rPr>
      <w:color w:val="0000FF"/>
      <w:vertAlign w:val="superscript"/>
    </w:rPr>
  </w:style>
  <w:style w:type="character" w:customStyle="1" w:styleId="FnoteRef">
    <w:name w:val="FnoteRef"/>
    <w:basedOn w:val="DefaultParagraphFont"/>
    <w:rsid w:val="001837DF"/>
    <w:rPr>
      <w:color w:val="FF0000"/>
      <w:vertAlign w:val="superscript"/>
    </w:rPr>
  </w:style>
  <w:style w:type="paragraph" w:customStyle="1" w:styleId="Footnote">
    <w:name w:val="Footnote"/>
    <w:basedOn w:val="Normal"/>
    <w:rsid w:val="001837DF"/>
    <w:pPr>
      <w:spacing w:line="240" w:lineRule="auto"/>
    </w:pPr>
  </w:style>
  <w:style w:type="character" w:styleId="FootnoteReference">
    <w:name w:val="footnote reference"/>
    <w:basedOn w:val="DefaultParagraphFont"/>
    <w:semiHidden/>
    <w:rsid w:val="001837DF"/>
    <w:rPr>
      <w:vertAlign w:val="superscript"/>
    </w:rPr>
  </w:style>
  <w:style w:type="paragraph" w:customStyle="1" w:styleId="Funding">
    <w:name w:val="Funding"/>
    <w:basedOn w:val="Normal"/>
    <w:rsid w:val="001837DF"/>
    <w:pPr>
      <w:spacing w:after="120" w:line="240" w:lineRule="auto"/>
    </w:pPr>
  </w:style>
  <w:style w:type="paragraph" w:customStyle="1" w:styleId="GroupTitle">
    <w:name w:val="GroupTitle"/>
    <w:basedOn w:val="Title"/>
    <w:next w:val="Title"/>
    <w:rsid w:val="003A3FDD"/>
  </w:style>
  <w:style w:type="paragraph" w:styleId="Title">
    <w:name w:val="Title"/>
    <w:basedOn w:val="Normal"/>
    <w:qFormat/>
    <w:rsid w:val="001837DF"/>
    <w:pPr>
      <w:spacing w:before="60" w:after="60"/>
      <w:outlineLvl w:val="0"/>
    </w:pPr>
    <w:rPr>
      <w:b/>
      <w:sz w:val="28"/>
    </w:rPr>
  </w:style>
  <w:style w:type="paragraph" w:customStyle="1" w:styleId="HeadA">
    <w:name w:val="HeadA"/>
    <w:basedOn w:val="Normal"/>
    <w:rsid w:val="001837DF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1837DF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1837DF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styleId="BodyText2">
    <w:name w:val="Body Text 2"/>
    <w:basedOn w:val="Normal"/>
    <w:rsid w:val="003A3FDD"/>
    <w:pPr>
      <w:spacing w:after="120" w:line="480" w:lineRule="auto"/>
    </w:pPr>
  </w:style>
  <w:style w:type="paragraph" w:customStyle="1" w:styleId="Keywords">
    <w:name w:val="Keywords"/>
    <w:basedOn w:val="Normal"/>
    <w:rsid w:val="001837DF"/>
    <w:pPr>
      <w:spacing w:line="240" w:lineRule="auto"/>
    </w:pPr>
  </w:style>
  <w:style w:type="paragraph" w:styleId="ListBullet">
    <w:name w:val="List Bullet"/>
    <w:basedOn w:val="Normal"/>
    <w:autoRedefine/>
    <w:rsid w:val="001837DF"/>
    <w:pPr>
      <w:tabs>
        <w:tab w:val="num" w:pos="360"/>
      </w:tabs>
      <w:spacing w:line="240" w:lineRule="auto"/>
      <w:ind w:left="360" w:hanging="360"/>
    </w:pPr>
  </w:style>
  <w:style w:type="paragraph" w:customStyle="1" w:styleId="List1">
    <w:name w:val="List1"/>
    <w:basedOn w:val="Normal"/>
    <w:rsid w:val="001837DF"/>
    <w:pPr>
      <w:spacing w:before="40" w:after="120" w:line="240" w:lineRule="exact"/>
    </w:pPr>
  </w:style>
  <w:style w:type="paragraph" w:customStyle="1" w:styleId="List2">
    <w:name w:val="List2"/>
    <w:basedOn w:val="Normal"/>
    <w:rsid w:val="001837DF"/>
    <w:pPr>
      <w:spacing w:before="40" w:line="240" w:lineRule="exact"/>
      <w:ind w:left="720"/>
    </w:pPr>
  </w:style>
  <w:style w:type="paragraph" w:styleId="BodyText3">
    <w:name w:val="Body Text 3"/>
    <w:basedOn w:val="Normal"/>
    <w:rsid w:val="003A3FDD"/>
    <w:pPr>
      <w:spacing w:after="120"/>
    </w:pPr>
    <w:rPr>
      <w:sz w:val="16"/>
      <w:szCs w:val="16"/>
    </w:rPr>
  </w:style>
  <w:style w:type="paragraph" w:customStyle="1" w:styleId="ListPara">
    <w:name w:val="ListPara"/>
    <w:basedOn w:val="Normal"/>
    <w:rsid w:val="001837DF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1837DF"/>
    <w:pPr>
      <w:spacing w:before="120" w:line="240" w:lineRule="exact"/>
    </w:pPr>
  </w:style>
  <w:style w:type="paragraph" w:customStyle="1" w:styleId="MoreInfo">
    <w:name w:val="MoreInfo"/>
    <w:basedOn w:val="Normal"/>
    <w:rsid w:val="001837DF"/>
    <w:pPr>
      <w:spacing w:before="120" w:line="240" w:lineRule="auto"/>
    </w:pPr>
  </w:style>
  <w:style w:type="paragraph" w:customStyle="1" w:styleId="MoreInfoWeb">
    <w:name w:val="MoreInfoWeb"/>
    <w:basedOn w:val="Normal"/>
    <w:rsid w:val="001837DF"/>
    <w:pPr>
      <w:spacing w:before="120" w:line="240" w:lineRule="exact"/>
    </w:pPr>
  </w:style>
  <w:style w:type="character" w:customStyle="1" w:styleId="Noindex">
    <w:name w:val="Noindex"/>
    <w:rsid w:val="003A3FDD"/>
    <w:rPr>
      <w:color w:val="FF6600"/>
    </w:rPr>
  </w:style>
  <w:style w:type="paragraph" w:customStyle="1" w:styleId="ParaCont">
    <w:name w:val="ParaCont"/>
    <w:basedOn w:val="Normal"/>
    <w:rsid w:val="001837DF"/>
    <w:pPr>
      <w:spacing w:line="360" w:lineRule="auto"/>
    </w:pPr>
  </w:style>
  <w:style w:type="paragraph" w:customStyle="1" w:styleId="HeadE">
    <w:name w:val="HeadE"/>
    <w:basedOn w:val="HeadD"/>
    <w:rsid w:val="001837DF"/>
    <w:rPr>
      <w:b w:val="0"/>
      <w:i/>
    </w:rPr>
  </w:style>
  <w:style w:type="paragraph" w:customStyle="1" w:styleId="HeadD">
    <w:name w:val="HeadD"/>
    <w:basedOn w:val="HeadB"/>
    <w:next w:val="Normal"/>
    <w:rsid w:val="001837DF"/>
    <w:pPr>
      <w:outlineLvl w:val="4"/>
    </w:pPr>
    <w:rPr>
      <w:sz w:val="16"/>
    </w:rPr>
  </w:style>
  <w:style w:type="paragraph" w:customStyle="1" w:styleId="Participators">
    <w:name w:val="Participators"/>
    <w:basedOn w:val="Normal"/>
    <w:rsid w:val="001837DF"/>
    <w:pPr>
      <w:spacing w:before="120" w:after="120"/>
    </w:pPr>
  </w:style>
  <w:style w:type="character" w:styleId="CommentReference">
    <w:name w:val="annotation reference"/>
    <w:basedOn w:val="DefaultParagraphFont"/>
    <w:semiHidden/>
    <w:rsid w:val="003A3FDD"/>
    <w:rPr>
      <w:sz w:val="16"/>
    </w:rPr>
  </w:style>
  <w:style w:type="paragraph" w:customStyle="1" w:styleId="Position">
    <w:name w:val="Position"/>
    <w:basedOn w:val="Normal"/>
    <w:next w:val="Normal"/>
    <w:rsid w:val="001837DF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1837DF"/>
    <w:pPr>
      <w:numPr>
        <w:numId w:val="0"/>
      </w:numPr>
      <w:spacing w:before="160" w:after="0" w:line="360" w:lineRule="auto"/>
    </w:pPr>
  </w:style>
  <w:style w:type="paragraph" w:customStyle="1" w:styleId="ProductDetails">
    <w:name w:val="ProductDetails"/>
    <w:basedOn w:val="Para"/>
    <w:rsid w:val="001837DF"/>
  </w:style>
  <w:style w:type="paragraph" w:styleId="BodyTextFirstIndent">
    <w:name w:val="Body Text First Indent"/>
    <w:basedOn w:val="BodyText"/>
    <w:rsid w:val="003A3FDD"/>
    <w:pPr>
      <w:ind w:firstLine="210"/>
    </w:pPr>
  </w:style>
  <w:style w:type="paragraph" w:customStyle="1" w:styleId="QuoteRef">
    <w:name w:val="QuoteRef"/>
    <w:basedOn w:val="Normal"/>
    <w:rsid w:val="001837DF"/>
    <w:pPr>
      <w:spacing w:after="60"/>
    </w:pPr>
  </w:style>
  <w:style w:type="paragraph" w:customStyle="1" w:styleId="Rating">
    <w:name w:val="Rating"/>
    <w:basedOn w:val="Para"/>
    <w:rsid w:val="001837DF"/>
    <w:pPr>
      <w:ind w:firstLine="0"/>
    </w:pPr>
  </w:style>
  <w:style w:type="paragraph" w:customStyle="1" w:styleId="Reference">
    <w:name w:val="Reference"/>
    <w:basedOn w:val="Normal"/>
    <w:rsid w:val="001837DF"/>
    <w:pPr>
      <w:numPr>
        <w:numId w:val="2"/>
      </w:numPr>
      <w:spacing w:before="40" w:line="360" w:lineRule="auto"/>
    </w:pPr>
  </w:style>
  <w:style w:type="paragraph" w:customStyle="1" w:styleId="RelatedTo">
    <w:name w:val="RelatedTo"/>
    <w:basedOn w:val="Normal"/>
    <w:rsid w:val="001837DF"/>
  </w:style>
  <w:style w:type="paragraph" w:customStyle="1" w:styleId="RelatedToWeb">
    <w:name w:val="RelatedToWeb"/>
    <w:basedOn w:val="Normal"/>
    <w:rsid w:val="001837DF"/>
  </w:style>
  <w:style w:type="paragraph" w:customStyle="1" w:styleId="Reviewed">
    <w:name w:val="Reviewed"/>
    <w:basedOn w:val="ParaCont"/>
    <w:rsid w:val="003A3FDD"/>
  </w:style>
  <w:style w:type="paragraph" w:styleId="Salutation">
    <w:name w:val="Salutation"/>
    <w:basedOn w:val="Normal"/>
    <w:next w:val="Normal"/>
    <w:rsid w:val="003A3FDD"/>
  </w:style>
  <w:style w:type="paragraph" w:customStyle="1" w:styleId="ShortAuthor">
    <w:name w:val="ShortAuthor"/>
    <w:basedOn w:val="Normal"/>
    <w:rsid w:val="001837DF"/>
    <w:rPr>
      <w:i/>
    </w:rPr>
  </w:style>
  <w:style w:type="paragraph" w:customStyle="1" w:styleId="ShortTitle">
    <w:name w:val="ShortTitle"/>
    <w:basedOn w:val="Normal"/>
    <w:rsid w:val="001837DF"/>
    <w:rPr>
      <w:i/>
    </w:rPr>
  </w:style>
  <w:style w:type="paragraph" w:customStyle="1" w:styleId="SourceRef">
    <w:name w:val="SourceRef"/>
    <w:basedOn w:val="Para"/>
    <w:rsid w:val="001837DF"/>
    <w:pPr>
      <w:ind w:firstLine="0"/>
    </w:pPr>
  </w:style>
  <w:style w:type="paragraph" w:customStyle="1" w:styleId="Standfirst">
    <w:name w:val="Standfirst"/>
    <w:basedOn w:val="Accepted"/>
    <w:rsid w:val="001837DF"/>
  </w:style>
  <w:style w:type="paragraph" w:styleId="Subtitle">
    <w:name w:val="Subtitle"/>
    <w:basedOn w:val="Normal"/>
    <w:qFormat/>
    <w:rsid w:val="001837DF"/>
    <w:pPr>
      <w:spacing w:after="60"/>
      <w:outlineLvl w:val="1"/>
    </w:pPr>
    <w:rPr>
      <w:i/>
    </w:rPr>
  </w:style>
  <w:style w:type="paragraph" w:customStyle="1" w:styleId="Subtitle1">
    <w:name w:val="Subtitle1"/>
    <w:basedOn w:val="Subtitle"/>
    <w:rsid w:val="001837DF"/>
  </w:style>
  <w:style w:type="paragraph" w:customStyle="1" w:styleId="Table">
    <w:name w:val="Table"/>
    <w:basedOn w:val="Normal"/>
    <w:rsid w:val="001837DF"/>
    <w:pPr>
      <w:numPr>
        <w:numId w:val="6"/>
      </w:numPr>
      <w:tabs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1837DF"/>
  </w:style>
  <w:style w:type="character" w:customStyle="1" w:styleId="TableRef">
    <w:name w:val="TableRef"/>
    <w:basedOn w:val="DefaultParagraphFont"/>
    <w:rsid w:val="001837DF"/>
    <w:rPr>
      <w:color w:val="0000FF"/>
      <w:vertAlign w:val="superscript"/>
    </w:rPr>
  </w:style>
  <w:style w:type="paragraph" w:customStyle="1" w:styleId="TableTitle">
    <w:name w:val="TableTitle"/>
    <w:basedOn w:val="Normal"/>
    <w:rsid w:val="001837DF"/>
  </w:style>
  <w:style w:type="paragraph" w:customStyle="1" w:styleId="Topic">
    <w:name w:val="Topic"/>
    <w:basedOn w:val="Normal"/>
    <w:rsid w:val="001837DF"/>
    <w:pPr>
      <w:spacing w:before="40" w:line="260" w:lineRule="exact"/>
    </w:pPr>
    <w:rPr>
      <w:i/>
      <w:color w:val="0000FF"/>
    </w:rPr>
  </w:style>
  <w:style w:type="character" w:customStyle="1" w:styleId="URL">
    <w:name w:val="URL"/>
    <w:basedOn w:val="DefaultParagraphFont"/>
    <w:rsid w:val="001837DF"/>
    <w:rPr>
      <w:color w:val="666699"/>
    </w:rPr>
  </w:style>
  <w:style w:type="paragraph" w:customStyle="1" w:styleId="WebRef">
    <w:name w:val="WebRef"/>
    <w:basedOn w:val="Normal"/>
    <w:rsid w:val="001837DF"/>
    <w:pPr>
      <w:numPr>
        <w:numId w:val="8"/>
      </w:numPr>
      <w:tabs>
        <w:tab w:val="left" w:pos="720"/>
      </w:tabs>
    </w:pPr>
  </w:style>
  <w:style w:type="character" w:customStyle="1" w:styleId="XRef">
    <w:name w:val="XRef"/>
    <w:basedOn w:val="DefaultParagraphFont"/>
    <w:rsid w:val="001837DF"/>
    <w:rPr>
      <w:color w:val="0000FF"/>
      <w:vertAlign w:val="superscript"/>
    </w:rPr>
  </w:style>
  <w:style w:type="paragraph" w:styleId="BodyTextFirstIndent2">
    <w:name w:val="Body Text First Indent 2"/>
    <w:basedOn w:val="BodyTextIndent"/>
    <w:rsid w:val="003A3FDD"/>
    <w:pPr>
      <w:ind w:firstLine="210"/>
    </w:pPr>
  </w:style>
  <w:style w:type="character" w:customStyle="1" w:styleId="wXRef">
    <w:name w:val="wXRef"/>
    <w:basedOn w:val="XRef"/>
    <w:rsid w:val="001837DF"/>
    <w:rPr>
      <w:color w:val="0000FF"/>
      <w:vertAlign w:val="superscript"/>
    </w:rPr>
  </w:style>
  <w:style w:type="character" w:customStyle="1" w:styleId="email">
    <w:name w:val="email"/>
    <w:basedOn w:val="URL"/>
    <w:rsid w:val="001837DF"/>
    <w:rPr>
      <w:color w:val="666699"/>
    </w:rPr>
  </w:style>
  <w:style w:type="paragraph" w:customStyle="1" w:styleId="BoxStartx">
    <w:name w:val="BoxStartx"/>
    <w:basedOn w:val="BoxStart1"/>
    <w:rsid w:val="001837DF"/>
  </w:style>
  <w:style w:type="paragraph" w:styleId="BodyTextIndent2">
    <w:name w:val="Body Text Indent 2"/>
    <w:basedOn w:val="Normal"/>
    <w:rsid w:val="003A3FD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3A3FDD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3A3FDD"/>
    <w:pPr>
      <w:ind w:left="4252"/>
    </w:pPr>
  </w:style>
  <w:style w:type="paragraph" w:styleId="DocumentMap">
    <w:name w:val="Document Map"/>
    <w:basedOn w:val="Normal"/>
    <w:semiHidden/>
    <w:rsid w:val="001837DF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A3FDD"/>
  </w:style>
  <w:style w:type="paragraph" w:styleId="EnvelopeAddress">
    <w:name w:val="envelope address"/>
    <w:basedOn w:val="Normal"/>
    <w:rsid w:val="003A3FDD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EnvelopeReturn">
    <w:name w:val="envelope return"/>
    <w:basedOn w:val="Normal"/>
    <w:rsid w:val="003A3FDD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1837DF"/>
    <w:rPr>
      <w:color w:val="800080"/>
      <w:u w:val="single"/>
    </w:rPr>
  </w:style>
  <w:style w:type="character" w:styleId="HTMLAcronym">
    <w:name w:val="HTML Acronym"/>
    <w:basedOn w:val="DefaultParagraphFont"/>
    <w:rsid w:val="003A3FDD"/>
  </w:style>
  <w:style w:type="paragraph" w:styleId="HTMLAddress">
    <w:name w:val="HTML Address"/>
    <w:basedOn w:val="Normal"/>
    <w:rsid w:val="003A3FDD"/>
    <w:rPr>
      <w:i/>
      <w:iCs/>
    </w:rPr>
  </w:style>
  <w:style w:type="character" w:styleId="HTMLCite">
    <w:name w:val="HTML Cite"/>
    <w:basedOn w:val="DefaultParagraphFont"/>
    <w:rsid w:val="003A3FDD"/>
    <w:rPr>
      <w:i/>
      <w:iCs/>
    </w:rPr>
  </w:style>
  <w:style w:type="character" w:styleId="HTMLCode">
    <w:name w:val="HTML Code"/>
    <w:basedOn w:val="DefaultParagraphFont"/>
    <w:rsid w:val="003A3FDD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3A3FDD"/>
    <w:rPr>
      <w:i/>
      <w:iCs/>
    </w:rPr>
  </w:style>
  <w:style w:type="character" w:styleId="HTMLKeyboard">
    <w:name w:val="HTML Keyboard"/>
    <w:basedOn w:val="DefaultParagraphFont"/>
    <w:rsid w:val="003A3FD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3A3FDD"/>
    <w:rPr>
      <w:rFonts w:ascii="Courier New" w:hAnsi="Courier New"/>
      <w:sz w:val="20"/>
    </w:rPr>
  </w:style>
  <w:style w:type="character" w:styleId="HTMLSample">
    <w:name w:val="HTML Sample"/>
    <w:basedOn w:val="DefaultParagraphFont"/>
    <w:rsid w:val="003A3FDD"/>
    <w:rPr>
      <w:rFonts w:ascii="Courier New" w:hAnsi="Courier New"/>
    </w:rPr>
  </w:style>
  <w:style w:type="paragraph" w:customStyle="1" w:styleId="ArtGroupTitle">
    <w:name w:val="ArtGroupTitle"/>
    <w:basedOn w:val="Title"/>
    <w:next w:val="Title"/>
    <w:rsid w:val="001837DF"/>
  </w:style>
  <w:style w:type="character" w:styleId="HTMLVariable">
    <w:name w:val="HTML Variable"/>
    <w:basedOn w:val="DefaultParagraphFont"/>
    <w:rsid w:val="003A3FDD"/>
    <w:rPr>
      <w:i/>
      <w:iCs/>
    </w:rPr>
  </w:style>
  <w:style w:type="character" w:styleId="Hyperlink">
    <w:name w:val="Hyperlink"/>
    <w:basedOn w:val="DefaultParagraphFont"/>
    <w:rsid w:val="001837DF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3A3FD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A3FD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A3FD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A3FD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A3FD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A3FD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A3FD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A3FD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A3FD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3A3FDD"/>
    <w:rPr>
      <w:rFonts w:ascii="Arial" w:hAnsi="Arial"/>
      <w:b/>
      <w:bCs/>
    </w:rPr>
  </w:style>
  <w:style w:type="character" w:styleId="LineNumber">
    <w:name w:val="line number"/>
    <w:basedOn w:val="DefaultParagraphFont"/>
    <w:rsid w:val="001837DF"/>
  </w:style>
  <w:style w:type="paragraph" w:styleId="List">
    <w:name w:val="List"/>
    <w:basedOn w:val="Normal"/>
    <w:rsid w:val="001837DF"/>
    <w:pPr>
      <w:ind w:left="283" w:hanging="283"/>
    </w:pPr>
  </w:style>
  <w:style w:type="paragraph" w:styleId="List20">
    <w:name w:val="List 2"/>
    <w:basedOn w:val="Normal"/>
    <w:rsid w:val="001837DF"/>
    <w:pPr>
      <w:ind w:left="566" w:hanging="283"/>
    </w:pPr>
  </w:style>
  <w:style w:type="paragraph" w:styleId="List3">
    <w:name w:val="List 3"/>
    <w:basedOn w:val="Normal"/>
    <w:rsid w:val="001837DF"/>
    <w:pPr>
      <w:ind w:left="849" w:hanging="283"/>
    </w:pPr>
  </w:style>
  <w:style w:type="paragraph" w:styleId="List4">
    <w:name w:val="List 4"/>
    <w:basedOn w:val="Normal"/>
    <w:rsid w:val="001837DF"/>
    <w:pPr>
      <w:ind w:left="1132" w:hanging="283"/>
    </w:pPr>
  </w:style>
  <w:style w:type="paragraph" w:styleId="List5">
    <w:name w:val="List 5"/>
    <w:basedOn w:val="Normal"/>
    <w:rsid w:val="001837DF"/>
    <w:pPr>
      <w:ind w:left="1415" w:hanging="283"/>
    </w:pPr>
  </w:style>
  <w:style w:type="paragraph" w:styleId="ListBullet2">
    <w:name w:val="List Bullet 2"/>
    <w:basedOn w:val="Normal"/>
    <w:autoRedefine/>
    <w:rsid w:val="001837DF"/>
    <w:pPr>
      <w:tabs>
        <w:tab w:val="num" w:pos="515"/>
      </w:tabs>
      <w:ind w:left="628" w:hanging="340"/>
    </w:pPr>
  </w:style>
  <w:style w:type="paragraph" w:styleId="ListBullet3">
    <w:name w:val="List Bullet 3"/>
    <w:basedOn w:val="Normal"/>
    <w:autoRedefine/>
    <w:rsid w:val="001837DF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1837DF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1837DF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1837DF"/>
    <w:pPr>
      <w:spacing w:after="120"/>
      <w:ind w:left="283"/>
    </w:pPr>
  </w:style>
  <w:style w:type="paragraph" w:styleId="ListContinue2">
    <w:name w:val="List Continue 2"/>
    <w:basedOn w:val="Normal"/>
    <w:rsid w:val="001837DF"/>
    <w:pPr>
      <w:spacing w:after="120"/>
      <w:ind w:left="566"/>
    </w:pPr>
  </w:style>
  <w:style w:type="paragraph" w:styleId="ListContinue3">
    <w:name w:val="List Continue 3"/>
    <w:basedOn w:val="Normal"/>
    <w:rsid w:val="001837DF"/>
    <w:pPr>
      <w:spacing w:after="120"/>
      <w:ind w:left="849"/>
    </w:pPr>
  </w:style>
  <w:style w:type="paragraph" w:styleId="ListContinue4">
    <w:name w:val="List Continue 4"/>
    <w:basedOn w:val="Normal"/>
    <w:rsid w:val="001837DF"/>
    <w:pPr>
      <w:spacing w:after="120"/>
      <w:ind w:left="1132"/>
    </w:pPr>
  </w:style>
  <w:style w:type="paragraph" w:styleId="ListContinue5">
    <w:name w:val="List Continue 5"/>
    <w:basedOn w:val="Normal"/>
    <w:rsid w:val="001837DF"/>
    <w:pPr>
      <w:spacing w:after="120"/>
      <w:ind w:left="1415"/>
    </w:pPr>
  </w:style>
  <w:style w:type="paragraph" w:styleId="ListNumber">
    <w:name w:val="List Number"/>
    <w:basedOn w:val="Normal"/>
    <w:rsid w:val="001837DF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1837DF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1837DF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1837DF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1837DF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1837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eastAsia="Times New Roman" w:hAnsi="Courier New"/>
      <w:lang w:val="en-GB"/>
    </w:rPr>
  </w:style>
  <w:style w:type="paragraph" w:styleId="MessageHeader">
    <w:name w:val="Message Header"/>
    <w:basedOn w:val="Normal"/>
    <w:rsid w:val="001837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character" w:customStyle="1" w:styleId="Char8">
    <w:name w:val="Char8"/>
    <w:basedOn w:val="DefaultParagraphFont"/>
    <w:rsid w:val="00263B6E"/>
    <w:rPr>
      <w:rFonts w:ascii="Arial" w:eastAsia="SimSun" w:hAnsi="Arial" w:cs="Arial"/>
      <w:b/>
      <w:bCs/>
      <w:sz w:val="24"/>
      <w:szCs w:val="24"/>
      <w:lang w:val="en-GB" w:eastAsia="en-US" w:bidi="ar-SA"/>
    </w:rPr>
  </w:style>
  <w:style w:type="paragraph" w:styleId="NormalIndent">
    <w:name w:val="Normal Indent"/>
    <w:basedOn w:val="Normal"/>
    <w:rsid w:val="003A3FDD"/>
    <w:pPr>
      <w:ind w:left="720"/>
    </w:pPr>
  </w:style>
  <w:style w:type="paragraph" w:styleId="NoteHeading">
    <w:name w:val="Note Heading"/>
    <w:basedOn w:val="Normal"/>
    <w:next w:val="Normal"/>
    <w:rsid w:val="001837DF"/>
  </w:style>
  <w:style w:type="character" w:customStyle="1" w:styleId="ParaHead">
    <w:name w:val="ParaHead"/>
    <w:basedOn w:val="DefaultParagraphFont"/>
    <w:rsid w:val="001837DF"/>
    <w:rPr>
      <w:color w:val="999999"/>
      <w:bdr w:val="none" w:sz="0" w:space="0" w:color="auto"/>
      <w:shd w:val="clear" w:color="auto" w:fill="auto"/>
    </w:rPr>
  </w:style>
  <w:style w:type="paragraph" w:customStyle="1" w:styleId="ObitBiog">
    <w:name w:val="ObitBiog"/>
    <w:basedOn w:val="Para"/>
    <w:rsid w:val="003A3FDD"/>
    <w:pPr>
      <w:spacing w:before="120" w:line="260" w:lineRule="exact"/>
      <w:ind w:firstLine="0"/>
    </w:pPr>
    <w:rPr>
      <w:b/>
      <w:i/>
      <w:sz w:val="22"/>
    </w:rPr>
  </w:style>
  <w:style w:type="paragraph" w:customStyle="1" w:styleId="TableHeader">
    <w:name w:val="TableHeader"/>
    <w:basedOn w:val="Para"/>
    <w:rsid w:val="001837DF"/>
    <w:pPr>
      <w:spacing w:before="120" w:line="240" w:lineRule="auto"/>
      <w:ind w:firstLine="0"/>
    </w:pPr>
    <w:rPr>
      <w:b/>
    </w:rPr>
  </w:style>
  <w:style w:type="character" w:customStyle="1" w:styleId="Image">
    <w:name w:val="Image"/>
    <w:basedOn w:val="DefaultParagraphFont"/>
    <w:rsid w:val="001837DF"/>
    <w:rPr>
      <w:b/>
      <w:color w:val="00FF00"/>
    </w:rPr>
  </w:style>
  <w:style w:type="paragraph" w:customStyle="1" w:styleId="TableSubHead">
    <w:name w:val="TableSubHead"/>
    <w:basedOn w:val="TableHeader"/>
    <w:rsid w:val="001837DF"/>
  </w:style>
  <w:style w:type="paragraph" w:customStyle="1" w:styleId="ArtGroup">
    <w:name w:val="ArtGroup"/>
    <w:basedOn w:val="Article"/>
    <w:rsid w:val="001837DF"/>
    <w:rPr>
      <w:sz w:val="22"/>
    </w:rPr>
  </w:style>
  <w:style w:type="paragraph" w:customStyle="1" w:styleId="Biog">
    <w:name w:val="Biog"/>
    <w:basedOn w:val="MoreInfo"/>
    <w:rsid w:val="001837DF"/>
  </w:style>
  <w:style w:type="paragraph" w:customStyle="1" w:styleId="SearchInfo">
    <w:name w:val="SearchInfo"/>
    <w:basedOn w:val="Normal"/>
    <w:rsid w:val="001837DF"/>
    <w:pPr>
      <w:spacing w:before="120" w:line="240" w:lineRule="exact"/>
    </w:pPr>
  </w:style>
  <w:style w:type="paragraph" w:customStyle="1" w:styleId="SeriesInfo">
    <w:name w:val="SeriesInfo"/>
    <w:basedOn w:val="Normal"/>
    <w:rsid w:val="001837DF"/>
    <w:pPr>
      <w:spacing w:before="120" w:line="240" w:lineRule="exact"/>
    </w:pPr>
  </w:style>
  <w:style w:type="paragraph" w:customStyle="1" w:styleId="Remark">
    <w:name w:val="Remark"/>
    <w:basedOn w:val="Normal"/>
    <w:rsid w:val="001837DF"/>
    <w:rPr>
      <w:color w:val="FF0000"/>
    </w:rPr>
  </w:style>
  <w:style w:type="paragraph" w:customStyle="1" w:styleId="BoxStart4">
    <w:name w:val="BoxStart4"/>
    <w:basedOn w:val="BoxStart3"/>
    <w:rsid w:val="001837DF"/>
  </w:style>
  <w:style w:type="paragraph" w:styleId="Bibliography">
    <w:name w:val="Bibliography"/>
    <w:basedOn w:val="Reference"/>
    <w:rsid w:val="001837DF"/>
    <w:pPr>
      <w:numPr>
        <w:numId w:val="0"/>
      </w:numPr>
    </w:pPr>
  </w:style>
  <w:style w:type="paragraph" w:customStyle="1" w:styleId="PullQuote">
    <w:name w:val="PullQuote"/>
    <w:basedOn w:val="IndentQuote"/>
    <w:rsid w:val="001837DF"/>
  </w:style>
  <w:style w:type="paragraph" w:customStyle="1" w:styleId="AncillHead">
    <w:name w:val="AncillHead"/>
    <w:basedOn w:val="HeadB"/>
    <w:rsid w:val="001837DF"/>
  </w:style>
  <w:style w:type="paragraph" w:customStyle="1" w:styleId="RefHead">
    <w:name w:val="RefHead"/>
    <w:basedOn w:val="HeadB"/>
    <w:rsid w:val="001837DF"/>
  </w:style>
  <w:style w:type="paragraph" w:customStyle="1" w:styleId="FlushQuote">
    <w:name w:val="FlushQuote"/>
    <w:basedOn w:val="IndentQuote"/>
    <w:rsid w:val="001837DF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1837DF"/>
    <w:rPr>
      <w:b/>
      <w:sz w:val="28"/>
    </w:rPr>
  </w:style>
  <w:style w:type="paragraph" w:customStyle="1" w:styleId="EthicalApproval">
    <w:name w:val="EthicalApproval"/>
    <w:basedOn w:val="Participators"/>
    <w:rsid w:val="001837DF"/>
  </w:style>
  <w:style w:type="paragraph" w:customStyle="1" w:styleId="DecimalAligned">
    <w:name w:val="Decimal Aligned"/>
    <w:basedOn w:val="Normal"/>
    <w:rsid w:val="007060EA"/>
    <w:pPr>
      <w:tabs>
        <w:tab w:val="decimal" w:pos="360"/>
      </w:tabs>
      <w:spacing w:after="200" w:line="276" w:lineRule="auto"/>
    </w:pPr>
    <w:rPr>
      <w:rFonts w:ascii="Calibri" w:eastAsia="SimSun" w:hAnsi="Calibri"/>
      <w:sz w:val="22"/>
      <w:szCs w:val="22"/>
      <w:lang w:val="en-US"/>
    </w:rPr>
  </w:style>
  <w:style w:type="character" w:styleId="SubtleEmphasis">
    <w:name w:val="Subtle Emphasis"/>
    <w:basedOn w:val="DefaultParagraphFont"/>
    <w:qFormat/>
    <w:rsid w:val="007060EA"/>
    <w:rPr>
      <w:rFonts w:eastAsia="SimSun" w:cs="Times New Roman"/>
      <w:i/>
      <w:iCs/>
      <w:color w:val="808080"/>
      <w:sz w:val="22"/>
      <w:szCs w:val="22"/>
      <w:lang w:val="en-US" w:eastAsia="x-none"/>
    </w:rPr>
  </w:style>
  <w:style w:type="paragraph" w:styleId="ListParagraph">
    <w:name w:val="List Paragraph"/>
    <w:basedOn w:val="Normal"/>
    <w:qFormat/>
    <w:rsid w:val="00A966BA"/>
    <w:pPr>
      <w:spacing w:before="180" w:line="240" w:lineRule="auto"/>
      <w:ind w:left="720"/>
      <w:contextualSpacing/>
    </w:pPr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qFormat/>
    <w:rsid w:val="007A2CD5"/>
    <w:rPr>
      <w:rFonts w:cs="Times New Roman"/>
      <w:i/>
      <w:iCs/>
    </w:rPr>
  </w:style>
  <w:style w:type="paragraph" w:styleId="NormalWeb">
    <w:name w:val="Normal (Web)"/>
    <w:basedOn w:val="Normal"/>
    <w:rsid w:val="00755AB3"/>
    <w:pPr>
      <w:spacing w:before="100" w:beforeAutospacing="1" w:after="100" w:afterAutospacing="1" w:line="360" w:lineRule="atLeast"/>
    </w:pPr>
    <w:rPr>
      <w:sz w:val="29"/>
      <w:szCs w:val="29"/>
      <w:lang w:val="en-US"/>
    </w:rPr>
  </w:style>
  <w:style w:type="paragraph" w:customStyle="1" w:styleId="SPIRITEEExample">
    <w:name w:val="SPIRIT E&amp;E Example"/>
    <w:basedOn w:val="Normal"/>
    <w:rsid w:val="00CE51F9"/>
    <w:pPr>
      <w:spacing w:line="240" w:lineRule="auto"/>
      <w:ind w:left="284" w:right="284"/>
      <w:jc w:val="both"/>
    </w:pPr>
    <w:rPr>
      <w:color w:val="3366FF"/>
      <w:szCs w:val="24"/>
      <w:lang w:val="en-US"/>
    </w:rPr>
  </w:style>
  <w:style w:type="paragraph" w:customStyle="1" w:styleId="tabletext">
    <w:name w:val="table text"/>
    <w:basedOn w:val="Normal"/>
    <w:rsid w:val="00CE51F9"/>
    <w:pPr>
      <w:spacing w:before="60" w:after="60" w:line="240" w:lineRule="auto"/>
    </w:pPr>
    <w:rPr>
      <w:rFonts w:ascii="Arial" w:hAnsi="Arial" w:cs="Arial"/>
      <w:sz w:val="16"/>
    </w:rPr>
  </w:style>
  <w:style w:type="paragraph" w:customStyle="1" w:styleId="Title2">
    <w:name w:val="Title2"/>
    <w:basedOn w:val="Normal"/>
    <w:rsid w:val="00E23460"/>
    <w:pPr>
      <w:spacing w:before="100" w:beforeAutospacing="1" w:after="100" w:afterAutospacing="1" w:line="240" w:lineRule="auto"/>
    </w:pPr>
    <w:rPr>
      <w:rFonts w:eastAsia="Calibri"/>
      <w:szCs w:val="24"/>
      <w:lang w:eastAsia="en-GB"/>
    </w:rPr>
  </w:style>
  <w:style w:type="character" w:customStyle="1" w:styleId="Heading1Char">
    <w:name w:val="Heading 1 Char"/>
    <w:basedOn w:val="DefaultParagraphFont"/>
    <w:rsid w:val="006C2F73"/>
    <w:rPr>
      <w:rFonts w:ascii="Arial" w:eastAsia="MS ??" w:hAnsi="Arial" w:cs="Arial"/>
      <w:b/>
      <w:bCs/>
      <w:kern w:val="32"/>
      <w:sz w:val="32"/>
      <w:szCs w:val="32"/>
      <w:lang w:val="en-GB" w:eastAsia="en-US" w:bidi="ar-SA"/>
    </w:rPr>
  </w:style>
  <w:style w:type="paragraph" w:customStyle="1" w:styleId="NICEnormal">
    <w:name w:val="NICE normal"/>
    <w:link w:val="NICEnormalChar"/>
    <w:rsid w:val="006C2F73"/>
    <w:pPr>
      <w:spacing w:after="240" w:line="360" w:lineRule="auto"/>
    </w:pPr>
    <w:rPr>
      <w:rFonts w:ascii="Arial" w:eastAsia="MS ??" w:hAnsi="Arial"/>
      <w:sz w:val="24"/>
      <w:szCs w:val="24"/>
      <w:lang w:val="en-GB"/>
    </w:rPr>
  </w:style>
  <w:style w:type="character" w:customStyle="1" w:styleId="NICEnormalChar">
    <w:name w:val="NICE normal Char"/>
    <w:basedOn w:val="DefaultParagraphFont"/>
    <w:link w:val="NICEnormal"/>
    <w:rsid w:val="006C2F73"/>
    <w:rPr>
      <w:rFonts w:ascii="Arial" w:eastAsia="MS ??" w:hAnsi="Arial"/>
      <w:sz w:val="24"/>
      <w:szCs w:val="24"/>
      <w:lang w:val="en-GB" w:eastAsia="en-US" w:bidi="ar-SA"/>
    </w:rPr>
  </w:style>
  <w:style w:type="paragraph" w:customStyle="1" w:styleId="Multip-Reference">
    <w:name w:val="Multip-Reference"/>
    <w:basedOn w:val="Normal"/>
    <w:rsid w:val="003901D5"/>
    <w:rPr>
      <w:szCs w:val="16"/>
    </w:rPr>
  </w:style>
  <w:style w:type="paragraph" w:customStyle="1" w:styleId="Tabletitle0">
    <w:name w:val="Table title"/>
    <w:basedOn w:val="NICEnormal"/>
    <w:next w:val="NICEnormal"/>
    <w:rsid w:val="004D57A6"/>
    <w:pPr>
      <w:keepNext/>
      <w:spacing w:after="60" w:line="240" w:lineRule="auto"/>
    </w:pPr>
    <w:rPr>
      <w:b/>
    </w:rPr>
  </w:style>
  <w:style w:type="paragraph" w:customStyle="1" w:styleId="Tabletext0">
    <w:name w:val="Table text"/>
    <w:basedOn w:val="Normal"/>
    <w:rsid w:val="004D57A6"/>
    <w:pPr>
      <w:keepNext/>
      <w:spacing w:after="60" w:line="240" w:lineRule="auto"/>
    </w:pPr>
    <w:rPr>
      <w:rFonts w:ascii="Arial" w:eastAsia="MS ??" w:hAnsi="Arial"/>
      <w:sz w:val="22"/>
      <w:szCs w:val="24"/>
    </w:rPr>
  </w:style>
  <w:style w:type="paragraph" w:customStyle="1" w:styleId="Default">
    <w:name w:val="Default"/>
    <w:rsid w:val="000764CF"/>
    <w:pPr>
      <w:autoSpaceDE w:val="0"/>
      <w:autoSpaceDN w:val="0"/>
      <w:adjustRightInd w:val="0"/>
    </w:pPr>
    <w:rPr>
      <w:rFonts w:ascii="FELUG R+ Adv PS A 88 A" w:eastAsia="MS ??" w:hAnsi="FELUG R+ Adv PS A 88 A" w:cs="FELUG R+ Adv PS A 88 A"/>
      <w:color w:val="000000"/>
      <w:sz w:val="24"/>
      <w:szCs w:val="24"/>
      <w:lang w:val="en-US"/>
    </w:rPr>
  </w:style>
  <w:style w:type="paragraph" w:customStyle="1" w:styleId="Tabeltekst">
    <w:name w:val="Tabeltekst"/>
    <w:basedOn w:val="Normal"/>
    <w:next w:val="Normal"/>
    <w:rsid w:val="00E869C8"/>
    <w:pPr>
      <w:autoSpaceDE w:val="0"/>
      <w:autoSpaceDN w:val="0"/>
      <w:adjustRightInd w:val="0"/>
      <w:spacing w:line="240" w:lineRule="auto"/>
    </w:pPr>
    <w:rPr>
      <w:szCs w:val="24"/>
      <w:lang w:val="nb-NO"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295DE8"/>
    <w:pPr>
      <w:widowControl w:val="0"/>
      <w:wordWrap w:val="0"/>
      <w:autoSpaceDE w:val="0"/>
      <w:autoSpaceDN w:val="0"/>
      <w:jc w:val="both"/>
    </w:pPr>
    <w:rPr>
      <w:rFonts w:eastAsia="SimSun"/>
      <w:b/>
      <w:bCs/>
      <w:kern w:val="2"/>
      <w:sz w:val="24"/>
      <w:lang w:eastAsia="zh-CN"/>
    </w:rPr>
  </w:style>
  <w:style w:type="character" w:customStyle="1" w:styleId="CommentSubjectChar">
    <w:name w:val="Comment Subject Char"/>
    <w:basedOn w:val="Heading1Char1"/>
    <w:link w:val="CommentSubject"/>
    <w:rsid w:val="00295DE8"/>
    <w:rPr>
      <w:rFonts w:ascii="Arial" w:eastAsia="SimSun" w:hAnsi="Arial"/>
      <w:b/>
      <w:bCs/>
      <w:kern w:val="2"/>
      <w:sz w:val="24"/>
      <w:szCs w:val="24"/>
      <w:lang w:eastAsia="zh-CN"/>
    </w:rPr>
  </w:style>
  <w:style w:type="paragraph" w:customStyle="1" w:styleId="MediumGrid21">
    <w:name w:val="Medium Grid 21"/>
    <w:rsid w:val="00FF4D4E"/>
    <w:pPr>
      <w:widowControl w:val="0"/>
      <w:autoSpaceDE w:val="0"/>
      <w:autoSpaceDN w:val="0"/>
      <w:adjustRightInd w:val="0"/>
    </w:pPr>
    <w:rPr>
      <w:rFonts w:ascii="Calibri" w:eastAsia="Calibri" w:hAnsi="Calibri"/>
      <w:sz w:val="24"/>
      <w:szCs w:val="24"/>
      <w:lang w:val="en-US"/>
    </w:rPr>
  </w:style>
  <w:style w:type="paragraph" w:customStyle="1" w:styleId="Body1">
    <w:name w:val="Body 1"/>
    <w:rsid w:val="006B4803"/>
    <w:pPr>
      <w:spacing w:after="200" w:line="276" w:lineRule="auto"/>
      <w:outlineLvl w:val="0"/>
    </w:pPr>
    <w:rPr>
      <w:rFonts w:ascii="Helvetica" w:eastAsia="Arial Unicode MS" w:hAnsi="Helvetica"/>
      <w:color w:val="000000"/>
      <w:sz w:val="22"/>
      <w:u w:color="000000"/>
      <w:lang w:val="en-GB" w:eastAsia="en-GB"/>
    </w:rPr>
  </w:style>
  <w:style w:type="paragraph" w:customStyle="1" w:styleId="NoSpacing1">
    <w:name w:val="No Spacing1"/>
    <w:rsid w:val="006A72B4"/>
    <w:rPr>
      <w:rFonts w:ascii="Calibri" w:eastAsia="Times New Roman" w:hAnsi="Calibri"/>
      <w:sz w:val="22"/>
      <w:szCs w:val="22"/>
      <w:lang w:val="en-GB"/>
    </w:rPr>
  </w:style>
  <w:style w:type="paragraph" w:customStyle="1" w:styleId="Normal-noindent">
    <w:name w:val="Normal - no indent"/>
    <w:basedOn w:val="Normal"/>
    <w:qFormat/>
    <w:rsid w:val="003D11D2"/>
    <w:pPr>
      <w:spacing w:after="240"/>
    </w:pPr>
    <w:rPr>
      <w:rFonts w:ascii="Calibri" w:hAnsi="Calibri" w:cs="Tahoma"/>
      <w:color w:val="000000"/>
      <w:sz w:val="22"/>
      <w:szCs w:val="22"/>
      <w:lang w:val="en-AU" w:eastAsia="en-AU"/>
    </w:rPr>
  </w:style>
  <w:style w:type="character" w:customStyle="1" w:styleId="Heading2Char1">
    <w:name w:val="Heading 2 Char1"/>
    <w:rsid w:val="00E123EF"/>
    <w:rPr>
      <w:rFonts w:ascii="Arial" w:hAnsi="Arial"/>
      <w:b/>
      <w:i/>
      <w:sz w:val="28"/>
      <w:szCs w:val="24"/>
      <w:lang w:val="en-GB" w:eastAsia="zh-CN" w:bidi="ar-SA"/>
    </w:rPr>
  </w:style>
  <w:style w:type="paragraph" w:customStyle="1" w:styleId="Collaboration">
    <w:name w:val="Collaboration"/>
    <w:basedOn w:val="Author"/>
    <w:rsid w:val="001837DF"/>
  </w:style>
  <w:style w:type="paragraph" w:customStyle="1" w:styleId="OnBehalfOf">
    <w:name w:val="OnBehalfOf"/>
    <w:basedOn w:val="ShortTitle"/>
    <w:rsid w:val="001837DF"/>
    <w:pPr>
      <w:spacing w:before="120" w:after="120"/>
    </w:pPr>
    <w:rPr>
      <w:i w:val="0"/>
    </w:rPr>
  </w:style>
  <w:style w:type="character" w:customStyle="1" w:styleId="addRef">
    <w:name w:val="addRef"/>
    <w:basedOn w:val="XRef"/>
    <w:rsid w:val="001837DF"/>
    <w:rPr>
      <w:color w:val="0000FF"/>
      <w:vertAlign w:val="superscript"/>
    </w:rPr>
  </w:style>
  <w:style w:type="paragraph" w:customStyle="1" w:styleId="AmendmentNote">
    <w:name w:val="AmendmentNote"/>
    <w:basedOn w:val="MoreInfo"/>
    <w:rsid w:val="001837DF"/>
  </w:style>
  <w:style w:type="numbering" w:customStyle="1" w:styleId="Tab">
    <w:name w:val="Tab"/>
    <w:rsid w:val="001837DF"/>
    <w:pPr>
      <w:numPr>
        <w:numId w:val="5"/>
      </w:numPr>
    </w:pPr>
  </w:style>
  <w:style w:type="numbering" w:customStyle="1" w:styleId="Fig">
    <w:name w:val="Fig"/>
    <w:rsid w:val="001837DF"/>
    <w:pPr>
      <w:numPr>
        <w:numId w:val="4"/>
      </w:numPr>
    </w:pPr>
  </w:style>
  <w:style w:type="numbering" w:customStyle="1" w:styleId="Add">
    <w:name w:val="Add"/>
    <w:rsid w:val="001837DF"/>
    <w:pPr>
      <w:numPr>
        <w:numId w:val="7"/>
      </w:numPr>
    </w:pPr>
  </w:style>
  <w:style w:type="paragraph" w:customStyle="1" w:styleId="List30">
    <w:name w:val="List3"/>
    <w:basedOn w:val="List2"/>
    <w:rsid w:val="001837DF"/>
    <w:pPr>
      <w:ind w:left="1200"/>
    </w:pPr>
  </w:style>
  <w:style w:type="paragraph" w:customStyle="1" w:styleId="EdNoteTitle">
    <w:name w:val="EdNoteTitle"/>
    <w:basedOn w:val="HeadA"/>
    <w:rsid w:val="001837DF"/>
    <w:rPr>
      <w:sz w:val="28"/>
    </w:rPr>
  </w:style>
  <w:style w:type="character" w:customStyle="1" w:styleId="surname">
    <w:name w:val="surname"/>
    <w:basedOn w:val="ParaHead"/>
    <w:rsid w:val="001837DF"/>
    <w:rPr>
      <w:color w:val="993366"/>
      <w:bdr w:val="none" w:sz="0" w:space="0" w:color="auto"/>
      <w:shd w:val="clear" w:color="auto" w:fill="auto"/>
    </w:rPr>
  </w:style>
  <w:style w:type="character" w:customStyle="1" w:styleId="suffix">
    <w:name w:val="suffix"/>
    <w:basedOn w:val="surname"/>
    <w:rsid w:val="001837DF"/>
    <w:rPr>
      <w:color w:val="339966"/>
      <w:bdr w:val="none" w:sz="0" w:space="0" w:color="auto"/>
      <w:shd w:val="clear" w:color="auto" w:fill="auto"/>
    </w:rPr>
  </w:style>
  <w:style w:type="paragraph" w:customStyle="1" w:styleId="BoxFootnote">
    <w:name w:val="BoxFootnote"/>
    <w:basedOn w:val="Footnote"/>
    <w:rsid w:val="001837DF"/>
    <w:pPr>
      <w:spacing w:before="60"/>
    </w:pPr>
    <w:rPr>
      <w:sz w:val="20"/>
    </w:rPr>
  </w:style>
  <w:style w:type="paragraph" w:customStyle="1" w:styleId="Citeline">
    <w:name w:val="Citeline"/>
    <w:basedOn w:val="MoreInfo"/>
    <w:rsid w:val="001837DF"/>
  </w:style>
  <w:style w:type="numbering" w:customStyle="1" w:styleId="data-supp">
    <w:name w:val="data-supp"/>
    <w:basedOn w:val="NoList"/>
    <w:rsid w:val="001837DF"/>
    <w:pPr>
      <w:numPr>
        <w:numId w:val="9"/>
      </w:numPr>
    </w:pPr>
  </w:style>
  <w:style w:type="paragraph" w:customStyle="1" w:styleId="supp-file">
    <w:name w:val="supp-file"/>
    <w:basedOn w:val="Table"/>
    <w:rsid w:val="001837DF"/>
    <w:pPr>
      <w:numPr>
        <w:numId w:val="14"/>
      </w:numPr>
    </w:pPr>
    <w:rPr>
      <w:b/>
      <w:i w:val="0"/>
    </w:rPr>
  </w:style>
  <w:style w:type="paragraph" w:customStyle="1" w:styleId="supp-title">
    <w:name w:val="supp-title"/>
    <w:basedOn w:val="HeadA"/>
    <w:rsid w:val="001837DF"/>
  </w:style>
  <w:style w:type="paragraph" w:customStyle="1" w:styleId="supp-desc">
    <w:name w:val="supp-desc"/>
    <w:basedOn w:val="Footnote"/>
    <w:rsid w:val="001837DF"/>
  </w:style>
  <w:style w:type="paragraph" w:customStyle="1" w:styleId="supp-caption">
    <w:name w:val="supp-caption"/>
    <w:basedOn w:val="FigLeg"/>
    <w:rsid w:val="001837DF"/>
  </w:style>
  <w:style w:type="paragraph" w:customStyle="1" w:styleId="video">
    <w:name w:val="video"/>
    <w:basedOn w:val="supp-file"/>
    <w:next w:val="Caption"/>
    <w:rsid w:val="001837DF"/>
    <w:pPr>
      <w:numPr>
        <w:numId w:val="13"/>
      </w:numPr>
    </w:pPr>
  </w:style>
  <w:style w:type="numbering" w:customStyle="1" w:styleId="vid">
    <w:name w:val="vid"/>
    <w:basedOn w:val="NoList"/>
    <w:rsid w:val="001837DF"/>
    <w:pPr>
      <w:numPr>
        <w:numId w:val="10"/>
      </w:numPr>
    </w:pPr>
  </w:style>
  <w:style w:type="paragraph" w:customStyle="1" w:styleId="audio">
    <w:name w:val="audio"/>
    <w:basedOn w:val="video"/>
    <w:rsid w:val="001837DF"/>
    <w:pPr>
      <w:numPr>
        <w:numId w:val="12"/>
      </w:numPr>
    </w:pPr>
  </w:style>
  <w:style w:type="numbering" w:customStyle="1" w:styleId="aud">
    <w:name w:val="aud"/>
    <w:basedOn w:val="vid"/>
    <w:rsid w:val="001837DF"/>
    <w:pPr>
      <w:numPr>
        <w:numId w:val="12"/>
      </w:numPr>
    </w:pPr>
  </w:style>
  <w:style w:type="paragraph" w:styleId="Revision">
    <w:name w:val="Revision"/>
    <w:hidden/>
    <w:uiPriority w:val="71"/>
    <w:rsid w:val="00ED2366"/>
    <w:rPr>
      <w:rFonts w:eastAsia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otton\appdata\roaming\microsoft\templates\BMJ%20Templates\articleNL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1B0FE-7EEA-E44A-86F6-12236873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articleNLM.dot</Template>
  <TotalTime>1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Impact of a Community-Oriented Problem-Based Learning Curriculum Reform on the Quality of Primary Care Delivered by Gradua</vt:lpstr>
    </vt:vector>
  </TitlesOfParts>
  <Company>irisq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a Community-Oriented Problem-Based Learning Curriculum Reform on the Quality of Primary Care Delivered by Gradua</dc:title>
  <dc:subject/>
  <dc:creator>pplouffe</dc:creator>
  <cp:keywords/>
  <dc:description/>
  <cp:lastModifiedBy>Shona Kirtley</cp:lastModifiedBy>
  <cp:revision>2</cp:revision>
  <dcterms:created xsi:type="dcterms:W3CDTF">2023-08-31T14:14:00Z</dcterms:created>
  <dcterms:modified xsi:type="dcterms:W3CDTF">2023-08-31T14:14:00Z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512315745</vt:i4>
  </property>
  <property fmtid="{D5CDD505-2E9C-101B-9397-08002B2CF9AE}" pid="3" name="_EmailSubject">
    <vt:lpwstr>Message from BMJ</vt:lpwstr>
  </property>
  <property fmtid="{D5CDD505-2E9C-101B-9397-08002B2CF9AE}" pid="4" name="_AuthorEmail">
    <vt:lpwstr>robyn.tamblyn@mcgill.ca</vt:lpwstr>
  </property>
  <property fmtid="{D5CDD505-2E9C-101B-9397-08002B2CF9AE}" pid="5" name="_AuthorEmailDisplayName">
    <vt:lpwstr>Dr.Robyn Tamblyn</vt:lpwstr>
  </property>
  <property fmtid="{D5CDD505-2E9C-101B-9397-08002B2CF9AE}" pid="6" name="_ReviewingToolsShownOnce">
    <vt:lpwstr/>
  </property>
</Properties>
</file>